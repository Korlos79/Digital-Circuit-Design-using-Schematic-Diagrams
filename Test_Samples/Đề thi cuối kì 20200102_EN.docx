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Look w:val="04A0" w:firstRow="1" w:lastRow="0" w:firstColumn="1" w:lastColumn="0" w:noHBand="0" w:noVBand="1"/>
      </w:tblPr>
      <w:tblGrid>
        <w:gridCol w:w="4644"/>
        <w:gridCol w:w="5274"/>
      </w:tblGrid>
      <w:tr w:rsidR="00B61F58" w:rsidRPr="00F7103E" w14:paraId="082CAD59" w14:textId="77777777" w:rsidTr="008F48E5">
        <w:trPr>
          <w:jc w:val="center"/>
        </w:trPr>
        <w:tc>
          <w:tcPr>
            <w:tcW w:w="4644" w:type="dxa"/>
          </w:tcPr>
          <w:p w14:paraId="08DF0503" w14:textId="2ADD86D8" w:rsidR="00B61F58" w:rsidRPr="00F7103E" w:rsidRDefault="001C1272" w:rsidP="008F48E5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bookmarkStart w:id="0" w:name="_Toc76550607"/>
            <w:r>
              <w:rPr>
                <w:rFonts w:ascii="Times New Roman" w:hAnsi="Times New Roman" w:cs="Times New Roman"/>
              </w:rPr>
              <w:t>UNIVERSITY OF INFORMATION TECHNOLOGY</w:t>
            </w:r>
          </w:p>
          <w:p w14:paraId="6ED003DA" w14:textId="5E8B64EB" w:rsidR="00B61F58" w:rsidRPr="00F7103E" w:rsidRDefault="00B61F58" w:rsidP="008F48E5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F7103E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2D7C02" wp14:editId="3890E975">
                      <wp:simplePos x="0" y="0"/>
                      <wp:positionH relativeFrom="column">
                        <wp:posOffset>954405</wp:posOffset>
                      </wp:positionH>
                      <wp:positionV relativeFrom="paragraph">
                        <wp:posOffset>340995</wp:posOffset>
                      </wp:positionV>
                      <wp:extent cx="962025" cy="0"/>
                      <wp:effectExtent l="0" t="0" r="0" b="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620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C4B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75.15pt;margin-top:26.85pt;width:75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"/>
                  </w:pict>
                </mc:Fallback>
              </mc:AlternateContent>
            </w:r>
            <w:r w:rsidR="000344B3">
              <w:rPr>
                <w:rFonts w:ascii="Times New Roman" w:hAnsi="Times New Roman" w:cs="Times New Roman"/>
                <w:b/>
              </w:rPr>
              <w:t>COMPUTER EN</w:t>
            </w:r>
            <w:r w:rsidR="00FC4E42">
              <w:rPr>
                <w:rFonts w:ascii="Times New Roman" w:hAnsi="Times New Roman" w:cs="Times New Roman"/>
                <w:b/>
              </w:rPr>
              <w:t>GINEERING DEPARTMENT</w:t>
            </w:r>
          </w:p>
        </w:tc>
        <w:tc>
          <w:tcPr>
            <w:tcW w:w="5274" w:type="dxa"/>
          </w:tcPr>
          <w:p w14:paraId="3D30B224" w14:textId="596D73F6" w:rsidR="00B61F58" w:rsidRPr="00F7103E" w:rsidRDefault="00FD6B4F" w:rsidP="008F48E5">
            <w:pPr>
              <w:spacing w:after="10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FINAL</w:t>
            </w:r>
            <w:r w:rsidR="00E05285">
              <w:rPr>
                <w:rFonts w:ascii="Times New Roman" w:hAnsi="Times New Roman" w:cs="Times New Roman"/>
                <w:b/>
                <w:bCs/>
              </w:rPr>
              <w:t xml:space="preserve"> EXAMINATION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61F58">
              <w:rPr>
                <w:rFonts w:ascii="Times New Roman" w:hAnsi="Times New Roman" w:cs="Times New Roman"/>
                <w:b/>
                <w:bCs/>
              </w:rPr>
              <w:t>I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 (201</w:t>
            </w:r>
            <w:r w:rsidR="009C4A5E">
              <w:rPr>
                <w:rFonts w:ascii="Times New Roman" w:hAnsi="Times New Roman" w:cs="Times New Roman"/>
                <w:b/>
                <w:bCs/>
              </w:rPr>
              <w:t>9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>-20</w:t>
            </w:r>
            <w:r w:rsidR="009C4A5E">
              <w:rPr>
                <w:rFonts w:ascii="Times New Roman" w:hAnsi="Times New Roman" w:cs="Times New Roman"/>
                <w:b/>
                <w:bCs/>
              </w:rPr>
              <w:t>20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>)</w:t>
            </w:r>
          </w:p>
          <w:p w14:paraId="102ED0F1" w14:textId="4AD3694E" w:rsidR="00B61F58" w:rsidRPr="00F7103E" w:rsidRDefault="00E05285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COURSE</w:t>
            </w:r>
            <w:r w:rsidR="00B61F58" w:rsidRPr="00F7103E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E32F9F">
              <w:rPr>
                <w:rFonts w:ascii="Times New Roman" w:hAnsi="Times New Roman" w:cs="Times New Roman"/>
                <w:b/>
                <w:bCs/>
              </w:rPr>
              <w:t>DEGITAL LOGIC DESIGN</w:t>
            </w:r>
          </w:p>
          <w:p w14:paraId="6F127A6D" w14:textId="2F07CA38" w:rsidR="00B61F58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 w:rsidRPr="00F7103E">
              <w:rPr>
                <w:rFonts w:ascii="Times New Roman" w:hAnsi="Times New Roman" w:cs="Times New Roman"/>
                <w:bCs/>
                <w:i/>
              </w:rPr>
              <w:t>T</w:t>
            </w:r>
            <w:r w:rsidR="00A175E2">
              <w:rPr>
                <w:rFonts w:ascii="Times New Roman" w:hAnsi="Times New Roman" w:cs="Times New Roman"/>
                <w:bCs/>
                <w:i/>
              </w:rPr>
              <w:t xml:space="preserve">ime </w:t>
            </w:r>
            <w:r w:rsidR="00434E59">
              <w:rPr>
                <w:rFonts w:ascii="Times New Roman" w:hAnsi="Times New Roman" w:cs="Times New Roman"/>
                <w:bCs/>
                <w:i/>
              </w:rPr>
              <w:t>duration</w:t>
            </w:r>
            <w:r w:rsidRPr="00F7103E">
              <w:rPr>
                <w:rFonts w:ascii="Times New Roman" w:hAnsi="Times New Roman" w:cs="Times New Roman"/>
                <w:bCs/>
                <w:i/>
              </w:rPr>
              <w:t xml:space="preserve">: </w:t>
            </w:r>
            <w:r w:rsidR="009C4A5E">
              <w:rPr>
                <w:rFonts w:ascii="Times New Roman" w:hAnsi="Times New Roman" w:cs="Times New Roman"/>
                <w:bCs/>
                <w:i/>
              </w:rPr>
              <w:t>6</w:t>
            </w:r>
            <w:r w:rsidR="00434E59">
              <w:rPr>
                <w:rFonts w:ascii="Times New Roman" w:hAnsi="Times New Roman" w:cs="Times New Roman"/>
                <w:bCs/>
                <w:i/>
              </w:rPr>
              <w:t>0 minutes</w:t>
            </w:r>
          </w:p>
          <w:p w14:paraId="32EF8F60" w14:textId="2B690EFE" w:rsidR="00B435A9" w:rsidRDefault="00B435A9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</w:t>
            </w:r>
            <w:r w:rsidR="008B7464">
              <w:rPr>
                <w:rFonts w:ascii="Times New Roman" w:hAnsi="Times New Roman" w:cs="Times New Roman"/>
                <w:bCs/>
                <w:i/>
              </w:rPr>
              <w:t>Paper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materials are</w:t>
            </w:r>
            <w:r w:rsidR="009C4A5E">
              <w:rPr>
                <w:rFonts w:ascii="Times New Roman" w:hAnsi="Times New Roman" w:cs="Times New Roman"/>
                <w:bCs/>
                <w:i/>
              </w:rPr>
              <w:t xml:space="preserve"> not</w:t>
            </w:r>
            <w:r w:rsidR="00726978">
              <w:rPr>
                <w:rFonts w:ascii="Times New Roman" w:hAnsi="Times New Roman" w:cs="Times New Roman"/>
                <w:bCs/>
                <w:i/>
              </w:rPr>
              <w:t xml:space="preserve"> all</w:t>
            </w:r>
            <w:r w:rsidR="00BC28F8">
              <w:rPr>
                <w:rFonts w:ascii="Times New Roman" w:hAnsi="Times New Roman" w:cs="Times New Roman"/>
                <w:bCs/>
                <w:i/>
              </w:rPr>
              <w:t>owed</w:t>
            </w:r>
            <w:r w:rsidR="00F22F65">
              <w:rPr>
                <w:rFonts w:ascii="Times New Roman" w:hAnsi="Times New Roman" w:cs="Times New Roman"/>
                <w:bCs/>
                <w:i/>
              </w:rPr>
              <w:t>)</w:t>
            </w:r>
          </w:p>
          <w:p w14:paraId="20693DDE" w14:textId="77777777" w:rsidR="00D24E98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(OEP Students do the test by English,</w:t>
            </w:r>
          </w:p>
          <w:p w14:paraId="00772D6B" w14:textId="77777777" w:rsidR="00D24E98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Regular Students do the test by Vietnamese)</w:t>
            </w:r>
          </w:p>
          <w:p w14:paraId="77160516" w14:textId="4ED97A3F" w:rsidR="00D24E98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(Students need only do PART</w:t>
            </w:r>
            <w:r w:rsidR="00860F22">
              <w:rPr>
                <w:rFonts w:ascii="Times New Roman" w:hAnsi="Times New Roman" w:cs="Times New Roman"/>
                <w:bCs/>
                <w:i/>
              </w:rPr>
              <w:t xml:space="preserve"> 1</w:t>
            </w:r>
            <w:r>
              <w:rPr>
                <w:rFonts w:ascii="Times New Roman" w:hAnsi="Times New Roman" w:cs="Times New Roman"/>
                <w:bCs/>
                <w:i/>
              </w:rPr>
              <w:t>,</w:t>
            </w:r>
          </w:p>
          <w:p w14:paraId="22CE0512" w14:textId="77777777" w:rsidR="00D24E98" w:rsidRPr="00F7103E" w:rsidRDefault="00D24E98" w:rsidP="00D24E98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  <w:r>
              <w:rPr>
                <w:rFonts w:ascii="Times New Roman" w:hAnsi="Times New Roman" w:cs="Times New Roman"/>
                <w:bCs/>
                <w:i/>
              </w:rPr>
              <w:t>PART 2 has been done on class)</w:t>
            </w:r>
          </w:p>
          <w:p w14:paraId="7870F4B8" w14:textId="77777777" w:rsidR="00D24E98" w:rsidRPr="00F7103E" w:rsidRDefault="00D24E9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i/>
              </w:rPr>
            </w:pPr>
          </w:p>
          <w:p w14:paraId="2B5C1F62" w14:textId="77777777" w:rsidR="00B61F58" w:rsidRPr="00F7103E" w:rsidRDefault="00B61F58" w:rsidP="008F48E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6E3447EE" w14:textId="77777777" w:rsidR="003E5C50" w:rsidRPr="00147195" w:rsidRDefault="003E5C50" w:rsidP="003E5C50">
      <w:pPr>
        <w:pStyle w:val="BodyTextFirstIndent"/>
        <w:ind w:firstLine="0"/>
        <w:jc w:val="center"/>
        <w:rPr>
          <w:b/>
          <w:sz w:val="32"/>
          <w:szCs w:val="32"/>
        </w:rPr>
      </w:pPr>
      <w:r w:rsidRPr="00147195">
        <w:rPr>
          <w:b/>
          <w:sz w:val="32"/>
          <w:szCs w:val="32"/>
        </w:rPr>
        <w:t>PART 1: PAPER TEST</w:t>
      </w:r>
      <w:r>
        <w:rPr>
          <w:b/>
          <w:sz w:val="32"/>
          <w:szCs w:val="32"/>
        </w:rPr>
        <w:t xml:space="preserve"> (3 points)</w:t>
      </w:r>
    </w:p>
    <w:p w14:paraId="66B879B5" w14:textId="50495DED" w:rsidR="003E5C50" w:rsidRDefault="003E5C50" w:rsidP="003E5C50">
      <w:pPr>
        <w:pStyle w:val="Heading1"/>
        <w:numPr>
          <w:ilvl w:val="0"/>
          <w:numId w:val="1"/>
        </w:numPr>
      </w:pPr>
      <w:r>
        <w:t>Question 1: (1.5 points)</w:t>
      </w:r>
    </w:p>
    <w:p w14:paraId="20BA6EF9" w14:textId="77777777" w:rsidR="001C6119" w:rsidRDefault="001C6119" w:rsidP="001C6119">
      <w:pPr>
        <w:pStyle w:val="BodyTextFirstIndent"/>
        <w:numPr>
          <w:ilvl w:val="0"/>
          <w:numId w:val="30"/>
        </w:numPr>
      </w:pPr>
      <w:r>
        <w:t>What is the multiple cycle design? Describe the disadvantages and advantages of multiple cycle design?</w:t>
      </w:r>
    </w:p>
    <w:p w14:paraId="55C46695" w14:textId="2C1E96C0" w:rsidR="001C6119" w:rsidRDefault="001C6119" w:rsidP="001C6119">
      <w:pPr>
        <w:pStyle w:val="BodyTextFirstIndent"/>
        <w:numPr>
          <w:ilvl w:val="0"/>
          <w:numId w:val="30"/>
        </w:numPr>
      </w:pPr>
      <w:r>
        <w:t>What is the pipelined functional unit</w:t>
      </w:r>
      <w:r w:rsidR="001F112E">
        <w:t xml:space="preserve"> design</w:t>
      </w:r>
      <w:r>
        <w:t xml:space="preserve">? How does the pipelined functional unit </w:t>
      </w:r>
      <w:r w:rsidR="00A17679">
        <w:t xml:space="preserve">design </w:t>
      </w:r>
      <w:r>
        <w:t xml:space="preserve">improve </w:t>
      </w:r>
      <w:r w:rsidR="001F670A">
        <w:t xml:space="preserve">the </w:t>
      </w:r>
      <w:r>
        <w:t xml:space="preserve">performance compared with </w:t>
      </w:r>
      <w:r w:rsidR="00A71595">
        <w:t xml:space="preserve">the </w:t>
      </w:r>
      <w:r>
        <w:t>non-pipelined functional unit</w:t>
      </w:r>
      <w:r w:rsidR="00E30B5D">
        <w:t xml:space="preserve"> design</w:t>
      </w:r>
      <w:r>
        <w:t>?</w:t>
      </w:r>
    </w:p>
    <w:p w14:paraId="204BE937" w14:textId="087D69D9" w:rsidR="001C6119" w:rsidRDefault="00286658" w:rsidP="001C6119">
      <w:pPr>
        <w:pStyle w:val="Heading1"/>
      </w:pPr>
      <w:r>
        <w:t>Question 2: (1.5 points)</w:t>
      </w:r>
    </w:p>
    <w:p w14:paraId="2D0753FE" w14:textId="6E74BC5A" w:rsidR="00A941E2" w:rsidRPr="00A941E2" w:rsidRDefault="00A56BBD" w:rsidP="00A941E2">
      <w:pPr>
        <w:pStyle w:val="BodyText"/>
        <w:ind w:left="360"/>
      </w:pPr>
      <w:r>
        <w:t xml:space="preserve">Given the </w:t>
      </w:r>
      <w:proofErr w:type="spellStart"/>
      <w:r>
        <w:t>datapath</w:t>
      </w:r>
      <w:proofErr w:type="spellEnd"/>
      <w:r>
        <w:t xml:space="preserve"> pipeline</w:t>
      </w:r>
      <w:r w:rsidR="00EF2C5D">
        <w:t>d</w:t>
      </w:r>
      <w:r w:rsidR="0069698B">
        <w:t xml:space="preserve"> design and its ASM</w:t>
      </w:r>
      <w:r w:rsidR="00850775">
        <w:t xml:space="preserve"> </w:t>
      </w:r>
      <w:r w:rsidR="000009C9">
        <w:t xml:space="preserve">for </w:t>
      </w:r>
      <w:r w:rsidR="000009C9">
        <w:t>Square Root Approximation (SRA)</w:t>
      </w:r>
      <w:r w:rsidR="00F566C6">
        <w:t xml:space="preserve"> calculation </w:t>
      </w:r>
      <w:r w:rsidR="00850775">
        <w:t>as below:</w:t>
      </w:r>
    </w:p>
    <w:p w14:paraId="240CFA85" w14:textId="3DA1A4D7" w:rsidR="004E6400" w:rsidRDefault="001B146D" w:rsidP="00853626">
      <w:pPr>
        <w:pStyle w:val="BodyTextFirstIndent"/>
        <w:ind w:firstLine="360"/>
      </w:pPr>
      <w:r w:rsidRPr="001B146D">
        <w:drawing>
          <wp:inline distT="0" distB="0" distL="0" distR="0" wp14:anchorId="783E53A3" wp14:editId="56E1EDE4">
            <wp:extent cx="2985796" cy="3362644"/>
            <wp:effectExtent l="0" t="0" r="5080" b="9525"/>
            <wp:docPr id="7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839" cy="3407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  <w:r w:rsidR="00853626">
        <w:tab/>
      </w:r>
      <w:r w:rsidR="008350AD" w:rsidRPr="00CE1F1E">
        <w:drawing>
          <wp:inline distT="0" distB="0" distL="0" distR="0" wp14:anchorId="21F25558" wp14:editId="75D83847">
            <wp:extent cx="1259062" cy="3364613"/>
            <wp:effectExtent l="0" t="0" r="0" b="7620"/>
            <wp:docPr id="7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415" cy="350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14:paraId="5F9AC911" w14:textId="438369B0" w:rsidR="004052B5" w:rsidRDefault="0005096E" w:rsidP="00853626">
      <w:pPr>
        <w:pStyle w:val="BodyTextFirstIndent"/>
        <w:ind w:firstLine="360"/>
      </w:pPr>
      <w:r>
        <w:lastRenderedPageBreak/>
        <w:t xml:space="preserve">Where, </w:t>
      </w:r>
      <w:r>
        <w:tab/>
      </w:r>
      <w:r w:rsidR="0046543D">
        <w:t>R1 = [a, t1]</w:t>
      </w:r>
      <w:r w:rsidR="00C51A27">
        <w:t>, R2 = [b, t2], R3 = [t3, t5, t6, t7], R4 = [x], R5 = [t4]</w:t>
      </w:r>
    </w:p>
    <w:p w14:paraId="08ED155C" w14:textId="5CD6DA0C" w:rsidR="00A84011" w:rsidRDefault="00A84011" w:rsidP="0005096E">
      <w:pPr>
        <w:pStyle w:val="BodyTextFirstIndent"/>
        <w:ind w:left="720" w:firstLine="720"/>
      </w:pPr>
      <w:bookmarkStart w:id="1" w:name="_GoBack"/>
      <w:bookmarkEnd w:id="1"/>
      <w:r>
        <w:t>AU1 = [abs/min/max], AU2 = [+/-/max]</w:t>
      </w:r>
    </w:p>
    <w:p w14:paraId="6876CA96" w14:textId="645ED60E" w:rsidR="00E52D54" w:rsidRDefault="00DA3674" w:rsidP="00DA3674">
      <w:pPr>
        <w:pStyle w:val="BodyTextFirstIndent"/>
        <w:numPr>
          <w:ilvl w:val="0"/>
          <w:numId w:val="32"/>
        </w:numPr>
      </w:pPr>
      <w:r>
        <w:t xml:space="preserve">Explain </w:t>
      </w:r>
      <w:r w:rsidR="001A32F0">
        <w:t xml:space="preserve">benefits of </w:t>
      </w:r>
      <w:r w:rsidR="001A32F0">
        <w:t xml:space="preserve">the </w:t>
      </w:r>
      <w:proofErr w:type="spellStart"/>
      <w:r w:rsidR="001A32F0">
        <w:t>datapath</w:t>
      </w:r>
      <w:proofErr w:type="spellEnd"/>
      <w:r w:rsidR="001A32F0">
        <w:t xml:space="preserve"> pipeline</w:t>
      </w:r>
      <w:r w:rsidR="009A5897">
        <w:t>d</w:t>
      </w:r>
      <w:r w:rsidR="001A32F0">
        <w:t xml:space="preserve"> design</w:t>
      </w:r>
      <w:r w:rsidR="00D90E9E">
        <w:t>?</w:t>
      </w:r>
    </w:p>
    <w:p w14:paraId="23BE510C" w14:textId="6E94810D" w:rsidR="00D90E9E" w:rsidRDefault="00C62FEE" w:rsidP="00DA3674">
      <w:pPr>
        <w:pStyle w:val="BodyTextFirstIndent"/>
        <w:numPr>
          <w:ilvl w:val="0"/>
          <w:numId w:val="32"/>
        </w:numPr>
      </w:pPr>
      <w:r>
        <w:t xml:space="preserve">If </w:t>
      </w:r>
      <w:r w:rsidR="00A13349">
        <w:t xml:space="preserve">there are 100 </w:t>
      </w:r>
      <w:r w:rsidR="00B351F7">
        <w:t xml:space="preserve">pairs of inputs (in1, in2), </w:t>
      </w:r>
      <w:r w:rsidR="004235B4">
        <w:t xml:space="preserve">how many cycles are needed to </w:t>
      </w:r>
      <w:r w:rsidR="002D58FE">
        <w:t xml:space="preserve">calculate the SRA for </w:t>
      </w:r>
      <w:r w:rsidR="00BC1D8B">
        <w:t>these 100 pairs of inputs</w:t>
      </w:r>
      <w:r w:rsidR="00EF2C5D">
        <w:t xml:space="preserve"> with above </w:t>
      </w:r>
      <w:proofErr w:type="spellStart"/>
      <w:r w:rsidR="00EF2C5D">
        <w:t>datapath</w:t>
      </w:r>
      <w:proofErr w:type="spellEnd"/>
      <w:r w:rsidR="00EF2C5D">
        <w:t xml:space="preserve"> pipelined design?</w:t>
      </w:r>
    </w:p>
    <w:p w14:paraId="328BD379" w14:textId="77777777" w:rsidR="004561E9" w:rsidRPr="002E59D2" w:rsidRDefault="004561E9" w:rsidP="000A6808">
      <w:pPr>
        <w:pStyle w:val="BodyTextFirstIndent"/>
        <w:ind w:firstLine="0"/>
      </w:pPr>
    </w:p>
    <w:p w14:paraId="02880CF1" w14:textId="45823B8E" w:rsidR="00BD4370" w:rsidRPr="002E59D2" w:rsidRDefault="00D2573A" w:rsidP="002E59D2">
      <w:pPr>
        <w:pStyle w:val="BodyTextFirstIndent"/>
        <w:jc w:val="center"/>
        <w:rPr>
          <w:b/>
          <w:sz w:val="32"/>
          <w:szCs w:val="32"/>
          <w:lang w:eastAsia="ja-JP"/>
        </w:rPr>
      </w:pPr>
      <w:r w:rsidRPr="00D2573A">
        <w:rPr>
          <w:b/>
          <w:sz w:val="32"/>
          <w:szCs w:val="32"/>
        </w:rPr>
        <w:t>PART 2</w:t>
      </w:r>
      <w:r w:rsidRPr="00D2573A">
        <w:rPr>
          <w:rFonts w:hint="eastAsia"/>
          <w:b/>
          <w:sz w:val="32"/>
          <w:szCs w:val="32"/>
          <w:lang w:eastAsia="ja-JP"/>
        </w:rPr>
        <w:t>:</w:t>
      </w:r>
      <w:r w:rsidRPr="00D2573A">
        <w:rPr>
          <w:b/>
          <w:sz w:val="32"/>
          <w:szCs w:val="32"/>
          <w:lang w:eastAsia="ja-JP"/>
        </w:rPr>
        <w:t xml:space="preserve"> COMPUTER TEST</w:t>
      </w:r>
    </w:p>
    <w:p w14:paraId="52A38424" w14:textId="021EAF9D" w:rsidR="00F93BDC" w:rsidRDefault="00F93BDC" w:rsidP="00F93BDC">
      <w:pPr>
        <w:pStyle w:val="Heading1"/>
      </w:pPr>
      <w:r>
        <w:t xml:space="preserve">Question </w:t>
      </w:r>
      <w:r w:rsidR="000800CF">
        <w:t>3</w:t>
      </w:r>
      <w:r>
        <w:t xml:space="preserve"> (3 points)</w:t>
      </w:r>
    </w:p>
    <w:p w14:paraId="485FEB9D" w14:textId="56D27AA7" w:rsidR="00F91F55" w:rsidRPr="007A516F" w:rsidRDefault="004550F9" w:rsidP="004315AA">
      <w:pPr>
        <w:pStyle w:val="BodyTextFirstIndent"/>
        <w:jc w:val="left"/>
      </w:pPr>
      <w:r>
        <w:t xml:space="preserve">Design </w:t>
      </w:r>
      <w:r w:rsidR="00AA1D0C">
        <w:t>RTL circuit for</w:t>
      </w:r>
      <w:r w:rsidR="00CB4331">
        <w:t xml:space="preserve"> Square Root Approximation (SRA) </w:t>
      </w:r>
      <w:r w:rsidR="00A2514A">
        <w:t xml:space="preserve">using </w:t>
      </w:r>
      <w:r w:rsidR="00F373F3">
        <w:t>functional</w:t>
      </w:r>
      <w:r w:rsidR="0078402F">
        <w:t xml:space="preserve">-unit </w:t>
      </w:r>
      <w:r w:rsidR="00F373F3">
        <w:t>sharing</w:t>
      </w:r>
      <w:r w:rsidR="007B71CA">
        <w:t xml:space="preserve">. </w:t>
      </w:r>
      <w:r w:rsidR="00CD7E3D">
        <w:t xml:space="preserve"> </w:t>
      </w:r>
      <w:r w:rsidR="008A16F8">
        <w:t>T</w:t>
      </w:r>
      <w:r w:rsidR="00CD7E3D">
        <w:t xml:space="preserve">wo shared </w:t>
      </w:r>
      <w:r w:rsidR="005C6F7A">
        <w:t xml:space="preserve">functional-unit </w:t>
      </w:r>
      <w:r w:rsidR="00CD7E3D">
        <w:t>groups</w:t>
      </w:r>
      <w:r w:rsidR="00961726">
        <w:t>,</w:t>
      </w:r>
      <w:r w:rsidR="0091612C">
        <w:t xml:space="preserve"> which are </w:t>
      </w:r>
      <w:r w:rsidR="00F30326">
        <w:t>(abs/max) and (abs/min</w:t>
      </w:r>
      <w:r w:rsidR="00961726">
        <w:t>/+/-)</w:t>
      </w:r>
      <w:r w:rsidR="008A16F8">
        <w:t xml:space="preserve"> </w:t>
      </w:r>
      <w:r w:rsidR="001B7729">
        <w:t>are used to design.</w:t>
      </w:r>
    </w:p>
    <w:p w14:paraId="1CFFBF73" w14:textId="28F7DC4B" w:rsidR="00F22F65" w:rsidRDefault="007D1ECB" w:rsidP="00F22F65">
      <w:pPr>
        <w:pStyle w:val="Heading1"/>
      </w:pPr>
      <w:r>
        <w:t>Question</w:t>
      </w:r>
      <w:r w:rsidR="00A66F01">
        <w:t xml:space="preserve"> </w:t>
      </w:r>
      <w:r w:rsidR="000800CF">
        <w:t>4</w:t>
      </w:r>
      <w:r w:rsidR="00302475">
        <w:t xml:space="preserve"> (</w:t>
      </w:r>
      <w:r w:rsidR="003B6F7B">
        <w:t>4</w:t>
      </w:r>
      <w:r w:rsidR="00302475">
        <w:t xml:space="preserve"> </w:t>
      </w:r>
      <w:r>
        <w:t>points</w:t>
      </w:r>
      <w:r w:rsidR="00302475">
        <w:t>)</w:t>
      </w:r>
    </w:p>
    <w:p w14:paraId="758CB9DE" w14:textId="600D0939" w:rsidR="008225ED" w:rsidRDefault="0025399E" w:rsidP="008B1F95">
      <w:pPr>
        <w:pStyle w:val="BodyTextFirstIndent"/>
        <w:jc w:val="left"/>
      </w:pPr>
      <w:r>
        <w:t xml:space="preserve">Design RTL circuit for Square Root Approximation (SRA) </w:t>
      </w:r>
      <w:r w:rsidR="009D7563">
        <w:t xml:space="preserve">using </w:t>
      </w:r>
      <w:proofErr w:type="spellStart"/>
      <w:r w:rsidR="00371910">
        <w:t>datapath</w:t>
      </w:r>
      <w:proofErr w:type="spellEnd"/>
      <w:r w:rsidR="00371910">
        <w:t xml:space="preserve"> with pipelined functional unit</w:t>
      </w:r>
      <w:r>
        <w:t>.</w:t>
      </w:r>
    </w:p>
    <w:p w14:paraId="21626E93" w14:textId="290CC411" w:rsidR="00AC6007" w:rsidRPr="008225ED" w:rsidRDefault="00AC6007" w:rsidP="00AC6007">
      <w:pPr>
        <w:pStyle w:val="BodyTextFirstIndent"/>
        <w:jc w:val="center"/>
      </w:pPr>
    </w:p>
    <w:p w14:paraId="6DF816D5" w14:textId="468CC4A8" w:rsidR="00F22F65" w:rsidRPr="008225ED" w:rsidRDefault="00EC1B27" w:rsidP="00F22F65">
      <w:pPr>
        <w:spacing w:line="24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>This examination’s l</w:t>
      </w:r>
      <w:r w:rsidR="001044EA">
        <w:rPr>
          <w:rFonts w:ascii="Times New Roman" w:hAnsi="Times New Roman" w:cs="Times New Roman"/>
          <w:b/>
          <w:color w:val="000000"/>
          <w:sz w:val="26"/>
          <w:szCs w:val="26"/>
        </w:rPr>
        <w:t>earning outcome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s 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(</w:t>
      </w:r>
      <w:r w:rsidR="001D7D1B">
        <w:rPr>
          <w:rFonts w:ascii="Times New Roman" w:hAnsi="Times New Roman" w:cs="Times New Roman"/>
          <w:b/>
          <w:color w:val="000000"/>
          <w:sz w:val="26"/>
          <w:szCs w:val="26"/>
        </w:rPr>
        <w:t>LO</w:t>
      </w:r>
      <w:r w:rsidR="006707A5">
        <w:rPr>
          <w:rFonts w:ascii="Times New Roman" w:hAnsi="Times New Roman" w:cs="Times New Roman"/>
          <w:b/>
          <w:color w:val="000000"/>
          <w:sz w:val="26"/>
          <w:szCs w:val="26"/>
        </w:rPr>
        <w:t>)</w:t>
      </w: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BF2E53">
        <w:rPr>
          <w:rFonts w:ascii="Times New Roman" w:hAnsi="Times New Roman" w:cs="Times New Roman"/>
          <w:b/>
          <w:color w:val="000000"/>
          <w:sz w:val="26"/>
          <w:szCs w:val="26"/>
        </w:rPr>
        <w:t>(matching to subject sy</w:t>
      </w:r>
      <w:r w:rsidR="00935AA0">
        <w:rPr>
          <w:rFonts w:ascii="Times New Roman" w:hAnsi="Times New Roman" w:cs="Times New Roman"/>
          <w:b/>
          <w:color w:val="000000"/>
          <w:sz w:val="26"/>
          <w:szCs w:val="26"/>
        </w:rPr>
        <w:t>llabus</w:t>
      </w:r>
      <w:r w:rsidR="00F74AD1">
        <w:rPr>
          <w:rFonts w:ascii="Times New Roman" w:hAnsi="Times New Roman" w:cs="Times New Roman"/>
          <w:b/>
          <w:color w:val="000000"/>
          <w:sz w:val="26"/>
          <w:szCs w:val="26"/>
        </w:rPr>
        <w:t>’s LO)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905"/>
        <w:gridCol w:w="4590"/>
      </w:tblGrid>
      <w:tr w:rsidR="006707A5" w:rsidRPr="002B7605" w14:paraId="4C3DF836" w14:textId="77777777" w:rsidTr="00B00A8E">
        <w:tc>
          <w:tcPr>
            <w:tcW w:w="1870" w:type="dxa"/>
          </w:tcPr>
          <w:p w14:paraId="20C0FF07" w14:textId="31409FEF" w:rsidR="006707A5" w:rsidRPr="002B7605" w:rsidRDefault="00F74AD1" w:rsidP="008F48E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b/>
                <w:sz w:val="24"/>
                <w:szCs w:val="24"/>
              </w:rPr>
              <w:t>Question</w:t>
            </w:r>
          </w:p>
        </w:tc>
        <w:tc>
          <w:tcPr>
            <w:tcW w:w="1905" w:type="dxa"/>
          </w:tcPr>
          <w:p w14:paraId="27048291" w14:textId="46712B83" w:rsidR="006707A5" w:rsidRPr="002B7605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b/>
                <w:sz w:val="24"/>
                <w:szCs w:val="24"/>
              </w:rPr>
              <w:t>LO</w:t>
            </w:r>
          </w:p>
        </w:tc>
        <w:tc>
          <w:tcPr>
            <w:tcW w:w="4590" w:type="dxa"/>
          </w:tcPr>
          <w:p w14:paraId="08E820C6" w14:textId="51628C8F" w:rsidR="006707A5" w:rsidRPr="002B7605" w:rsidRDefault="00F74AD1" w:rsidP="00A97849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A66F01" w:rsidRPr="002B7605" w14:paraId="471C6E35" w14:textId="77777777" w:rsidTr="00B00A8E">
        <w:tc>
          <w:tcPr>
            <w:tcW w:w="1870" w:type="dxa"/>
          </w:tcPr>
          <w:p w14:paraId="269C89E9" w14:textId="28BCC54A" w:rsidR="00A66F01" w:rsidRPr="002B7605" w:rsidRDefault="00A66F01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05" w:type="dxa"/>
          </w:tcPr>
          <w:p w14:paraId="5E6375A0" w14:textId="199669BD" w:rsidR="00A66F01" w:rsidRPr="002B7605" w:rsidRDefault="002D7C74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8340D" w:rsidRPr="002B76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90" w:type="dxa"/>
          </w:tcPr>
          <w:p w14:paraId="28A46DFE" w14:textId="62485E9C" w:rsidR="00A66F01" w:rsidRPr="002B7605" w:rsidRDefault="0018340D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Ability to comprehend professional materials</w:t>
            </w:r>
          </w:p>
        </w:tc>
      </w:tr>
      <w:tr w:rsidR="00CD1CBA" w:rsidRPr="002B7605" w14:paraId="0EC6B14B" w14:textId="77777777" w:rsidTr="00B00A8E">
        <w:tc>
          <w:tcPr>
            <w:tcW w:w="1870" w:type="dxa"/>
          </w:tcPr>
          <w:p w14:paraId="4E2E084C" w14:textId="778C437D" w:rsidR="00CD1CBA" w:rsidRPr="002B7605" w:rsidRDefault="00CD1CBA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</w:tcPr>
          <w:p w14:paraId="57012140" w14:textId="74B1B3AF" w:rsidR="00CD1CBA" w:rsidRPr="002B7605" w:rsidRDefault="00CD1CBA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03657D" w:rsidRPr="002B76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14:paraId="616585B1" w14:textId="217F9792" w:rsidR="00CD1CBA" w:rsidRPr="002B7605" w:rsidRDefault="0035341A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Ability to know analyze the cost and latency of the circuits, use ASM and FSMD models in the design process</w:t>
            </w:r>
          </w:p>
        </w:tc>
      </w:tr>
      <w:tr w:rsidR="00CD1CBA" w:rsidRPr="002B7605" w14:paraId="048EB7C8" w14:textId="77777777" w:rsidTr="00B00A8E">
        <w:tc>
          <w:tcPr>
            <w:tcW w:w="1870" w:type="dxa"/>
          </w:tcPr>
          <w:p w14:paraId="207D02E7" w14:textId="49B6B452" w:rsidR="00CD1CBA" w:rsidRPr="002B7605" w:rsidRDefault="00067D92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</w:tcPr>
          <w:p w14:paraId="76E52CA9" w14:textId="1AE9F0BD" w:rsidR="00CD1CBA" w:rsidRPr="002B7605" w:rsidRDefault="001F6C5E" w:rsidP="00370F21">
            <w:pPr>
              <w:tabs>
                <w:tab w:val="left" w:pos="940"/>
              </w:tabs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70F21" w:rsidRPr="002B760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370F21" w:rsidRPr="002B7605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590" w:type="dxa"/>
          </w:tcPr>
          <w:p w14:paraId="50EF39F1" w14:textId="42FE6AF4" w:rsidR="00CD1CBA" w:rsidRPr="002B7605" w:rsidRDefault="000F6ADC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Ability to analyze finite state machine circuits, data paths, and control units</w:t>
            </w:r>
            <w:r w:rsidRPr="002B7605">
              <w:rPr>
                <w:rFonts w:ascii="Times New Roman" w:hAnsi="Times New Roman" w:cs="Times New Roman"/>
                <w:i/>
                <w:sz w:val="24"/>
                <w:szCs w:val="24"/>
                <w:lang w:val="vi-VN"/>
              </w:rPr>
              <w:t>.</w:t>
            </w:r>
          </w:p>
        </w:tc>
      </w:tr>
      <w:tr w:rsidR="00C54FCF" w:rsidRPr="002B7605" w14:paraId="2B47F461" w14:textId="77777777" w:rsidTr="00B00A8E">
        <w:tc>
          <w:tcPr>
            <w:tcW w:w="1870" w:type="dxa"/>
          </w:tcPr>
          <w:p w14:paraId="41862109" w14:textId="0276E477" w:rsidR="00C54FCF" w:rsidRPr="002B7605" w:rsidRDefault="00C54FCF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5" w:type="dxa"/>
          </w:tcPr>
          <w:p w14:paraId="51AE332E" w14:textId="7952DC05" w:rsidR="00C54FCF" w:rsidRPr="002B7605" w:rsidRDefault="000F6ADC" w:rsidP="008F48E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370F21" w:rsidRPr="002B760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90" w:type="dxa"/>
          </w:tcPr>
          <w:p w14:paraId="22EE4E8B" w14:textId="4122EEB2" w:rsidR="00C54FCF" w:rsidRPr="002B7605" w:rsidRDefault="00505E88" w:rsidP="007D5F5F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B7605">
              <w:rPr>
                <w:rFonts w:ascii="Times New Roman" w:hAnsi="Times New Roman" w:cs="Times New Roman"/>
                <w:sz w:val="24"/>
                <w:szCs w:val="24"/>
              </w:rPr>
              <w:t xml:space="preserve">Ability to </w:t>
            </w:r>
            <w:proofErr w:type="spellStart"/>
            <w:r w:rsidRPr="002B7605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proofErr w:type="spellEnd"/>
            <w:r w:rsidRPr="002B7605">
              <w:rPr>
                <w:rFonts w:ascii="Times New Roman" w:hAnsi="Times New Roman" w:cs="Times New Roman"/>
                <w:sz w:val="24"/>
                <w:szCs w:val="24"/>
              </w:rPr>
              <w:t xml:space="preserve"> optimize the circuits use ASM and FSMD models in the design process</w:t>
            </w:r>
          </w:p>
        </w:tc>
      </w:tr>
    </w:tbl>
    <w:p w14:paraId="006816DF" w14:textId="77777777" w:rsidR="00F22F65" w:rsidRPr="00F7103E" w:rsidRDefault="00F22F65" w:rsidP="00F22F6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b/>
        </w:rPr>
      </w:pPr>
    </w:p>
    <w:p w14:paraId="34422807" w14:textId="2EFB3B58" w:rsidR="00F22F65" w:rsidRPr="00F7103E" w:rsidRDefault="00FC2A93" w:rsidP="00F22F6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Approved by </w:t>
      </w:r>
      <w:r w:rsidR="00DA0F63">
        <w:rPr>
          <w:rFonts w:ascii="Times New Roman" w:hAnsi="Times New Roman" w:cs="Times New Roman"/>
          <w:b/>
        </w:rPr>
        <w:t xml:space="preserve">Head of </w:t>
      </w:r>
      <w:r w:rsidR="00266C27">
        <w:rPr>
          <w:rFonts w:ascii="Times New Roman" w:hAnsi="Times New Roman" w:cs="Times New Roman"/>
          <w:b/>
        </w:rPr>
        <w:t>Subject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Designed by</w:t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  <w:r w:rsidR="00F22F65" w:rsidRPr="00F7103E">
        <w:rPr>
          <w:rFonts w:ascii="Times New Roman" w:hAnsi="Times New Roman" w:cs="Times New Roman"/>
          <w:b/>
        </w:rPr>
        <w:tab/>
      </w:r>
    </w:p>
    <w:bookmarkEnd w:id="0"/>
    <w:p w14:paraId="1592616F" w14:textId="25FF0644" w:rsidR="00A56ABF" w:rsidRDefault="00A56ABF" w:rsidP="00700E9B">
      <w:pPr>
        <w:spacing w:line="240" w:lineRule="auto"/>
      </w:pPr>
    </w:p>
    <w:sectPr w:rsidR="00A56ABF" w:rsidSect="001B6802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 w:code="1"/>
      <w:pgMar w:top="1440" w:right="1440" w:bottom="1440" w:left="2232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0F52" w14:textId="77777777" w:rsidR="00D85B5A" w:rsidRDefault="00D85B5A">
      <w:pPr>
        <w:spacing w:line="240" w:lineRule="auto"/>
      </w:pPr>
      <w:r>
        <w:separator/>
      </w:r>
    </w:p>
  </w:endnote>
  <w:endnote w:type="continuationSeparator" w:id="0">
    <w:p w14:paraId="52249AA2" w14:textId="77777777" w:rsidR="00D85B5A" w:rsidRDefault="00D85B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16323" w14:textId="77777777" w:rsidR="00D25B05" w:rsidRDefault="003525D9" w:rsidP="00472C83">
    <w:pPr>
      <w:framePr w:wrap="around" w:vAnchor="text" w:hAnchor="margin" w:xAlign="center" w:y="1"/>
    </w:pPr>
    <w:r>
      <w:fldChar w:fldCharType="begin"/>
    </w:r>
    <w:r w:rsidR="00D25B05">
      <w:instrText xml:space="preserve">PAGE  </w:instrText>
    </w:r>
    <w:r>
      <w:fldChar w:fldCharType="end"/>
    </w:r>
  </w:p>
  <w:p w14:paraId="6E54F794" w14:textId="77777777" w:rsidR="00D25B05" w:rsidRDefault="00D25B0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9B4BA" w14:textId="77777777" w:rsidR="00D25B05" w:rsidRDefault="00C96F70" w:rsidP="00472C83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 w:rsidR="00B60976">
      <w:rPr>
        <w:noProof/>
      </w:rPr>
      <w:t>1</w:t>
    </w:r>
    <w:r>
      <w:rPr>
        <w:noProof/>
      </w:rPr>
      <w:fldChar w:fldCharType="end"/>
    </w:r>
  </w:p>
  <w:p w14:paraId="0B1714CC" w14:textId="77777777" w:rsidR="00D25B05" w:rsidRDefault="00D25B05" w:rsidP="00864AF1">
    <w:pPr>
      <w:jc w:val="center"/>
    </w:pPr>
    <w:r>
      <w:tab/>
    </w:r>
    <w:r>
      <w:tab/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6697E4" w14:textId="77777777" w:rsidR="00D25B05" w:rsidRDefault="00C96F70" w:rsidP="008A3228">
    <w:pPr>
      <w:jc w:val="center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9D9EC" w14:textId="77777777" w:rsidR="00D85B5A" w:rsidRDefault="00D85B5A">
      <w:pPr>
        <w:spacing w:line="240" w:lineRule="auto"/>
      </w:pPr>
      <w:r>
        <w:separator/>
      </w:r>
    </w:p>
  </w:footnote>
  <w:footnote w:type="continuationSeparator" w:id="0">
    <w:p w14:paraId="49C2A40F" w14:textId="77777777" w:rsidR="00D85B5A" w:rsidRDefault="00D85B5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06C11" w14:textId="77777777" w:rsidR="00D25B05" w:rsidRDefault="00C96F70" w:rsidP="00BB5DFD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D25B05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2ADC76" w14:textId="77777777" w:rsidR="00D25B05" w:rsidRDefault="00D25B05" w:rsidP="00BB5DFD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pt;height:11pt" o:bullet="t">
        <v:imagedata r:id="rId1" o:title="mso584"/>
      </v:shape>
    </w:pict>
  </w:numPicBullet>
  <w:abstractNum w:abstractNumId="0" w15:restartNumberingAfterBreak="0">
    <w:nsid w:val="045A263E"/>
    <w:multiLevelType w:val="hybridMultilevel"/>
    <w:tmpl w:val="0066AA4C"/>
    <w:lvl w:ilvl="0" w:tplc="9244E796">
      <w:start w:val="1"/>
      <w:numFmt w:val="lowerRoman"/>
      <w:pStyle w:val="Number2"/>
      <w:lvlText w:val="%1."/>
      <w:lvlJc w:val="right"/>
      <w:pPr>
        <w:ind w:left="1728" w:hanging="360"/>
      </w:pPr>
    </w:lvl>
    <w:lvl w:ilvl="1" w:tplc="04090019" w:tentative="1">
      <w:start w:val="1"/>
      <w:numFmt w:val="lowerLetter"/>
      <w:lvlText w:val="%2."/>
      <w:lvlJc w:val="left"/>
      <w:pPr>
        <w:ind w:left="2448" w:hanging="360"/>
      </w:pPr>
    </w:lvl>
    <w:lvl w:ilvl="2" w:tplc="0409001B" w:tentative="1">
      <w:start w:val="1"/>
      <w:numFmt w:val="lowerRoman"/>
      <w:lvlText w:val="%3."/>
      <w:lvlJc w:val="right"/>
      <w:pPr>
        <w:ind w:left="3168" w:hanging="180"/>
      </w:pPr>
    </w:lvl>
    <w:lvl w:ilvl="3" w:tplc="0409000F" w:tentative="1">
      <w:start w:val="1"/>
      <w:numFmt w:val="decimal"/>
      <w:lvlText w:val="%4."/>
      <w:lvlJc w:val="left"/>
      <w:pPr>
        <w:ind w:left="3888" w:hanging="360"/>
      </w:pPr>
    </w:lvl>
    <w:lvl w:ilvl="4" w:tplc="04090019" w:tentative="1">
      <w:start w:val="1"/>
      <w:numFmt w:val="lowerLetter"/>
      <w:lvlText w:val="%5."/>
      <w:lvlJc w:val="left"/>
      <w:pPr>
        <w:ind w:left="4608" w:hanging="360"/>
      </w:pPr>
    </w:lvl>
    <w:lvl w:ilvl="5" w:tplc="0409001B" w:tentative="1">
      <w:start w:val="1"/>
      <w:numFmt w:val="lowerRoman"/>
      <w:lvlText w:val="%6."/>
      <w:lvlJc w:val="right"/>
      <w:pPr>
        <w:ind w:left="5328" w:hanging="180"/>
      </w:pPr>
    </w:lvl>
    <w:lvl w:ilvl="6" w:tplc="0409000F" w:tentative="1">
      <w:start w:val="1"/>
      <w:numFmt w:val="decimal"/>
      <w:lvlText w:val="%7."/>
      <w:lvlJc w:val="left"/>
      <w:pPr>
        <w:ind w:left="6048" w:hanging="360"/>
      </w:pPr>
    </w:lvl>
    <w:lvl w:ilvl="7" w:tplc="04090019" w:tentative="1">
      <w:start w:val="1"/>
      <w:numFmt w:val="lowerLetter"/>
      <w:lvlText w:val="%8."/>
      <w:lvlJc w:val="left"/>
      <w:pPr>
        <w:ind w:left="6768" w:hanging="360"/>
      </w:pPr>
    </w:lvl>
    <w:lvl w:ilvl="8" w:tplc="0409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1" w15:restartNumberingAfterBreak="0">
    <w:nsid w:val="04C6468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6326E97"/>
    <w:multiLevelType w:val="multilevel"/>
    <w:tmpl w:val="622C883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8D761FB"/>
    <w:multiLevelType w:val="hybridMultilevel"/>
    <w:tmpl w:val="7FC2D2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A001F"/>
    <w:multiLevelType w:val="hybridMultilevel"/>
    <w:tmpl w:val="5A9C80A8"/>
    <w:lvl w:ilvl="0" w:tplc="1CC2C2FA">
      <w:start w:val="1"/>
      <w:numFmt w:val="bullet"/>
      <w:pStyle w:val="Bullet1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E7371A"/>
    <w:multiLevelType w:val="hybridMultilevel"/>
    <w:tmpl w:val="B8E24DD0"/>
    <w:lvl w:ilvl="0" w:tplc="9D787B7C">
      <w:numFmt w:val="bullet"/>
      <w:lvlText w:val="-"/>
      <w:lvlJc w:val="left"/>
      <w:pPr>
        <w:ind w:left="79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210449CF"/>
    <w:multiLevelType w:val="multilevel"/>
    <w:tmpl w:val="0409001D"/>
    <w:name w:val="chapter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2DF09AA"/>
    <w:multiLevelType w:val="hybridMultilevel"/>
    <w:tmpl w:val="A15CC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1283D"/>
    <w:multiLevelType w:val="multilevel"/>
    <w:tmpl w:val="D76CD7A2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300E50CD"/>
    <w:multiLevelType w:val="multilevel"/>
    <w:tmpl w:val="43F0CEBE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3041798D"/>
    <w:multiLevelType w:val="hybridMultilevel"/>
    <w:tmpl w:val="EF843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960987"/>
    <w:multiLevelType w:val="hybridMultilevel"/>
    <w:tmpl w:val="ABA0C4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B60761"/>
    <w:multiLevelType w:val="multilevel"/>
    <w:tmpl w:val="9EA4A8A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4AA30734"/>
    <w:multiLevelType w:val="hybridMultilevel"/>
    <w:tmpl w:val="465A7EFC"/>
    <w:lvl w:ilvl="0" w:tplc="4E742352">
      <w:start w:val="1"/>
      <w:numFmt w:val="bullet"/>
      <w:pStyle w:val="Bullet4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9121F5"/>
    <w:multiLevelType w:val="hybridMultilevel"/>
    <w:tmpl w:val="7CC61B92"/>
    <w:lvl w:ilvl="0" w:tplc="7388C022">
      <w:start w:val="1"/>
      <w:numFmt w:val="lowerLetter"/>
      <w:pStyle w:val="Number3"/>
      <w:lvlText w:val="%1."/>
      <w:lvlJc w:val="left"/>
      <w:pPr>
        <w:ind w:left="201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5" w15:restartNumberingAfterBreak="0">
    <w:nsid w:val="53570ADF"/>
    <w:multiLevelType w:val="multilevel"/>
    <w:tmpl w:val="0409001D"/>
    <w:name w:val="chapter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549F1542"/>
    <w:multiLevelType w:val="multilevel"/>
    <w:tmpl w:val="CED07E40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 w15:restartNumberingAfterBreak="0">
    <w:nsid w:val="55987030"/>
    <w:multiLevelType w:val="hybridMultilevel"/>
    <w:tmpl w:val="9F18DB32"/>
    <w:lvl w:ilvl="0" w:tplc="7056092E">
      <w:start w:val="1"/>
      <w:numFmt w:val="decimal"/>
      <w:pStyle w:val="Number1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15952DA"/>
    <w:multiLevelType w:val="hybridMultilevel"/>
    <w:tmpl w:val="2DC2C22E"/>
    <w:lvl w:ilvl="0" w:tplc="0C22C550">
      <w:start w:val="1"/>
      <w:numFmt w:val="bullet"/>
      <w:pStyle w:val="Bullet3"/>
      <w:lvlText w:val=""/>
      <w:lvlJc w:val="left"/>
      <w:pPr>
        <w:ind w:left="20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9" w15:restartNumberingAfterBreak="0">
    <w:nsid w:val="637F52C9"/>
    <w:multiLevelType w:val="hybridMultilevel"/>
    <w:tmpl w:val="731449EE"/>
    <w:lvl w:ilvl="0" w:tplc="5E4ABA54">
      <w:start w:val="1"/>
      <w:numFmt w:val="bullet"/>
      <w:pStyle w:val="Bullet2"/>
      <w:lvlText w:val=""/>
      <w:lvlJc w:val="left"/>
      <w:pPr>
        <w:ind w:left="17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20" w15:restartNumberingAfterBreak="0">
    <w:nsid w:val="6F7E09F4"/>
    <w:multiLevelType w:val="multilevel"/>
    <w:tmpl w:val="0409001D"/>
    <w:name w:val="chapter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75186DFA"/>
    <w:multiLevelType w:val="multilevel"/>
    <w:tmpl w:val="C108DB4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68F0E2C"/>
    <w:multiLevelType w:val="hybridMultilevel"/>
    <w:tmpl w:val="7BF25614"/>
    <w:lvl w:ilvl="0" w:tplc="05E212F4">
      <w:start w:val="1"/>
      <w:numFmt w:val="low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1"/>
  </w:num>
  <w:num w:numId="2">
    <w:abstractNumId w:val="8"/>
  </w:num>
  <w:num w:numId="3">
    <w:abstractNumId w:val="16"/>
  </w:num>
  <w:num w:numId="4">
    <w:abstractNumId w:val="20"/>
  </w:num>
  <w:num w:numId="5">
    <w:abstractNumId w:val="6"/>
  </w:num>
  <w:num w:numId="6">
    <w:abstractNumId w:val="15"/>
  </w:num>
  <w:num w:numId="7">
    <w:abstractNumId w:val="21"/>
  </w:num>
  <w:num w:numId="8">
    <w:abstractNumId w:val="12"/>
  </w:num>
  <w:num w:numId="9">
    <w:abstractNumId w:val="2"/>
  </w:num>
  <w:num w:numId="10">
    <w:abstractNumId w:val="1"/>
  </w:num>
  <w:num w:numId="11">
    <w:abstractNumId w:val="9"/>
  </w:num>
  <w:num w:numId="12">
    <w:abstractNumId w:val="21"/>
  </w:num>
  <w:num w:numId="13">
    <w:abstractNumId w:val="21"/>
  </w:num>
  <w:num w:numId="14">
    <w:abstractNumId w:val="21"/>
  </w:num>
  <w:num w:numId="15">
    <w:abstractNumId w:val="21"/>
  </w:num>
  <w:num w:numId="16">
    <w:abstractNumId w:val="21"/>
  </w:num>
  <w:num w:numId="17">
    <w:abstractNumId w:val="21"/>
  </w:num>
  <w:num w:numId="18">
    <w:abstractNumId w:val="4"/>
  </w:num>
  <w:num w:numId="19">
    <w:abstractNumId w:val="19"/>
  </w:num>
  <w:num w:numId="20">
    <w:abstractNumId w:val="18"/>
  </w:num>
  <w:num w:numId="21">
    <w:abstractNumId w:val="17"/>
  </w:num>
  <w:num w:numId="22">
    <w:abstractNumId w:val="17"/>
    <w:lvlOverride w:ilvl="0">
      <w:startOverride w:val="1"/>
    </w:lvlOverride>
  </w:num>
  <w:num w:numId="23">
    <w:abstractNumId w:val="0"/>
  </w:num>
  <w:num w:numId="24">
    <w:abstractNumId w:val="14"/>
  </w:num>
  <w:num w:numId="25">
    <w:abstractNumId w:val="0"/>
    <w:lvlOverride w:ilvl="0">
      <w:startOverride w:val="1"/>
    </w:lvlOverride>
  </w:num>
  <w:num w:numId="26">
    <w:abstractNumId w:val="13"/>
  </w:num>
  <w:num w:numId="27">
    <w:abstractNumId w:val="5"/>
  </w:num>
  <w:num w:numId="28">
    <w:abstractNumId w:val="7"/>
  </w:num>
  <w:num w:numId="29">
    <w:abstractNumId w:val="11"/>
  </w:num>
  <w:num w:numId="30">
    <w:abstractNumId w:val="10"/>
  </w:num>
  <w:num w:numId="31">
    <w:abstractNumId w:val="22"/>
  </w:num>
  <w:num w:numId="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onsecutiveHyphenLimit w:val="1"/>
  <w:hyphenationZone w:val="720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8"/>
    <w:rsid w:val="000009C9"/>
    <w:rsid w:val="000115E3"/>
    <w:rsid w:val="000152DD"/>
    <w:rsid w:val="00020447"/>
    <w:rsid w:val="000244E2"/>
    <w:rsid w:val="000246EB"/>
    <w:rsid w:val="0002584E"/>
    <w:rsid w:val="00031D90"/>
    <w:rsid w:val="00033430"/>
    <w:rsid w:val="000344B3"/>
    <w:rsid w:val="00034DCD"/>
    <w:rsid w:val="0003657D"/>
    <w:rsid w:val="00045BB6"/>
    <w:rsid w:val="0005096E"/>
    <w:rsid w:val="00060235"/>
    <w:rsid w:val="0006050F"/>
    <w:rsid w:val="00060E62"/>
    <w:rsid w:val="00067D92"/>
    <w:rsid w:val="00075954"/>
    <w:rsid w:val="0007667D"/>
    <w:rsid w:val="000800CF"/>
    <w:rsid w:val="000824C9"/>
    <w:rsid w:val="00086F17"/>
    <w:rsid w:val="000A1327"/>
    <w:rsid w:val="000A3E73"/>
    <w:rsid w:val="000A6808"/>
    <w:rsid w:val="000B239E"/>
    <w:rsid w:val="000B596C"/>
    <w:rsid w:val="000C4576"/>
    <w:rsid w:val="000D4C17"/>
    <w:rsid w:val="000D4F3A"/>
    <w:rsid w:val="000F090B"/>
    <w:rsid w:val="000F44FD"/>
    <w:rsid w:val="000F6ADC"/>
    <w:rsid w:val="001044EA"/>
    <w:rsid w:val="001048C0"/>
    <w:rsid w:val="001064DF"/>
    <w:rsid w:val="00130677"/>
    <w:rsid w:val="00133F07"/>
    <w:rsid w:val="001357E8"/>
    <w:rsid w:val="00143CD1"/>
    <w:rsid w:val="00145CE2"/>
    <w:rsid w:val="00175447"/>
    <w:rsid w:val="00181616"/>
    <w:rsid w:val="0018340D"/>
    <w:rsid w:val="00185D65"/>
    <w:rsid w:val="001932EF"/>
    <w:rsid w:val="001958D8"/>
    <w:rsid w:val="001A2689"/>
    <w:rsid w:val="001A32F0"/>
    <w:rsid w:val="001A61BB"/>
    <w:rsid w:val="001B146D"/>
    <w:rsid w:val="001B2C89"/>
    <w:rsid w:val="001B5DC7"/>
    <w:rsid w:val="001B6802"/>
    <w:rsid w:val="001B7729"/>
    <w:rsid w:val="001C1272"/>
    <w:rsid w:val="001C6119"/>
    <w:rsid w:val="001D757D"/>
    <w:rsid w:val="001D7D1B"/>
    <w:rsid w:val="001F112E"/>
    <w:rsid w:val="001F311A"/>
    <w:rsid w:val="001F670A"/>
    <w:rsid w:val="001F6C5E"/>
    <w:rsid w:val="00207E9E"/>
    <w:rsid w:val="002130FE"/>
    <w:rsid w:val="002171C2"/>
    <w:rsid w:val="00220FCA"/>
    <w:rsid w:val="00225D63"/>
    <w:rsid w:val="002362C7"/>
    <w:rsid w:val="002460C5"/>
    <w:rsid w:val="00246AD4"/>
    <w:rsid w:val="00253730"/>
    <w:rsid w:val="0025399E"/>
    <w:rsid w:val="00257CAF"/>
    <w:rsid w:val="00265DC6"/>
    <w:rsid w:val="00266C27"/>
    <w:rsid w:val="00285D8F"/>
    <w:rsid w:val="00286658"/>
    <w:rsid w:val="002A6099"/>
    <w:rsid w:val="002B1CBD"/>
    <w:rsid w:val="002B4240"/>
    <w:rsid w:val="002B7605"/>
    <w:rsid w:val="002D58FE"/>
    <w:rsid w:val="002D7C74"/>
    <w:rsid w:val="002E59D2"/>
    <w:rsid w:val="002F186F"/>
    <w:rsid w:val="003007B7"/>
    <w:rsid w:val="00302475"/>
    <w:rsid w:val="003072D8"/>
    <w:rsid w:val="00320B1C"/>
    <w:rsid w:val="0032206B"/>
    <w:rsid w:val="003320A1"/>
    <w:rsid w:val="00333913"/>
    <w:rsid w:val="0034632B"/>
    <w:rsid w:val="003501BF"/>
    <w:rsid w:val="003525D9"/>
    <w:rsid w:val="0035341A"/>
    <w:rsid w:val="00362C45"/>
    <w:rsid w:val="00370803"/>
    <w:rsid w:val="00370F21"/>
    <w:rsid w:val="00371910"/>
    <w:rsid w:val="00374E9A"/>
    <w:rsid w:val="003A07B8"/>
    <w:rsid w:val="003B00F4"/>
    <w:rsid w:val="003B261C"/>
    <w:rsid w:val="003B6000"/>
    <w:rsid w:val="003B6F7B"/>
    <w:rsid w:val="003B7049"/>
    <w:rsid w:val="003C0FD8"/>
    <w:rsid w:val="003D297C"/>
    <w:rsid w:val="003D6DA0"/>
    <w:rsid w:val="003E3864"/>
    <w:rsid w:val="003E5C50"/>
    <w:rsid w:val="003F4CF6"/>
    <w:rsid w:val="00400FDE"/>
    <w:rsid w:val="00402441"/>
    <w:rsid w:val="004052B5"/>
    <w:rsid w:val="00406C85"/>
    <w:rsid w:val="00412173"/>
    <w:rsid w:val="00416D15"/>
    <w:rsid w:val="0041721B"/>
    <w:rsid w:val="004235B4"/>
    <w:rsid w:val="00424C31"/>
    <w:rsid w:val="004266BA"/>
    <w:rsid w:val="004315AA"/>
    <w:rsid w:val="00434E59"/>
    <w:rsid w:val="00444C10"/>
    <w:rsid w:val="004550F9"/>
    <w:rsid w:val="004561E9"/>
    <w:rsid w:val="0046543D"/>
    <w:rsid w:val="00472C83"/>
    <w:rsid w:val="004735D8"/>
    <w:rsid w:val="0048053C"/>
    <w:rsid w:val="00482D95"/>
    <w:rsid w:val="00486FBA"/>
    <w:rsid w:val="00493ADF"/>
    <w:rsid w:val="00494BC4"/>
    <w:rsid w:val="004A28FD"/>
    <w:rsid w:val="004A609B"/>
    <w:rsid w:val="004E5D8F"/>
    <w:rsid w:val="004E5F6D"/>
    <w:rsid w:val="004E6400"/>
    <w:rsid w:val="004E7D45"/>
    <w:rsid w:val="004F07F3"/>
    <w:rsid w:val="00505227"/>
    <w:rsid w:val="00505E88"/>
    <w:rsid w:val="00517577"/>
    <w:rsid w:val="00527D78"/>
    <w:rsid w:val="0053384C"/>
    <w:rsid w:val="00536CF4"/>
    <w:rsid w:val="00541F6C"/>
    <w:rsid w:val="00574332"/>
    <w:rsid w:val="00591B47"/>
    <w:rsid w:val="00591BD3"/>
    <w:rsid w:val="0059361A"/>
    <w:rsid w:val="005B14D0"/>
    <w:rsid w:val="005C4D76"/>
    <w:rsid w:val="005C6F7A"/>
    <w:rsid w:val="005D6C94"/>
    <w:rsid w:val="005F18DF"/>
    <w:rsid w:val="005F37B5"/>
    <w:rsid w:val="005F7DED"/>
    <w:rsid w:val="00603613"/>
    <w:rsid w:val="006113CC"/>
    <w:rsid w:val="00613BB2"/>
    <w:rsid w:val="00617F33"/>
    <w:rsid w:val="00625B64"/>
    <w:rsid w:val="00632BBA"/>
    <w:rsid w:val="00634F35"/>
    <w:rsid w:val="00650F29"/>
    <w:rsid w:val="00662D85"/>
    <w:rsid w:val="00663267"/>
    <w:rsid w:val="006707A5"/>
    <w:rsid w:val="00680698"/>
    <w:rsid w:val="006825AE"/>
    <w:rsid w:val="006828B4"/>
    <w:rsid w:val="006837BC"/>
    <w:rsid w:val="00685AC6"/>
    <w:rsid w:val="0069698B"/>
    <w:rsid w:val="006B0D9F"/>
    <w:rsid w:val="006C4305"/>
    <w:rsid w:val="006C63AF"/>
    <w:rsid w:val="006D40E7"/>
    <w:rsid w:val="006E7E98"/>
    <w:rsid w:val="006F5E9D"/>
    <w:rsid w:val="00700E9B"/>
    <w:rsid w:val="007172CC"/>
    <w:rsid w:val="00725818"/>
    <w:rsid w:val="00726978"/>
    <w:rsid w:val="00727881"/>
    <w:rsid w:val="00730248"/>
    <w:rsid w:val="00730BFD"/>
    <w:rsid w:val="00736F04"/>
    <w:rsid w:val="007501DD"/>
    <w:rsid w:val="00756CBB"/>
    <w:rsid w:val="00756D24"/>
    <w:rsid w:val="0076457D"/>
    <w:rsid w:val="00767410"/>
    <w:rsid w:val="00770B04"/>
    <w:rsid w:val="007712BE"/>
    <w:rsid w:val="00775CCC"/>
    <w:rsid w:val="00777F57"/>
    <w:rsid w:val="007806F4"/>
    <w:rsid w:val="0078402F"/>
    <w:rsid w:val="00787B76"/>
    <w:rsid w:val="00796AEF"/>
    <w:rsid w:val="007A516F"/>
    <w:rsid w:val="007B2B42"/>
    <w:rsid w:val="007B3ECA"/>
    <w:rsid w:val="007B4010"/>
    <w:rsid w:val="007B71CA"/>
    <w:rsid w:val="007B75A8"/>
    <w:rsid w:val="007C1C06"/>
    <w:rsid w:val="007C4068"/>
    <w:rsid w:val="007C6A0D"/>
    <w:rsid w:val="007D1ECB"/>
    <w:rsid w:val="007D5F5F"/>
    <w:rsid w:val="0081213C"/>
    <w:rsid w:val="00812405"/>
    <w:rsid w:val="008225ED"/>
    <w:rsid w:val="00823222"/>
    <w:rsid w:val="00826CCC"/>
    <w:rsid w:val="00833E37"/>
    <w:rsid w:val="008350AD"/>
    <w:rsid w:val="008378D7"/>
    <w:rsid w:val="00843677"/>
    <w:rsid w:val="00844DAB"/>
    <w:rsid w:val="00850775"/>
    <w:rsid w:val="008518E9"/>
    <w:rsid w:val="00853626"/>
    <w:rsid w:val="00853FAA"/>
    <w:rsid w:val="00856FC4"/>
    <w:rsid w:val="00860F22"/>
    <w:rsid w:val="00864AF1"/>
    <w:rsid w:val="0086591C"/>
    <w:rsid w:val="00880F78"/>
    <w:rsid w:val="008A16F8"/>
    <w:rsid w:val="008A3228"/>
    <w:rsid w:val="008A345C"/>
    <w:rsid w:val="008A3B7A"/>
    <w:rsid w:val="008B1F95"/>
    <w:rsid w:val="008B32DD"/>
    <w:rsid w:val="008B66E8"/>
    <w:rsid w:val="008B6A3A"/>
    <w:rsid w:val="008B7464"/>
    <w:rsid w:val="008C2390"/>
    <w:rsid w:val="008C5092"/>
    <w:rsid w:val="008E2FB5"/>
    <w:rsid w:val="008E3707"/>
    <w:rsid w:val="008F1EEC"/>
    <w:rsid w:val="008F5970"/>
    <w:rsid w:val="008F7CDC"/>
    <w:rsid w:val="00903422"/>
    <w:rsid w:val="009053D7"/>
    <w:rsid w:val="00905F74"/>
    <w:rsid w:val="0091612C"/>
    <w:rsid w:val="00927FC5"/>
    <w:rsid w:val="00935AA0"/>
    <w:rsid w:val="00935B1C"/>
    <w:rsid w:val="00943CAF"/>
    <w:rsid w:val="009524AD"/>
    <w:rsid w:val="00961726"/>
    <w:rsid w:val="00967552"/>
    <w:rsid w:val="00970189"/>
    <w:rsid w:val="00976761"/>
    <w:rsid w:val="00985E1D"/>
    <w:rsid w:val="0099132F"/>
    <w:rsid w:val="0099176D"/>
    <w:rsid w:val="009A2FE9"/>
    <w:rsid w:val="009A5897"/>
    <w:rsid w:val="009A638A"/>
    <w:rsid w:val="009B5146"/>
    <w:rsid w:val="009B67CF"/>
    <w:rsid w:val="009C4A5E"/>
    <w:rsid w:val="009C4BA8"/>
    <w:rsid w:val="009D2775"/>
    <w:rsid w:val="009D7563"/>
    <w:rsid w:val="009F2A14"/>
    <w:rsid w:val="00A12982"/>
    <w:rsid w:val="00A13349"/>
    <w:rsid w:val="00A16E97"/>
    <w:rsid w:val="00A175E2"/>
    <w:rsid w:val="00A17679"/>
    <w:rsid w:val="00A178A0"/>
    <w:rsid w:val="00A2489A"/>
    <w:rsid w:val="00A2514A"/>
    <w:rsid w:val="00A27DD5"/>
    <w:rsid w:val="00A3167F"/>
    <w:rsid w:val="00A37B2B"/>
    <w:rsid w:val="00A47DAF"/>
    <w:rsid w:val="00A54698"/>
    <w:rsid w:val="00A56ABF"/>
    <w:rsid w:val="00A56BBD"/>
    <w:rsid w:val="00A57010"/>
    <w:rsid w:val="00A61338"/>
    <w:rsid w:val="00A66F01"/>
    <w:rsid w:val="00A71595"/>
    <w:rsid w:val="00A72136"/>
    <w:rsid w:val="00A724F1"/>
    <w:rsid w:val="00A779EB"/>
    <w:rsid w:val="00A8146B"/>
    <w:rsid w:val="00A84011"/>
    <w:rsid w:val="00A941E2"/>
    <w:rsid w:val="00A94800"/>
    <w:rsid w:val="00A97849"/>
    <w:rsid w:val="00AA1D0C"/>
    <w:rsid w:val="00AA2854"/>
    <w:rsid w:val="00AA5509"/>
    <w:rsid w:val="00AA7BC6"/>
    <w:rsid w:val="00AB6F1F"/>
    <w:rsid w:val="00AB78FD"/>
    <w:rsid w:val="00AC6007"/>
    <w:rsid w:val="00AD2018"/>
    <w:rsid w:val="00AE4927"/>
    <w:rsid w:val="00AE642E"/>
    <w:rsid w:val="00AF4D0F"/>
    <w:rsid w:val="00AF7B07"/>
    <w:rsid w:val="00B005F8"/>
    <w:rsid w:val="00B03637"/>
    <w:rsid w:val="00B12E38"/>
    <w:rsid w:val="00B33EF8"/>
    <w:rsid w:val="00B351F7"/>
    <w:rsid w:val="00B354FE"/>
    <w:rsid w:val="00B40C2C"/>
    <w:rsid w:val="00B41B11"/>
    <w:rsid w:val="00B4255F"/>
    <w:rsid w:val="00B435A9"/>
    <w:rsid w:val="00B60976"/>
    <w:rsid w:val="00B61F58"/>
    <w:rsid w:val="00B7364F"/>
    <w:rsid w:val="00B7504C"/>
    <w:rsid w:val="00B8184F"/>
    <w:rsid w:val="00B94F82"/>
    <w:rsid w:val="00B954D9"/>
    <w:rsid w:val="00BA6715"/>
    <w:rsid w:val="00BA6870"/>
    <w:rsid w:val="00BB5DFD"/>
    <w:rsid w:val="00BC1D8B"/>
    <w:rsid w:val="00BC28F8"/>
    <w:rsid w:val="00BC5B3C"/>
    <w:rsid w:val="00BD4370"/>
    <w:rsid w:val="00BD67D8"/>
    <w:rsid w:val="00BE1D5A"/>
    <w:rsid w:val="00BE2D48"/>
    <w:rsid w:val="00BE6704"/>
    <w:rsid w:val="00BE769F"/>
    <w:rsid w:val="00BF2E53"/>
    <w:rsid w:val="00C22E5B"/>
    <w:rsid w:val="00C255BA"/>
    <w:rsid w:val="00C41D8E"/>
    <w:rsid w:val="00C51A27"/>
    <w:rsid w:val="00C52210"/>
    <w:rsid w:val="00C533E9"/>
    <w:rsid w:val="00C54FCF"/>
    <w:rsid w:val="00C62FEE"/>
    <w:rsid w:val="00C73B89"/>
    <w:rsid w:val="00C82C43"/>
    <w:rsid w:val="00C854B6"/>
    <w:rsid w:val="00C86395"/>
    <w:rsid w:val="00C91A51"/>
    <w:rsid w:val="00C96F70"/>
    <w:rsid w:val="00CA6107"/>
    <w:rsid w:val="00CB4331"/>
    <w:rsid w:val="00CB7444"/>
    <w:rsid w:val="00CD1CBA"/>
    <w:rsid w:val="00CD3AE3"/>
    <w:rsid w:val="00CD7E3D"/>
    <w:rsid w:val="00CE1F1E"/>
    <w:rsid w:val="00D00304"/>
    <w:rsid w:val="00D14BB1"/>
    <w:rsid w:val="00D150C1"/>
    <w:rsid w:val="00D24E98"/>
    <w:rsid w:val="00D2573A"/>
    <w:rsid w:val="00D25B05"/>
    <w:rsid w:val="00D25CF3"/>
    <w:rsid w:val="00D26F56"/>
    <w:rsid w:val="00D37FFD"/>
    <w:rsid w:val="00D40FA5"/>
    <w:rsid w:val="00D41D53"/>
    <w:rsid w:val="00D454E3"/>
    <w:rsid w:val="00D45958"/>
    <w:rsid w:val="00D51E06"/>
    <w:rsid w:val="00D552AE"/>
    <w:rsid w:val="00D563CC"/>
    <w:rsid w:val="00D62E74"/>
    <w:rsid w:val="00D71929"/>
    <w:rsid w:val="00D71948"/>
    <w:rsid w:val="00D82623"/>
    <w:rsid w:val="00D85B5A"/>
    <w:rsid w:val="00D85F2C"/>
    <w:rsid w:val="00D90E9E"/>
    <w:rsid w:val="00D92CD2"/>
    <w:rsid w:val="00D96FC5"/>
    <w:rsid w:val="00DA0F63"/>
    <w:rsid w:val="00DA3674"/>
    <w:rsid w:val="00DC4C14"/>
    <w:rsid w:val="00DC66D8"/>
    <w:rsid w:val="00DD46F6"/>
    <w:rsid w:val="00DD48E0"/>
    <w:rsid w:val="00DE02B7"/>
    <w:rsid w:val="00DE701F"/>
    <w:rsid w:val="00DF20AA"/>
    <w:rsid w:val="00DF38C4"/>
    <w:rsid w:val="00DF4A10"/>
    <w:rsid w:val="00E05155"/>
    <w:rsid w:val="00E05285"/>
    <w:rsid w:val="00E21920"/>
    <w:rsid w:val="00E30B5D"/>
    <w:rsid w:val="00E31DC3"/>
    <w:rsid w:val="00E321F7"/>
    <w:rsid w:val="00E32F9F"/>
    <w:rsid w:val="00E40D20"/>
    <w:rsid w:val="00E506AA"/>
    <w:rsid w:val="00E52D54"/>
    <w:rsid w:val="00E61C1D"/>
    <w:rsid w:val="00E63ED5"/>
    <w:rsid w:val="00E63F02"/>
    <w:rsid w:val="00E72DFD"/>
    <w:rsid w:val="00E8208B"/>
    <w:rsid w:val="00E96720"/>
    <w:rsid w:val="00EA09F4"/>
    <w:rsid w:val="00EA79C3"/>
    <w:rsid w:val="00EB1B61"/>
    <w:rsid w:val="00EB1CAA"/>
    <w:rsid w:val="00EB7DB8"/>
    <w:rsid w:val="00EC1B27"/>
    <w:rsid w:val="00EC23CF"/>
    <w:rsid w:val="00ED4269"/>
    <w:rsid w:val="00ED6932"/>
    <w:rsid w:val="00EE0D79"/>
    <w:rsid w:val="00EE440D"/>
    <w:rsid w:val="00EE4D2B"/>
    <w:rsid w:val="00EE5A3F"/>
    <w:rsid w:val="00EF256B"/>
    <w:rsid w:val="00EF2C5D"/>
    <w:rsid w:val="00EF54A7"/>
    <w:rsid w:val="00F0276F"/>
    <w:rsid w:val="00F045C8"/>
    <w:rsid w:val="00F061B8"/>
    <w:rsid w:val="00F136A8"/>
    <w:rsid w:val="00F22F65"/>
    <w:rsid w:val="00F25E2E"/>
    <w:rsid w:val="00F30326"/>
    <w:rsid w:val="00F35C3D"/>
    <w:rsid w:val="00F373F3"/>
    <w:rsid w:val="00F466E1"/>
    <w:rsid w:val="00F47E2E"/>
    <w:rsid w:val="00F511C1"/>
    <w:rsid w:val="00F5173B"/>
    <w:rsid w:val="00F54242"/>
    <w:rsid w:val="00F566C6"/>
    <w:rsid w:val="00F577ED"/>
    <w:rsid w:val="00F61DB8"/>
    <w:rsid w:val="00F62127"/>
    <w:rsid w:val="00F73193"/>
    <w:rsid w:val="00F746D6"/>
    <w:rsid w:val="00F74AD1"/>
    <w:rsid w:val="00F91F55"/>
    <w:rsid w:val="00F93BDC"/>
    <w:rsid w:val="00FA7F7F"/>
    <w:rsid w:val="00FC0C27"/>
    <w:rsid w:val="00FC2A5E"/>
    <w:rsid w:val="00FC2A93"/>
    <w:rsid w:val="00FC31EC"/>
    <w:rsid w:val="00FC4E42"/>
    <w:rsid w:val="00FD6B4F"/>
    <w:rsid w:val="00FE568E"/>
    <w:rsid w:val="00FF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234E5BD"/>
  <w15:docId w15:val="{8686D71E-0A36-4314-AC2B-A2F6A398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1F58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next w:val="BodyText"/>
    <w:qFormat/>
    <w:rsid w:val="00BC5B3C"/>
    <w:pPr>
      <w:keepNext/>
      <w:keepLines/>
      <w:numPr>
        <w:numId w:val="17"/>
      </w:numPr>
      <w:suppressAutoHyphens/>
      <w:spacing w:after="24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BodyText"/>
    <w:qFormat/>
    <w:rsid w:val="00AE642E"/>
    <w:pPr>
      <w:numPr>
        <w:ilvl w:val="1"/>
      </w:numPr>
      <w:spacing w:before="240"/>
      <w:outlineLvl w:val="1"/>
    </w:pPr>
    <w:rPr>
      <w:bCs w:val="0"/>
      <w:iCs/>
      <w:sz w:val="28"/>
      <w:szCs w:val="28"/>
    </w:rPr>
  </w:style>
  <w:style w:type="paragraph" w:styleId="Heading3">
    <w:name w:val="heading 3"/>
    <w:basedOn w:val="Heading2"/>
    <w:next w:val="BodyText"/>
    <w:qFormat/>
    <w:rsid w:val="00D25B05"/>
    <w:pPr>
      <w:numPr>
        <w:ilvl w:val="2"/>
      </w:numPr>
      <w:outlineLvl w:val="2"/>
    </w:pPr>
    <w:rPr>
      <w:bCs/>
      <w:sz w:val="24"/>
      <w:szCs w:val="26"/>
    </w:rPr>
  </w:style>
  <w:style w:type="paragraph" w:styleId="Heading4">
    <w:name w:val="heading 4"/>
    <w:basedOn w:val="Heading3"/>
    <w:next w:val="BodyText"/>
    <w:qFormat/>
    <w:rsid w:val="00D25B05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basedOn w:val="Heading4"/>
    <w:next w:val="BodyText"/>
    <w:qFormat/>
    <w:rsid w:val="00D25B05"/>
    <w:pPr>
      <w:numPr>
        <w:ilvl w:val="4"/>
      </w:numPr>
      <w:outlineLvl w:val="4"/>
    </w:pPr>
    <w:rPr>
      <w:bCs/>
      <w:iCs w:val="0"/>
      <w:szCs w:val="26"/>
    </w:rPr>
  </w:style>
  <w:style w:type="paragraph" w:styleId="Heading6">
    <w:name w:val="heading 6"/>
    <w:basedOn w:val="Heading5"/>
    <w:next w:val="BodyText"/>
    <w:qFormat/>
    <w:rsid w:val="00D25B05"/>
    <w:pPr>
      <w:numPr>
        <w:ilvl w:val="5"/>
      </w:numPr>
      <w:outlineLvl w:val="5"/>
    </w:pPr>
    <w:rPr>
      <w:bCs w:val="0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 Quote"/>
    <w:basedOn w:val="Normal"/>
    <w:next w:val="BodyText"/>
    <w:rsid w:val="00265DC6"/>
    <w:pPr>
      <w:spacing w:before="60" w:after="240" w:line="240" w:lineRule="auto"/>
      <w:ind w:left="720" w:right="720"/>
      <w:jc w:val="both"/>
    </w:pPr>
    <w:rPr>
      <w:rFonts w:ascii="Times New Roman" w:hAnsi="Times New Roman" w:cs="Times New Roman"/>
      <w:sz w:val="28"/>
      <w:szCs w:val="24"/>
    </w:rPr>
  </w:style>
  <w:style w:type="paragraph" w:styleId="Title">
    <w:name w:val="Title"/>
    <w:basedOn w:val="Normal"/>
    <w:next w:val="BodyText"/>
    <w:qFormat/>
    <w:rsid w:val="00FC0C27"/>
    <w:pPr>
      <w:spacing w:after="60" w:line="240" w:lineRule="auto"/>
      <w:jc w:val="center"/>
      <w:outlineLvl w:val="0"/>
    </w:pPr>
    <w:rPr>
      <w:rFonts w:ascii="Times New Roman" w:hAnsi="Times New Roman" w:cs="Arial"/>
      <w:b/>
      <w:bCs/>
      <w:kern w:val="28"/>
      <w:sz w:val="48"/>
      <w:szCs w:val="32"/>
    </w:rPr>
  </w:style>
  <w:style w:type="paragraph" w:styleId="TOC2">
    <w:name w:val="toc 2"/>
    <w:basedOn w:val="TOC1"/>
    <w:next w:val="Normal"/>
    <w:autoRedefine/>
    <w:semiHidden/>
    <w:rsid w:val="0032206B"/>
    <w:pPr>
      <w:ind w:left="936" w:hanging="576"/>
    </w:pPr>
  </w:style>
  <w:style w:type="paragraph" w:styleId="TOC1">
    <w:name w:val="toc 1"/>
    <w:basedOn w:val="Normal"/>
    <w:next w:val="Normal"/>
    <w:autoRedefine/>
    <w:semiHidden/>
    <w:rsid w:val="008B66E8"/>
    <w:pPr>
      <w:tabs>
        <w:tab w:val="right" w:leader="dot" w:pos="8558"/>
      </w:tabs>
      <w:spacing w:line="240" w:lineRule="auto"/>
      <w:ind w:left="360" w:hanging="360"/>
      <w:jc w:val="both"/>
    </w:pPr>
    <w:rPr>
      <w:rFonts w:ascii="Times New Roman" w:hAnsi="Times New Roman" w:cs="Times New Roman"/>
      <w:sz w:val="28"/>
      <w:szCs w:val="24"/>
    </w:rPr>
  </w:style>
  <w:style w:type="paragraph" w:styleId="BodyText">
    <w:name w:val="Body Text"/>
    <w:basedOn w:val="Normal"/>
    <w:next w:val="BodyTextFirstIndent"/>
    <w:rsid w:val="00031D90"/>
    <w:p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rsid w:val="008A3228"/>
    <w:pPr>
      <w:ind w:firstLine="432"/>
    </w:pPr>
  </w:style>
  <w:style w:type="paragraph" w:styleId="TOC3">
    <w:name w:val="toc 3"/>
    <w:basedOn w:val="TOC2"/>
    <w:next w:val="Normal"/>
    <w:autoRedefine/>
    <w:semiHidden/>
    <w:rsid w:val="0032206B"/>
    <w:pPr>
      <w:ind w:left="1656" w:hanging="720"/>
    </w:pPr>
  </w:style>
  <w:style w:type="character" w:styleId="Hyperlink">
    <w:name w:val="Hyperlink"/>
    <w:basedOn w:val="DefaultParagraphFont"/>
    <w:uiPriority w:val="99"/>
    <w:rsid w:val="00680698"/>
    <w:rPr>
      <w:color w:val="0000FF"/>
      <w:u w:val="single"/>
    </w:rPr>
  </w:style>
  <w:style w:type="paragraph" w:styleId="TOC4">
    <w:name w:val="toc 4"/>
    <w:basedOn w:val="TOC3"/>
    <w:next w:val="Normal"/>
    <w:autoRedefine/>
    <w:semiHidden/>
    <w:rsid w:val="00A724F1"/>
    <w:pPr>
      <w:ind w:left="2506" w:hanging="864"/>
    </w:pPr>
  </w:style>
  <w:style w:type="paragraph" w:customStyle="1" w:styleId="Frontmatter">
    <w:name w:val="Frontmatter"/>
    <w:basedOn w:val="Heading1"/>
    <w:next w:val="BodyText"/>
    <w:rsid w:val="007B4010"/>
    <w:pPr>
      <w:numPr>
        <w:numId w:val="0"/>
      </w:numPr>
    </w:pPr>
  </w:style>
  <w:style w:type="paragraph" w:styleId="Caption">
    <w:name w:val="caption"/>
    <w:basedOn w:val="Normal"/>
    <w:next w:val="Normal"/>
    <w:qFormat/>
    <w:rsid w:val="008F1EEC"/>
    <w:pPr>
      <w:spacing w:before="120" w:after="120" w:line="360" w:lineRule="auto"/>
      <w:jc w:val="both"/>
    </w:pPr>
    <w:rPr>
      <w:rFonts w:ascii="Times New Roman" w:hAnsi="Times New Roman" w:cs="Times New Roman"/>
      <w:b/>
      <w:bCs/>
      <w:sz w:val="20"/>
      <w:szCs w:val="20"/>
    </w:rPr>
  </w:style>
  <w:style w:type="paragraph" w:customStyle="1" w:styleId="CaptionFigure">
    <w:name w:val="Caption: Figure"/>
    <w:basedOn w:val="Caption"/>
    <w:next w:val="BodyText"/>
    <w:rsid w:val="00F466E1"/>
    <w:pPr>
      <w:spacing w:line="240" w:lineRule="auto"/>
      <w:jc w:val="center"/>
    </w:pPr>
    <w:rPr>
      <w:sz w:val="24"/>
    </w:rPr>
  </w:style>
  <w:style w:type="paragraph" w:customStyle="1" w:styleId="CaptionTable">
    <w:name w:val="Caption: Table"/>
    <w:basedOn w:val="Caption"/>
    <w:next w:val="BodyText"/>
    <w:rsid w:val="009053D7"/>
    <w:pPr>
      <w:spacing w:line="240" w:lineRule="auto"/>
    </w:pPr>
    <w:rPr>
      <w:sz w:val="24"/>
    </w:rPr>
  </w:style>
  <w:style w:type="paragraph" w:customStyle="1" w:styleId="Bibentry">
    <w:name w:val="Bibentry"/>
    <w:basedOn w:val="Normal"/>
    <w:rsid w:val="004E7D45"/>
    <w:pPr>
      <w:keepLines/>
      <w:suppressAutoHyphens/>
      <w:spacing w:after="240" w:line="240" w:lineRule="auto"/>
      <w:ind w:left="720" w:hanging="720"/>
      <w:jc w:val="both"/>
    </w:pPr>
    <w:rPr>
      <w:rFonts w:ascii="Times New Roman" w:hAnsi="Times New Roman" w:cs="Times New Roman"/>
      <w:sz w:val="28"/>
      <w:szCs w:val="24"/>
    </w:rPr>
  </w:style>
  <w:style w:type="paragraph" w:customStyle="1" w:styleId="Bullet1">
    <w:name w:val="Bullet 1"/>
    <w:basedOn w:val="Normal"/>
    <w:next w:val="BodyText"/>
    <w:qFormat/>
    <w:rsid w:val="008B32DD"/>
    <w:pPr>
      <w:numPr>
        <w:numId w:val="18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2">
    <w:name w:val="Bullet 2"/>
    <w:basedOn w:val="Normal"/>
    <w:next w:val="BodyText"/>
    <w:qFormat/>
    <w:rsid w:val="0002584E"/>
    <w:pPr>
      <w:numPr>
        <w:numId w:val="19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ullet3">
    <w:name w:val="Bullet 3"/>
    <w:basedOn w:val="Normal"/>
    <w:next w:val="BodyText"/>
    <w:qFormat/>
    <w:rsid w:val="0002584E"/>
    <w:pPr>
      <w:numPr>
        <w:numId w:val="20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1">
    <w:name w:val="Number 1"/>
    <w:basedOn w:val="Normal"/>
    <w:next w:val="BodyText"/>
    <w:qFormat/>
    <w:rsid w:val="0002584E"/>
    <w:pPr>
      <w:numPr>
        <w:numId w:val="21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2">
    <w:name w:val="Number 2"/>
    <w:basedOn w:val="Normal"/>
    <w:next w:val="BodyText"/>
    <w:qFormat/>
    <w:rsid w:val="0002584E"/>
    <w:pPr>
      <w:numPr>
        <w:numId w:val="23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umber3">
    <w:name w:val="Number 3"/>
    <w:basedOn w:val="Normal"/>
    <w:next w:val="BodyText"/>
    <w:qFormat/>
    <w:rsid w:val="0002584E"/>
    <w:pPr>
      <w:numPr>
        <w:numId w:val="24"/>
      </w:numPr>
      <w:spacing w:after="0" w:line="360" w:lineRule="auto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BodyCenter">
    <w:name w:val="Body Center"/>
    <w:basedOn w:val="Normal"/>
    <w:next w:val="BodyText"/>
    <w:qFormat/>
    <w:rsid w:val="00EF256B"/>
    <w:pPr>
      <w:spacing w:after="0" w:line="360" w:lineRule="auto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Bullet4">
    <w:name w:val="Bullet 4"/>
    <w:basedOn w:val="Normal"/>
    <w:next w:val="BodyText"/>
    <w:qFormat/>
    <w:rsid w:val="0002584E"/>
    <w:pPr>
      <w:numPr>
        <w:numId w:val="26"/>
      </w:numPr>
      <w:spacing w:after="0" w:line="360" w:lineRule="auto"/>
      <w:ind w:left="0" w:firstLine="15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56ABF"/>
  </w:style>
  <w:style w:type="table" w:styleId="TableGrid">
    <w:name w:val="Table Grid"/>
    <w:basedOn w:val="TableNormal"/>
    <w:uiPriority w:val="39"/>
    <w:rsid w:val="00A56ABF"/>
    <w:rPr>
      <w:rFonts w:asciiTheme="minorHAnsi" w:hAnsiTheme="minorHAnsi" w:cstheme="minorBidi"/>
      <w:sz w:val="22"/>
      <w:szCs w:val="22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2F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F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F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cKhai\AppData\Roaming\Microsoft\Templates\BaocaoWord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BaocaoWord_Template</Template>
  <TotalTime>518</TotalTime>
  <Pages>2</Pages>
  <Words>321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Academic &amp; Research Computing, RPI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DucKhai Lam</dc:creator>
  <cp:keywords/>
  <dc:description/>
  <cp:lastModifiedBy>DucKhai Lam</cp:lastModifiedBy>
  <cp:revision>358</cp:revision>
  <cp:lastPrinted>2019-12-31T08:30:00Z</cp:lastPrinted>
  <dcterms:created xsi:type="dcterms:W3CDTF">2019-03-26T04:06:00Z</dcterms:created>
  <dcterms:modified xsi:type="dcterms:W3CDTF">2019-12-31T08:35:00Z</dcterms:modified>
</cp:coreProperties>
</file>
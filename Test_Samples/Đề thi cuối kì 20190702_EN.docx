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4644"/>
        <w:gridCol w:w="5274"/>
      </w:tblGrid>
      <w:tr w:rsidR="00B61F58" w:rsidRPr="00F7103E" w14:paraId="082CAD59" w14:textId="77777777" w:rsidTr="008F48E5">
        <w:trPr>
          <w:jc w:val="center"/>
        </w:trPr>
        <w:tc>
          <w:tcPr>
            <w:tcW w:w="4644" w:type="dxa"/>
          </w:tcPr>
          <w:p w14:paraId="08DF0503" w14:textId="2ADD86D8" w:rsidR="00B61F58" w:rsidRPr="00F7103E" w:rsidRDefault="001C1272" w:rsidP="008F48E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Toc76550607"/>
            <w:r>
              <w:rPr>
                <w:rFonts w:ascii="Times New Roman" w:hAnsi="Times New Roman" w:cs="Times New Roman"/>
              </w:rPr>
              <w:t>UNIVERSITY OF INFORMATION TECHNOLOGY</w:t>
            </w:r>
          </w:p>
          <w:p w14:paraId="6ED003DA" w14:textId="5E8B64EB" w:rsidR="00B61F58" w:rsidRPr="00F7103E" w:rsidRDefault="00B61F58" w:rsidP="008F4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03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2D7C02" wp14:editId="3890E975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340995</wp:posOffset>
                      </wp:positionV>
                      <wp:extent cx="962025" cy="0"/>
                      <wp:effectExtent l="0" t="0" r="0" b="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C4B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5.15pt;margin-top:26.85pt;width:7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"/>
                  </w:pict>
                </mc:Fallback>
              </mc:AlternateContent>
            </w:r>
            <w:r w:rsidR="000344B3">
              <w:rPr>
                <w:rFonts w:ascii="Times New Roman" w:hAnsi="Times New Roman" w:cs="Times New Roman"/>
                <w:b/>
              </w:rPr>
              <w:t>COMPUTER EN</w:t>
            </w:r>
            <w:r w:rsidR="00FC4E42">
              <w:rPr>
                <w:rFonts w:ascii="Times New Roman" w:hAnsi="Times New Roman" w:cs="Times New Roman"/>
                <w:b/>
              </w:rPr>
              <w:t>GINEERING DEPARTMENT</w:t>
            </w:r>
          </w:p>
        </w:tc>
        <w:tc>
          <w:tcPr>
            <w:tcW w:w="5274" w:type="dxa"/>
          </w:tcPr>
          <w:p w14:paraId="3D30B224" w14:textId="498016FE" w:rsidR="00B61F58" w:rsidRPr="00F7103E" w:rsidRDefault="00FD6B4F" w:rsidP="008F48E5">
            <w:pPr>
              <w:spacing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FINAL</w:t>
            </w:r>
            <w:r w:rsidR="00E05285">
              <w:rPr>
                <w:rFonts w:ascii="Times New Roman" w:hAnsi="Times New Roman" w:cs="Times New Roman"/>
                <w:b/>
                <w:bCs/>
              </w:rPr>
              <w:t xml:space="preserve"> EXAMINATION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61F58">
              <w:rPr>
                <w:rFonts w:ascii="Times New Roman" w:hAnsi="Times New Roman" w:cs="Times New Roman"/>
                <w:b/>
                <w:bCs/>
              </w:rPr>
              <w:t>II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(2018-2019)</w:t>
            </w:r>
          </w:p>
          <w:p w14:paraId="102ED0F1" w14:textId="4AD3694E" w:rsidR="00B61F58" w:rsidRPr="00F7103E" w:rsidRDefault="00E05285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E32F9F">
              <w:rPr>
                <w:rFonts w:ascii="Times New Roman" w:hAnsi="Times New Roman" w:cs="Times New Roman"/>
                <w:b/>
                <w:bCs/>
              </w:rPr>
              <w:t>DEGITAL LOGIC DESIGN</w:t>
            </w:r>
          </w:p>
          <w:p w14:paraId="6F127A6D" w14:textId="0DA8C512" w:rsidR="00B61F58" w:rsidRDefault="00B61F5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F7103E">
              <w:rPr>
                <w:rFonts w:ascii="Times New Roman" w:hAnsi="Times New Roman" w:cs="Times New Roman"/>
                <w:bCs/>
                <w:i/>
              </w:rPr>
              <w:t>T</w:t>
            </w:r>
            <w:r w:rsidR="00A175E2">
              <w:rPr>
                <w:rFonts w:ascii="Times New Roman" w:hAnsi="Times New Roman" w:cs="Times New Roman"/>
                <w:bCs/>
                <w:i/>
              </w:rPr>
              <w:t xml:space="preserve">ime </w:t>
            </w:r>
            <w:r w:rsidR="00434E59">
              <w:rPr>
                <w:rFonts w:ascii="Times New Roman" w:hAnsi="Times New Roman" w:cs="Times New Roman"/>
                <w:bCs/>
                <w:i/>
              </w:rPr>
              <w:t>duration</w:t>
            </w:r>
            <w:r w:rsidRPr="00F7103E">
              <w:rPr>
                <w:rFonts w:ascii="Times New Roman" w:hAnsi="Times New Roman" w:cs="Times New Roman"/>
                <w:bCs/>
                <w:i/>
              </w:rPr>
              <w:t xml:space="preserve">: </w:t>
            </w:r>
            <w:r w:rsidR="000B239E">
              <w:rPr>
                <w:rFonts w:ascii="Times New Roman" w:hAnsi="Times New Roman" w:cs="Times New Roman"/>
                <w:bCs/>
                <w:i/>
              </w:rPr>
              <w:t>9</w:t>
            </w:r>
            <w:r w:rsidR="00434E59">
              <w:rPr>
                <w:rFonts w:ascii="Times New Roman" w:hAnsi="Times New Roman" w:cs="Times New Roman"/>
                <w:bCs/>
                <w:i/>
              </w:rPr>
              <w:t>0 minutes</w:t>
            </w:r>
          </w:p>
          <w:p w14:paraId="32EF8F60" w14:textId="2C3EE87E" w:rsidR="00B435A9" w:rsidRPr="00F7103E" w:rsidRDefault="00B435A9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(</w:t>
            </w:r>
            <w:r w:rsidR="008B7464">
              <w:rPr>
                <w:rFonts w:ascii="Times New Roman" w:hAnsi="Times New Roman" w:cs="Times New Roman"/>
                <w:bCs/>
                <w:i/>
              </w:rPr>
              <w:t>Paper</w:t>
            </w:r>
            <w:r w:rsidR="00726978">
              <w:rPr>
                <w:rFonts w:ascii="Times New Roman" w:hAnsi="Times New Roman" w:cs="Times New Roman"/>
                <w:bCs/>
                <w:i/>
              </w:rPr>
              <w:t xml:space="preserve"> materials are all</w:t>
            </w:r>
            <w:r w:rsidR="00BC28F8">
              <w:rPr>
                <w:rFonts w:ascii="Times New Roman" w:hAnsi="Times New Roman" w:cs="Times New Roman"/>
                <w:bCs/>
                <w:i/>
              </w:rPr>
              <w:t>owed</w:t>
            </w:r>
            <w:r w:rsidR="00F22F65">
              <w:rPr>
                <w:rFonts w:ascii="Times New Roman" w:hAnsi="Times New Roman" w:cs="Times New Roman"/>
                <w:bCs/>
                <w:i/>
              </w:rPr>
              <w:t>)</w:t>
            </w:r>
          </w:p>
          <w:p w14:paraId="2B5C1F62" w14:textId="77777777" w:rsidR="00B61F58" w:rsidRPr="00F7103E" w:rsidRDefault="00B61F5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8545"/>
      </w:tblGrid>
      <w:tr w:rsidR="005D6C94" w:rsidRPr="00F7103E" w14:paraId="07FBF274" w14:textId="77777777" w:rsidTr="000D4C17">
        <w:trPr>
          <w:trHeight w:val="575"/>
        </w:trPr>
        <w:tc>
          <w:tcPr>
            <w:tcW w:w="8545" w:type="dxa"/>
          </w:tcPr>
          <w:p w14:paraId="61CC02A9" w14:textId="77777777" w:rsidR="005D6C94" w:rsidRPr="00F7103E" w:rsidRDefault="005D6C94" w:rsidP="008F48E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EEBE0" w14:textId="77C7EB19" w:rsidR="005D6C94" w:rsidRPr="00F7103E" w:rsidRDefault="008B7464" w:rsidP="008F48E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  <w:r w:rsidR="005D6C94" w:rsidRPr="00F7103E">
              <w:rPr>
                <w:rFonts w:ascii="Times New Roman" w:hAnsi="Times New Roman" w:cs="Times New Roman"/>
                <w:b/>
                <w:sz w:val="24"/>
                <w:szCs w:val="24"/>
              </w:rPr>
              <w:t>: ……………………………………</w:t>
            </w:r>
            <w:r w:rsidR="007D1EC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="005D6C94" w:rsidRPr="00F7103E">
              <w:rPr>
                <w:rFonts w:ascii="Times New Roman" w:hAnsi="Times New Roman" w:cs="Times New Roman"/>
                <w:b/>
                <w:sz w:val="24"/>
                <w:szCs w:val="24"/>
              </w:rPr>
              <w:t>: ………</w:t>
            </w:r>
            <w:proofErr w:type="gramStart"/>
            <w:r w:rsidR="008F5970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  <w:r w:rsidR="00833E37"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  <w:proofErr w:type="gramEnd"/>
            <w:r w:rsidR="007D1ECB">
              <w:rPr>
                <w:rFonts w:ascii="Times New Roman" w:hAnsi="Times New Roman" w:cs="Times New Roman"/>
                <w:b/>
                <w:sz w:val="24"/>
                <w:szCs w:val="24"/>
              </w:rPr>
              <w:t>ORDER</w:t>
            </w:r>
            <w:r w:rsidR="005D6C94" w:rsidRPr="00F7103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D4C17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</w:tr>
    </w:tbl>
    <w:p w14:paraId="4D19D5F9" w14:textId="1F6FA626" w:rsidR="00AE642E" w:rsidRDefault="00AE642E" w:rsidP="00AE642E">
      <w:pPr>
        <w:pStyle w:val="BodyText"/>
      </w:pPr>
    </w:p>
    <w:p w14:paraId="1945C3D8" w14:textId="77777777" w:rsidR="003D297C" w:rsidRPr="003D297C" w:rsidRDefault="003D297C" w:rsidP="003D297C">
      <w:pPr>
        <w:pStyle w:val="BodyTextFirstIndent"/>
      </w:pPr>
    </w:p>
    <w:p w14:paraId="394CE405" w14:textId="25C0F4B0" w:rsidR="00F93BDC" w:rsidRDefault="007D1ECB" w:rsidP="00F93BDC">
      <w:pPr>
        <w:pStyle w:val="Heading1"/>
      </w:pPr>
      <w:r>
        <w:t>Question</w:t>
      </w:r>
      <w:r w:rsidR="00A66F01">
        <w:t xml:space="preserve"> </w:t>
      </w:r>
      <w:r w:rsidR="00F22F65">
        <w:t>1</w:t>
      </w:r>
      <w:r w:rsidR="00302475">
        <w:t xml:space="preserve"> (3 </w:t>
      </w:r>
      <w:r>
        <w:t>points</w:t>
      </w:r>
      <w:r w:rsidR="00302475">
        <w:t>)</w:t>
      </w:r>
    </w:p>
    <w:p w14:paraId="7ACB4088" w14:textId="6BD4422F" w:rsidR="00F061B8" w:rsidRDefault="00BD4370" w:rsidP="00EA79C3">
      <w:pPr>
        <w:pStyle w:val="BodyText"/>
      </w:pPr>
      <w:r w:rsidRPr="00BD4370">
        <w:rPr>
          <w:noProof/>
        </w:rPr>
        <w:drawing>
          <wp:anchor distT="0" distB="0" distL="114300" distR="114300" simplePos="0" relativeHeight="251660288" behindDoc="1" locked="0" layoutInCell="1" allowOverlap="1" wp14:anchorId="1FEC9F33" wp14:editId="36B5C142">
            <wp:simplePos x="0" y="0"/>
            <wp:positionH relativeFrom="column">
              <wp:posOffset>3354705</wp:posOffset>
            </wp:positionH>
            <wp:positionV relativeFrom="paragraph">
              <wp:posOffset>12700</wp:posOffset>
            </wp:positionV>
            <wp:extent cx="23431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24" y="21456"/>
                <wp:lineTo x="21424" y="0"/>
                <wp:lineTo x="0" y="0"/>
              </wp:wrapPolygon>
            </wp:wrapTight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FC4"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 wp14:anchorId="5CA94268" wp14:editId="32E114C3">
            <wp:extent cx="3076575" cy="1583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83" cy="15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370">
        <w:rPr>
          <w:rFonts w:asciiTheme="minorHAnsi" w:hAnsiTheme="minorHAnsi" w:cstheme="minorBidi"/>
          <w:noProof/>
          <w:sz w:val="22"/>
          <w:szCs w:val="22"/>
        </w:rPr>
        <w:t xml:space="preserve"> </w:t>
      </w:r>
    </w:p>
    <w:p w14:paraId="006BE23F" w14:textId="5E5EE06B" w:rsidR="003D297C" w:rsidRDefault="00D71948" w:rsidP="003D297C">
      <w:pPr>
        <w:pStyle w:val="BodyTextFirstIndent"/>
      </w:pPr>
      <w:r>
        <w:t xml:space="preserve">Figure 1: Multiplication </w:t>
      </w:r>
      <w:r w:rsidR="008A345C">
        <w:t>circuit</w:t>
      </w:r>
    </w:p>
    <w:p w14:paraId="77C85E69" w14:textId="6E29B66E" w:rsidR="00BD4370" w:rsidRDefault="00BD4370" w:rsidP="003D297C">
      <w:pPr>
        <w:pStyle w:val="BodyTextFirstIndent"/>
      </w:pPr>
    </w:p>
    <w:p w14:paraId="5E83B9B1" w14:textId="3BE38E26" w:rsidR="00BD4370" w:rsidRDefault="008A345C" w:rsidP="008A345C">
      <w:pPr>
        <w:pStyle w:val="BodyTextFirstIndent"/>
        <w:ind w:firstLine="0"/>
      </w:pPr>
      <w:r>
        <w:t xml:space="preserve">Based on </w:t>
      </w:r>
      <w:r w:rsidR="00844DAB">
        <w:t>Multiplication circuit and its ASM on</w:t>
      </w:r>
    </w:p>
    <w:p w14:paraId="23D118CE" w14:textId="0B6D9C10" w:rsidR="005F7DED" w:rsidRDefault="005F7DED" w:rsidP="008A345C">
      <w:pPr>
        <w:pStyle w:val="BodyTextFirstIndent"/>
        <w:ind w:firstLine="0"/>
      </w:pPr>
      <w:r>
        <w:t>Figure 1 and Figure 2, please derive the Moore-</w:t>
      </w:r>
    </w:p>
    <w:p w14:paraId="0708C751" w14:textId="173ABABD" w:rsidR="00E31DC3" w:rsidRDefault="00E31DC3" w:rsidP="008A345C">
      <w:pPr>
        <w:pStyle w:val="BodyTextFirstIndent"/>
        <w:ind w:firstLine="0"/>
      </w:pPr>
      <w:r>
        <w:t>FSM to design the Control module for Multipl</w:t>
      </w:r>
      <w:r w:rsidR="00257CAF">
        <w:t>ic</w:t>
      </w:r>
      <w:r>
        <w:t>ation</w:t>
      </w:r>
    </w:p>
    <w:p w14:paraId="5D3E9CEE" w14:textId="7AB45A9F" w:rsidR="00BD4370" w:rsidRDefault="00E31DC3" w:rsidP="00AF4D0F">
      <w:pPr>
        <w:pStyle w:val="BodyTextFirstIndent"/>
        <w:ind w:firstLine="0"/>
      </w:pPr>
      <w:r>
        <w:t>circuit.</w:t>
      </w:r>
      <w:r w:rsidR="008A345C">
        <w:tab/>
      </w:r>
      <w:r w:rsidR="008A345C">
        <w:tab/>
      </w:r>
      <w:r w:rsidR="008A345C">
        <w:tab/>
      </w:r>
      <w:r w:rsidR="008A345C">
        <w:tab/>
      </w:r>
      <w:r w:rsidR="008A345C">
        <w:tab/>
      </w:r>
      <w:r w:rsidR="008A345C">
        <w:tab/>
      </w:r>
      <w:r w:rsidR="008A345C">
        <w:tab/>
      </w:r>
      <w:r w:rsidR="00826CCC">
        <w:t xml:space="preserve">           </w:t>
      </w:r>
      <w:r w:rsidR="008A345C">
        <w:t>Figure 1: Multipl</w:t>
      </w:r>
      <w:r w:rsidR="00EE440D">
        <w:t>i</w:t>
      </w:r>
      <w:r w:rsidR="008A345C">
        <w:t>cation ASM</w:t>
      </w:r>
    </w:p>
    <w:p w14:paraId="02880CF1" w14:textId="77777777" w:rsidR="00BD4370" w:rsidRPr="003D297C" w:rsidRDefault="00BD4370" w:rsidP="003D297C">
      <w:pPr>
        <w:pStyle w:val="BodyTextFirstIndent"/>
      </w:pPr>
    </w:p>
    <w:p w14:paraId="52A38424" w14:textId="09B3E7C7" w:rsidR="00F93BDC" w:rsidRDefault="00F93BDC" w:rsidP="00F93BDC">
      <w:pPr>
        <w:pStyle w:val="Heading1"/>
      </w:pPr>
      <w:r>
        <w:t>Question 2 (3 points)</w:t>
      </w:r>
    </w:p>
    <w:p w14:paraId="55CF7317" w14:textId="62599C5B" w:rsidR="00F47E2E" w:rsidRDefault="00F47E2E" w:rsidP="00F47E2E">
      <w:pPr>
        <w:pStyle w:val="BodyTex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6D9B40" wp14:editId="01DEDBE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937691" cy="146685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91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ADF">
        <w:t>Group the nodes specified by the compatibility graphs</w:t>
      </w:r>
    </w:p>
    <w:p w14:paraId="22D0429A" w14:textId="7301E09B" w:rsidR="00493ADF" w:rsidRPr="00493ADF" w:rsidRDefault="00406C85" w:rsidP="00493ADF">
      <w:pPr>
        <w:pStyle w:val="BodyTextFirstIndent"/>
        <w:ind w:firstLine="0"/>
      </w:pPr>
      <w:r>
        <w:t>s</w:t>
      </w:r>
      <w:r w:rsidR="00493ADF">
        <w:t xml:space="preserve">howed in </w:t>
      </w:r>
      <w:r w:rsidR="00AD2018">
        <w:t>Figure</w:t>
      </w:r>
      <w:r>
        <w:t xml:space="preserve"> 3</w:t>
      </w:r>
      <w:r w:rsidR="00A779EB">
        <w:t>.</w:t>
      </w:r>
    </w:p>
    <w:p w14:paraId="34C36B3B" w14:textId="39F734CA" w:rsidR="007A516F" w:rsidRDefault="007A516F" w:rsidP="0059361A">
      <w:pPr>
        <w:pStyle w:val="BodyTextFirstIndent"/>
        <w:ind w:firstLine="0"/>
      </w:pPr>
    </w:p>
    <w:p w14:paraId="11AA1346" w14:textId="33315C58" w:rsidR="00AD2018" w:rsidRDefault="00AD2018" w:rsidP="0059361A">
      <w:pPr>
        <w:pStyle w:val="BodyTextFirstIndent"/>
        <w:ind w:firstLine="0"/>
      </w:pPr>
    </w:p>
    <w:p w14:paraId="7A3FCAEE" w14:textId="77777777" w:rsidR="00AF4D0F" w:rsidRDefault="00AF4D0F" w:rsidP="00406C85">
      <w:pPr>
        <w:pStyle w:val="BodyTextFirstIndent"/>
        <w:ind w:left="2160" w:firstLine="720"/>
      </w:pPr>
    </w:p>
    <w:p w14:paraId="7D817BEF" w14:textId="77777777" w:rsidR="00AF4D0F" w:rsidRDefault="00AF4D0F" w:rsidP="00406C85">
      <w:pPr>
        <w:pStyle w:val="BodyTextFirstIndent"/>
        <w:ind w:left="2160" w:firstLine="720"/>
      </w:pPr>
    </w:p>
    <w:p w14:paraId="07B061F5" w14:textId="0966D0AB" w:rsidR="00AD2018" w:rsidRDefault="00AF4D0F" w:rsidP="00406C85">
      <w:pPr>
        <w:pStyle w:val="BodyTextFirstIndent"/>
        <w:ind w:left="2160" w:firstLine="720"/>
      </w:pPr>
      <w:r>
        <w:t xml:space="preserve">     </w:t>
      </w:r>
      <w:r>
        <w:tab/>
      </w:r>
      <w:r>
        <w:tab/>
      </w:r>
      <w:r>
        <w:tab/>
        <w:t xml:space="preserve">        </w:t>
      </w:r>
      <w:r w:rsidR="00AD2018">
        <w:t>Figure 3: Compatibility grap</w:t>
      </w:r>
      <w:r w:rsidR="00406C85">
        <w:t>h</w:t>
      </w:r>
    </w:p>
    <w:p w14:paraId="485FEB9D" w14:textId="26B162B8" w:rsidR="00F91F55" w:rsidRPr="007A516F" w:rsidRDefault="004315AA" w:rsidP="004315AA">
      <w:pPr>
        <w:pStyle w:val="BodyTextFirstIndent"/>
        <w:jc w:val="left"/>
      </w:pPr>
      <w:r w:rsidRPr="004315AA">
        <w:rPr>
          <w:noProof/>
        </w:rPr>
        <w:lastRenderedPageBreak/>
        <w:drawing>
          <wp:inline distT="0" distB="0" distL="0" distR="0" wp14:anchorId="29E3C9AA" wp14:editId="3E643E28">
            <wp:extent cx="5099050" cy="46323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BF73" w14:textId="26003B49" w:rsidR="00F22F65" w:rsidRDefault="007D1ECB" w:rsidP="00F22F65">
      <w:pPr>
        <w:pStyle w:val="Heading1"/>
      </w:pPr>
      <w:r>
        <w:t>Question</w:t>
      </w:r>
      <w:r w:rsidR="00A66F01">
        <w:t xml:space="preserve"> </w:t>
      </w:r>
      <w:r w:rsidR="003B6F7B">
        <w:t>3</w:t>
      </w:r>
      <w:r w:rsidR="00302475">
        <w:t xml:space="preserve"> (</w:t>
      </w:r>
      <w:r w:rsidR="003B6F7B">
        <w:t>4</w:t>
      </w:r>
      <w:r w:rsidR="00302475">
        <w:t xml:space="preserve"> </w:t>
      </w:r>
      <w:r>
        <w:t>points</w:t>
      </w:r>
      <w:r w:rsidR="00302475">
        <w:t>)</w:t>
      </w:r>
    </w:p>
    <w:p w14:paraId="10AD9349" w14:textId="0D48380E" w:rsidR="00F22F65" w:rsidRDefault="004735D8" w:rsidP="00736F04">
      <w:pPr>
        <w:pStyle w:val="BodyText"/>
      </w:pPr>
      <w:r>
        <w:t>Construct a pipelined data</w:t>
      </w:r>
      <w:r w:rsidR="00494BC4">
        <w:t>-</w:t>
      </w:r>
      <w:r>
        <w:t xml:space="preserve">path for </w:t>
      </w:r>
      <w:r w:rsidR="00770B04">
        <w:t>the Square</w:t>
      </w:r>
      <w:r w:rsidR="00E506AA">
        <w:t>-Root Approximation (</w:t>
      </w:r>
      <w:r>
        <w:t>SRA</w:t>
      </w:r>
      <w:r w:rsidR="00E506AA">
        <w:t>)</w:t>
      </w:r>
      <w:r>
        <w:t xml:space="preserve"> </w:t>
      </w:r>
      <w:r w:rsidR="0099132F">
        <w:t>circuit by dividing a</w:t>
      </w:r>
      <w:r w:rsidR="001958D8">
        <w:t>n</w:t>
      </w:r>
      <w:r w:rsidR="0099132F">
        <w:t xml:space="preserve"> SRA algorithm into three stages</w:t>
      </w:r>
      <w:r w:rsidR="00FC2A5E">
        <w:t xml:space="preserve"> as Figure 4</w:t>
      </w:r>
      <w:r w:rsidR="0099132F">
        <w:t>.</w:t>
      </w:r>
      <w:r w:rsidR="00970189">
        <w:t xml:space="preserve"> Then, derive its timing diagram.</w:t>
      </w:r>
    </w:p>
    <w:p w14:paraId="65FB7B21" w14:textId="21BD6A13" w:rsidR="00823222" w:rsidRPr="00823222" w:rsidRDefault="00F62127" w:rsidP="00823222">
      <w:pPr>
        <w:pStyle w:val="BodyTextFirstIndent"/>
        <w:jc w:val="center"/>
      </w:pPr>
      <w:r>
        <w:rPr>
          <w:noProof/>
        </w:rPr>
        <w:lastRenderedPageBreak/>
        <w:drawing>
          <wp:inline distT="0" distB="0" distL="0" distR="0" wp14:anchorId="55C9F18D" wp14:editId="3390593F">
            <wp:extent cx="150495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BB3E" w14:textId="2E9D2EF0" w:rsidR="004266BA" w:rsidRPr="004266BA" w:rsidRDefault="009A638A" w:rsidP="004266BA">
      <w:pPr>
        <w:pStyle w:val="BodyTextFirstIndent"/>
        <w:jc w:val="center"/>
      </w:pPr>
      <w:r>
        <w:t xml:space="preserve">Figure 4: ASM for </w:t>
      </w:r>
      <w:r w:rsidR="00A3167F">
        <w:t xml:space="preserve">three-stages </w:t>
      </w:r>
      <w:r>
        <w:t xml:space="preserve">SRA </w:t>
      </w:r>
    </w:p>
    <w:p w14:paraId="758CB9DE" w14:textId="4211010F" w:rsidR="008225ED" w:rsidRDefault="00F577ED" w:rsidP="008225ED">
      <w:pPr>
        <w:pStyle w:val="BodyTextFirstIndent"/>
      </w:pPr>
      <w:r w:rsidRPr="00F577ED">
        <w:rPr>
          <w:noProof/>
        </w:rPr>
        <w:lastRenderedPageBreak/>
        <w:drawing>
          <wp:inline distT="0" distB="0" distL="0" distR="0" wp14:anchorId="76F7033D" wp14:editId="6C82B88E">
            <wp:extent cx="4745355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6E93" w14:textId="60953D8E" w:rsidR="00AC6007" w:rsidRPr="008225ED" w:rsidRDefault="00AC6007" w:rsidP="00AC6007">
      <w:pPr>
        <w:pStyle w:val="BodyTextFirstIndent"/>
        <w:jc w:val="center"/>
      </w:pPr>
      <w:r w:rsidRPr="00AC6007">
        <w:rPr>
          <w:noProof/>
        </w:rPr>
        <w:drawing>
          <wp:inline distT="0" distB="0" distL="0" distR="0" wp14:anchorId="32D8001B" wp14:editId="4AACC1D7">
            <wp:extent cx="3170555" cy="326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DF816D5" w14:textId="468CC4A8" w:rsidR="00F22F65" w:rsidRPr="008225ED" w:rsidRDefault="00EC1B27" w:rsidP="00F22F65">
      <w:pPr>
        <w:spacing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This examination’s l</w:t>
      </w:r>
      <w:r w:rsidR="001044EA">
        <w:rPr>
          <w:rFonts w:ascii="Times New Roman" w:hAnsi="Times New Roman" w:cs="Times New Roman"/>
          <w:b/>
          <w:color w:val="000000"/>
          <w:sz w:val="26"/>
          <w:szCs w:val="26"/>
        </w:rPr>
        <w:t>earning outcome</w:t>
      </w:r>
      <w:r w:rsidR="001D7D1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s </w:t>
      </w:r>
      <w:r w:rsidR="006707A5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r w:rsidR="001D7D1B">
        <w:rPr>
          <w:rFonts w:ascii="Times New Roman" w:hAnsi="Times New Roman" w:cs="Times New Roman"/>
          <w:b/>
          <w:color w:val="000000"/>
          <w:sz w:val="26"/>
          <w:szCs w:val="26"/>
        </w:rPr>
        <w:t>LO</w:t>
      </w:r>
      <w:r w:rsidR="006707A5">
        <w:rPr>
          <w:rFonts w:ascii="Times New Roman" w:hAnsi="Times New Roman" w:cs="Times New Roman"/>
          <w:b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BF2E53">
        <w:rPr>
          <w:rFonts w:ascii="Times New Roman" w:hAnsi="Times New Roman" w:cs="Times New Roman"/>
          <w:b/>
          <w:color w:val="000000"/>
          <w:sz w:val="26"/>
          <w:szCs w:val="26"/>
        </w:rPr>
        <w:t>(matching to subject sy</w:t>
      </w:r>
      <w:r w:rsidR="00935AA0">
        <w:rPr>
          <w:rFonts w:ascii="Times New Roman" w:hAnsi="Times New Roman" w:cs="Times New Roman"/>
          <w:b/>
          <w:color w:val="000000"/>
          <w:sz w:val="26"/>
          <w:szCs w:val="26"/>
        </w:rPr>
        <w:t>llabus</w:t>
      </w:r>
      <w:r w:rsidR="00F74AD1">
        <w:rPr>
          <w:rFonts w:ascii="Times New Roman" w:hAnsi="Times New Roman" w:cs="Times New Roman"/>
          <w:b/>
          <w:color w:val="000000"/>
          <w:sz w:val="26"/>
          <w:szCs w:val="26"/>
        </w:rPr>
        <w:t>’s LO)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05"/>
        <w:gridCol w:w="4590"/>
      </w:tblGrid>
      <w:tr w:rsidR="006707A5" w:rsidRPr="00A97849" w14:paraId="4C3DF836" w14:textId="77777777" w:rsidTr="00B00A8E">
        <w:tc>
          <w:tcPr>
            <w:tcW w:w="1870" w:type="dxa"/>
          </w:tcPr>
          <w:p w14:paraId="20C0FF07" w14:textId="31409FEF" w:rsidR="006707A5" w:rsidRPr="00A97849" w:rsidRDefault="00F74AD1" w:rsidP="008F48E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905" w:type="dxa"/>
          </w:tcPr>
          <w:p w14:paraId="27048291" w14:textId="46712B83" w:rsidR="006707A5" w:rsidRPr="00A97849" w:rsidRDefault="00F74AD1" w:rsidP="00A978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</w:t>
            </w:r>
          </w:p>
        </w:tc>
        <w:tc>
          <w:tcPr>
            <w:tcW w:w="4590" w:type="dxa"/>
          </w:tcPr>
          <w:p w14:paraId="08E820C6" w14:textId="51628C8F" w:rsidR="006707A5" w:rsidRPr="00A97849" w:rsidRDefault="00F74AD1" w:rsidP="00A978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66F01" w:rsidRPr="00A97849" w14:paraId="471C6E35" w14:textId="77777777" w:rsidTr="00B00A8E">
        <w:tc>
          <w:tcPr>
            <w:tcW w:w="1870" w:type="dxa"/>
          </w:tcPr>
          <w:p w14:paraId="269C89E9" w14:textId="28BCC54A" w:rsidR="00A66F01" w:rsidRPr="000A1327" w:rsidRDefault="00A66F01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</w:tcPr>
          <w:p w14:paraId="5E6375A0" w14:textId="28C94140" w:rsidR="00A66F01" w:rsidRPr="000A1327" w:rsidRDefault="002D7C74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365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0" w:type="dxa"/>
          </w:tcPr>
          <w:p w14:paraId="28A46DFE" w14:textId="2E33B718" w:rsidR="00A66F01" w:rsidRPr="00A97849" w:rsidRDefault="003072D8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 able to </w:t>
            </w:r>
            <w:r w:rsidR="009B5146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72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="0003657D">
              <w:rPr>
                <w:rFonts w:ascii="Times New Roman" w:hAnsi="Times New Roman" w:cs="Times New Roman"/>
                <w:b/>
                <w:sz w:val="24"/>
                <w:szCs w:val="24"/>
              </w:rPr>
              <w:t>controller</w:t>
            </w:r>
          </w:p>
        </w:tc>
      </w:tr>
      <w:tr w:rsidR="00CD1CBA" w:rsidRPr="00A97849" w14:paraId="0EC6B14B" w14:textId="77777777" w:rsidTr="00B00A8E">
        <w:tc>
          <w:tcPr>
            <w:tcW w:w="1870" w:type="dxa"/>
          </w:tcPr>
          <w:p w14:paraId="4E2E084C" w14:textId="778C437D" w:rsidR="00CD1CBA" w:rsidRPr="000A1327" w:rsidRDefault="00CD1CBA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</w:tcPr>
          <w:p w14:paraId="57012140" w14:textId="74B1B3AF" w:rsidR="00CD1CBA" w:rsidRPr="000A1327" w:rsidRDefault="00CD1CBA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365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14:paraId="616585B1" w14:textId="6A59F012" w:rsidR="00CD1CBA" w:rsidRPr="00A97849" w:rsidRDefault="00BE769F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 able to </w:t>
            </w:r>
            <w:r w:rsidR="00036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optimize the </w:t>
            </w:r>
            <w:r w:rsidR="00175447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</w:p>
        </w:tc>
      </w:tr>
      <w:tr w:rsidR="00CD1CBA" w:rsidRPr="00A97849" w14:paraId="048EB7C8" w14:textId="77777777" w:rsidTr="00B00A8E">
        <w:tc>
          <w:tcPr>
            <w:tcW w:w="1870" w:type="dxa"/>
          </w:tcPr>
          <w:p w14:paraId="207D02E7" w14:textId="49B6B452" w:rsidR="00CD1CBA" w:rsidRPr="000A1327" w:rsidRDefault="00067D92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3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</w:tcPr>
          <w:p w14:paraId="76E52CA9" w14:textId="38562462" w:rsidR="00CD1CBA" w:rsidRPr="000A1327" w:rsidRDefault="001F6C5E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754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0" w:type="dxa"/>
          </w:tcPr>
          <w:p w14:paraId="50EF39F1" w14:textId="1BCA0031" w:rsidR="00CD1CBA" w:rsidRPr="00A97849" w:rsidRDefault="009B5146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 able to </w:t>
            </w:r>
            <w:r w:rsidR="0017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and analyze </w:t>
            </w:r>
            <w:r w:rsidR="00246AD4">
              <w:rPr>
                <w:rFonts w:ascii="Times New Roman" w:hAnsi="Times New Roman" w:cs="Times New Roman"/>
                <w:b/>
                <w:sz w:val="24"/>
                <w:szCs w:val="24"/>
              </w:rPr>
              <w:t>digital circuit</w:t>
            </w:r>
          </w:p>
        </w:tc>
      </w:tr>
    </w:tbl>
    <w:p w14:paraId="006816DF" w14:textId="77777777" w:rsidR="00F22F65" w:rsidRPr="00F7103E" w:rsidRDefault="00F22F65" w:rsidP="00F22F6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</w:p>
    <w:p w14:paraId="34422807" w14:textId="2EFB3B58" w:rsidR="00F22F65" w:rsidRPr="00F7103E" w:rsidRDefault="00FC2A93" w:rsidP="00F22F6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Approved by </w:t>
      </w:r>
      <w:r w:rsidR="00DA0F63">
        <w:rPr>
          <w:rFonts w:ascii="Times New Roman" w:hAnsi="Times New Roman" w:cs="Times New Roman"/>
          <w:b/>
        </w:rPr>
        <w:t xml:space="preserve">Head of </w:t>
      </w:r>
      <w:r w:rsidR="00266C27">
        <w:rPr>
          <w:rFonts w:ascii="Times New Roman" w:hAnsi="Times New Roman" w:cs="Times New Roman"/>
          <w:b/>
        </w:rPr>
        <w:t>Subject</w:t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Designed by</w:t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</w:p>
    <w:p w14:paraId="6906652A" w14:textId="20945024" w:rsidR="00F22F65" w:rsidRPr="00F7103E" w:rsidRDefault="008518E9" w:rsidP="00F22F65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Lâm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Đức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Khải</w:t>
      </w:r>
      <w:proofErr w:type="spellEnd"/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r w:rsidR="00207E9E">
        <w:rPr>
          <w:rFonts w:ascii="Times New Roman" w:hAnsi="Times New Roman" w:cs="Times New Roman"/>
          <w:b/>
        </w:rPr>
        <w:tab/>
      </w:r>
      <w:proofErr w:type="spellStart"/>
      <w:r w:rsidR="00207E9E">
        <w:rPr>
          <w:rFonts w:ascii="Times New Roman" w:hAnsi="Times New Roman" w:cs="Times New Roman"/>
          <w:b/>
        </w:rPr>
        <w:t>Lâm</w:t>
      </w:r>
      <w:proofErr w:type="spellEnd"/>
      <w:r w:rsidR="00207E9E">
        <w:rPr>
          <w:rFonts w:ascii="Times New Roman" w:hAnsi="Times New Roman" w:cs="Times New Roman"/>
          <w:b/>
        </w:rPr>
        <w:t xml:space="preserve"> </w:t>
      </w:r>
      <w:proofErr w:type="spellStart"/>
      <w:r w:rsidR="00207E9E">
        <w:rPr>
          <w:rFonts w:ascii="Times New Roman" w:hAnsi="Times New Roman" w:cs="Times New Roman"/>
          <w:b/>
        </w:rPr>
        <w:t>Đức</w:t>
      </w:r>
      <w:proofErr w:type="spellEnd"/>
      <w:r w:rsidR="00207E9E">
        <w:rPr>
          <w:rFonts w:ascii="Times New Roman" w:hAnsi="Times New Roman" w:cs="Times New Roman"/>
          <w:b/>
        </w:rPr>
        <w:t xml:space="preserve"> </w:t>
      </w:r>
      <w:proofErr w:type="spellStart"/>
      <w:r w:rsidR="00207E9E">
        <w:rPr>
          <w:rFonts w:ascii="Times New Roman" w:hAnsi="Times New Roman" w:cs="Times New Roman"/>
          <w:b/>
        </w:rPr>
        <w:t>Khải</w:t>
      </w:r>
      <w:proofErr w:type="spellEnd"/>
    </w:p>
    <w:p w14:paraId="1592616F" w14:textId="33C01398" w:rsidR="00A56ABF" w:rsidRDefault="00F22F65" w:rsidP="009F2A14">
      <w:pPr>
        <w:pStyle w:val="BodyTextFirstIndent"/>
        <w:ind w:firstLine="0"/>
      </w:pPr>
      <w:r w:rsidRPr="00F7103E">
        <w:rPr>
          <w:b/>
        </w:rPr>
        <w:tab/>
        <w:t xml:space="preserve">      </w:t>
      </w:r>
      <w:bookmarkEnd w:id="0"/>
    </w:p>
    <w:sectPr w:rsidR="00A56ABF" w:rsidSect="001B6802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 w:code="1"/>
      <w:pgMar w:top="1440" w:right="1440" w:bottom="1440" w:left="223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5FEF4" w14:textId="77777777" w:rsidR="00B61F58" w:rsidRDefault="00B61F58">
      <w:pPr>
        <w:spacing w:line="240" w:lineRule="auto"/>
      </w:pPr>
      <w:r>
        <w:separator/>
      </w:r>
    </w:p>
  </w:endnote>
  <w:endnote w:type="continuationSeparator" w:id="0">
    <w:p w14:paraId="3D5C56B1" w14:textId="77777777" w:rsidR="00B61F58" w:rsidRDefault="00B61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16323" w14:textId="77777777" w:rsidR="00D25B05" w:rsidRDefault="003525D9" w:rsidP="00472C83">
    <w:pPr>
      <w:framePr w:wrap="around" w:vAnchor="text" w:hAnchor="margin" w:xAlign="center" w:y="1"/>
    </w:pPr>
    <w:r>
      <w:fldChar w:fldCharType="begin"/>
    </w:r>
    <w:r w:rsidR="00D25B05">
      <w:instrText xml:space="preserve">PAGE  </w:instrText>
    </w:r>
    <w:r>
      <w:fldChar w:fldCharType="end"/>
    </w:r>
  </w:p>
  <w:p w14:paraId="6E54F794" w14:textId="77777777" w:rsidR="00D25B05" w:rsidRDefault="00D25B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9B4BA" w14:textId="77777777" w:rsidR="00D25B05" w:rsidRDefault="00C96F70" w:rsidP="00472C8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B60976">
      <w:rPr>
        <w:noProof/>
      </w:rPr>
      <w:t>1</w:t>
    </w:r>
    <w:r>
      <w:rPr>
        <w:noProof/>
      </w:rPr>
      <w:fldChar w:fldCharType="end"/>
    </w:r>
  </w:p>
  <w:p w14:paraId="0B1714CC" w14:textId="77777777" w:rsidR="00D25B05" w:rsidRDefault="00D25B05" w:rsidP="00864AF1">
    <w:pPr>
      <w:jc w:val="center"/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697E4" w14:textId="77777777" w:rsidR="00D25B05" w:rsidRDefault="00C96F70" w:rsidP="008A3228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2ED3D" w14:textId="77777777" w:rsidR="00B61F58" w:rsidRDefault="00B61F58">
      <w:pPr>
        <w:spacing w:line="240" w:lineRule="auto"/>
      </w:pPr>
      <w:r>
        <w:separator/>
      </w:r>
    </w:p>
  </w:footnote>
  <w:footnote w:type="continuationSeparator" w:id="0">
    <w:p w14:paraId="7E560C8A" w14:textId="77777777" w:rsidR="00B61F58" w:rsidRDefault="00B61F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06C11" w14:textId="77777777" w:rsidR="00D25B05" w:rsidRDefault="00C96F70" w:rsidP="00BB5DFD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ADC76" w14:textId="77777777" w:rsidR="00D25B05" w:rsidRDefault="00D25B05" w:rsidP="00BB5DF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584"/>
      </v:shape>
    </w:pict>
  </w:numPicBullet>
  <w:abstractNum w:abstractNumId="0" w15:restartNumberingAfterBreak="0">
    <w:nsid w:val="045A263E"/>
    <w:multiLevelType w:val="hybridMultilevel"/>
    <w:tmpl w:val="0066AA4C"/>
    <w:lvl w:ilvl="0" w:tplc="9244E796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04C646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326E97"/>
    <w:multiLevelType w:val="multilevel"/>
    <w:tmpl w:val="622C88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CBA001F"/>
    <w:multiLevelType w:val="hybridMultilevel"/>
    <w:tmpl w:val="5A9C80A8"/>
    <w:lvl w:ilvl="0" w:tplc="1CC2C2FA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7371A"/>
    <w:multiLevelType w:val="hybridMultilevel"/>
    <w:tmpl w:val="B8E24DD0"/>
    <w:lvl w:ilvl="0" w:tplc="9D787B7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10449CF"/>
    <w:multiLevelType w:val="multilevel"/>
    <w:tmpl w:val="0409001D"/>
    <w:name w:val="chapter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2DF09AA"/>
    <w:multiLevelType w:val="hybridMultilevel"/>
    <w:tmpl w:val="A15CC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1283D"/>
    <w:multiLevelType w:val="multilevel"/>
    <w:tmpl w:val="D76CD7A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00E50CD"/>
    <w:multiLevelType w:val="multilevel"/>
    <w:tmpl w:val="43F0CEB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7B60761"/>
    <w:multiLevelType w:val="multilevel"/>
    <w:tmpl w:val="9EA4A8A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AA30734"/>
    <w:multiLevelType w:val="hybridMultilevel"/>
    <w:tmpl w:val="465A7EFC"/>
    <w:lvl w:ilvl="0" w:tplc="4E742352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121F5"/>
    <w:multiLevelType w:val="hybridMultilevel"/>
    <w:tmpl w:val="7CC61B92"/>
    <w:lvl w:ilvl="0" w:tplc="7388C02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53570ADF"/>
    <w:multiLevelType w:val="multilevel"/>
    <w:tmpl w:val="0409001D"/>
    <w:name w:val="chapter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49F1542"/>
    <w:multiLevelType w:val="multilevel"/>
    <w:tmpl w:val="CED07E4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5987030"/>
    <w:multiLevelType w:val="hybridMultilevel"/>
    <w:tmpl w:val="9F18DB32"/>
    <w:lvl w:ilvl="0" w:tplc="7056092E">
      <w:start w:val="1"/>
      <w:numFmt w:val="decimal"/>
      <w:pStyle w:val="Number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5952DA"/>
    <w:multiLevelType w:val="hybridMultilevel"/>
    <w:tmpl w:val="2DC2C22E"/>
    <w:lvl w:ilvl="0" w:tplc="0C22C550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37F52C9"/>
    <w:multiLevelType w:val="hybridMultilevel"/>
    <w:tmpl w:val="731449EE"/>
    <w:lvl w:ilvl="0" w:tplc="5E4ABA54">
      <w:start w:val="1"/>
      <w:numFmt w:val="bullet"/>
      <w:pStyle w:val="Bullet2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 w15:restartNumberingAfterBreak="0">
    <w:nsid w:val="6F7E09F4"/>
    <w:multiLevelType w:val="multilevel"/>
    <w:tmpl w:val="0409001D"/>
    <w:name w:val="chapter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5186DFA"/>
    <w:multiLevelType w:val="multilevel"/>
    <w:tmpl w:val="C108DB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12"/>
  </w:num>
  <w:num w:numId="7">
    <w:abstractNumId w:val="18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"/>
  </w:num>
  <w:num w:numId="19">
    <w:abstractNumId w:val="16"/>
  </w:num>
  <w:num w:numId="20">
    <w:abstractNumId w:val="15"/>
  </w:num>
  <w:num w:numId="21">
    <w:abstractNumId w:val="14"/>
  </w:num>
  <w:num w:numId="22">
    <w:abstractNumId w:val="14"/>
    <w:lvlOverride w:ilvl="0">
      <w:startOverride w:val="1"/>
    </w:lvlOverride>
  </w:num>
  <w:num w:numId="23">
    <w:abstractNumId w:val="0"/>
  </w:num>
  <w:num w:numId="24">
    <w:abstractNumId w:val="11"/>
  </w:num>
  <w:num w:numId="25">
    <w:abstractNumId w:val="0"/>
    <w:lvlOverride w:ilvl="0">
      <w:startOverride w:val="1"/>
    </w:lvlOverride>
  </w:num>
  <w:num w:numId="26">
    <w:abstractNumId w:val="10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1"/>
  <w:hyphenationZone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58"/>
    <w:rsid w:val="000115E3"/>
    <w:rsid w:val="000152DD"/>
    <w:rsid w:val="000244E2"/>
    <w:rsid w:val="000246EB"/>
    <w:rsid w:val="0002584E"/>
    <w:rsid w:val="00031D90"/>
    <w:rsid w:val="000344B3"/>
    <w:rsid w:val="0003657D"/>
    <w:rsid w:val="00045BB6"/>
    <w:rsid w:val="00060235"/>
    <w:rsid w:val="0006050F"/>
    <w:rsid w:val="00060E62"/>
    <w:rsid w:val="00067D92"/>
    <w:rsid w:val="00075954"/>
    <w:rsid w:val="0007667D"/>
    <w:rsid w:val="000A1327"/>
    <w:rsid w:val="000A3E73"/>
    <w:rsid w:val="000B239E"/>
    <w:rsid w:val="000B596C"/>
    <w:rsid w:val="000C4576"/>
    <w:rsid w:val="000D4C17"/>
    <w:rsid w:val="000D4F3A"/>
    <w:rsid w:val="001044EA"/>
    <w:rsid w:val="001048C0"/>
    <w:rsid w:val="00130677"/>
    <w:rsid w:val="00133F07"/>
    <w:rsid w:val="00145CE2"/>
    <w:rsid w:val="00175447"/>
    <w:rsid w:val="00185D65"/>
    <w:rsid w:val="001932EF"/>
    <w:rsid w:val="001958D8"/>
    <w:rsid w:val="001B2C89"/>
    <w:rsid w:val="001B6802"/>
    <w:rsid w:val="001C1272"/>
    <w:rsid w:val="001D757D"/>
    <w:rsid w:val="001D7D1B"/>
    <w:rsid w:val="001F311A"/>
    <w:rsid w:val="001F6C5E"/>
    <w:rsid w:val="00207E9E"/>
    <w:rsid w:val="002171C2"/>
    <w:rsid w:val="00220FCA"/>
    <w:rsid w:val="00246AD4"/>
    <w:rsid w:val="00253730"/>
    <w:rsid w:val="00257CAF"/>
    <w:rsid w:val="00265DC6"/>
    <w:rsid w:val="00266C27"/>
    <w:rsid w:val="00285D8F"/>
    <w:rsid w:val="002A6099"/>
    <w:rsid w:val="002B1CBD"/>
    <w:rsid w:val="002B4240"/>
    <w:rsid w:val="002D7C74"/>
    <w:rsid w:val="00302475"/>
    <w:rsid w:val="003072D8"/>
    <w:rsid w:val="00320B1C"/>
    <w:rsid w:val="0032206B"/>
    <w:rsid w:val="003320A1"/>
    <w:rsid w:val="00333913"/>
    <w:rsid w:val="0034632B"/>
    <w:rsid w:val="003501BF"/>
    <w:rsid w:val="003525D9"/>
    <w:rsid w:val="00370803"/>
    <w:rsid w:val="00374E9A"/>
    <w:rsid w:val="003A07B8"/>
    <w:rsid w:val="003B261C"/>
    <w:rsid w:val="003B6F7B"/>
    <w:rsid w:val="003B7049"/>
    <w:rsid w:val="003C0FD8"/>
    <w:rsid w:val="003D297C"/>
    <w:rsid w:val="003F4CF6"/>
    <w:rsid w:val="00400FDE"/>
    <w:rsid w:val="00406C85"/>
    <w:rsid w:val="00412173"/>
    <w:rsid w:val="00416D15"/>
    <w:rsid w:val="0041721B"/>
    <w:rsid w:val="00424C31"/>
    <w:rsid w:val="004266BA"/>
    <w:rsid w:val="004315AA"/>
    <w:rsid w:val="00434E59"/>
    <w:rsid w:val="00444C10"/>
    <w:rsid w:val="00472C83"/>
    <w:rsid w:val="004735D8"/>
    <w:rsid w:val="0048053C"/>
    <w:rsid w:val="00482D95"/>
    <w:rsid w:val="00486FBA"/>
    <w:rsid w:val="00493ADF"/>
    <w:rsid w:val="00494BC4"/>
    <w:rsid w:val="004A28FD"/>
    <w:rsid w:val="004E5D8F"/>
    <w:rsid w:val="004E5F6D"/>
    <w:rsid w:val="004E7D45"/>
    <w:rsid w:val="004F07F3"/>
    <w:rsid w:val="00505227"/>
    <w:rsid w:val="00517577"/>
    <w:rsid w:val="00527D78"/>
    <w:rsid w:val="0053384C"/>
    <w:rsid w:val="00541F6C"/>
    <w:rsid w:val="00591B47"/>
    <w:rsid w:val="00591BD3"/>
    <w:rsid w:val="0059361A"/>
    <w:rsid w:val="005B14D0"/>
    <w:rsid w:val="005C4D76"/>
    <w:rsid w:val="005D6C94"/>
    <w:rsid w:val="005F18DF"/>
    <w:rsid w:val="005F37B5"/>
    <w:rsid w:val="005F7DED"/>
    <w:rsid w:val="00603613"/>
    <w:rsid w:val="006113CC"/>
    <w:rsid w:val="00613BB2"/>
    <w:rsid w:val="00617F33"/>
    <w:rsid w:val="00625B64"/>
    <w:rsid w:val="00632BBA"/>
    <w:rsid w:val="00634F35"/>
    <w:rsid w:val="00650F29"/>
    <w:rsid w:val="00662D85"/>
    <w:rsid w:val="006707A5"/>
    <w:rsid w:val="00680698"/>
    <w:rsid w:val="006828B4"/>
    <w:rsid w:val="006B0D9F"/>
    <w:rsid w:val="006C63AF"/>
    <w:rsid w:val="006D40E7"/>
    <w:rsid w:val="006E7E98"/>
    <w:rsid w:val="006F5E9D"/>
    <w:rsid w:val="00725818"/>
    <w:rsid w:val="00726978"/>
    <w:rsid w:val="00730248"/>
    <w:rsid w:val="00730BFD"/>
    <w:rsid w:val="00736F04"/>
    <w:rsid w:val="007501DD"/>
    <w:rsid w:val="00756D24"/>
    <w:rsid w:val="00770B04"/>
    <w:rsid w:val="007712BE"/>
    <w:rsid w:val="00775CCC"/>
    <w:rsid w:val="00777F57"/>
    <w:rsid w:val="007806F4"/>
    <w:rsid w:val="00787B76"/>
    <w:rsid w:val="00796AEF"/>
    <w:rsid w:val="007A516F"/>
    <w:rsid w:val="007B2B42"/>
    <w:rsid w:val="007B4010"/>
    <w:rsid w:val="007B75A8"/>
    <w:rsid w:val="007C4068"/>
    <w:rsid w:val="007C6A0D"/>
    <w:rsid w:val="007D1ECB"/>
    <w:rsid w:val="007D5F5F"/>
    <w:rsid w:val="00812405"/>
    <w:rsid w:val="008225ED"/>
    <w:rsid w:val="00823222"/>
    <w:rsid w:val="00826CCC"/>
    <w:rsid w:val="00833E37"/>
    <w:rsid w:val="00843677"/>
    <w:rsid w:val="00844DAB"/>
    <w:rsid w:val="008518E9"/>
    <w:rsid w:val="00856FC4"/>
    <w:rsid w:val="00864AF1"/>
    <w:rsid w:val="0086591C"/>
    <w:rsid w:val="00880F78"/>
    <w:rsid w:val="008A3228"/>
    <w:rsid w:val="008A345C"/>
    <w:rsid w:val="008B32DD"/>
    <w:rsid w:val="008B66E8"/>
    <w:rsid w:val="008B6A3A"/>
    <w:rsid w:val="008B7464"/>
    <w:rsid w:val="008C2390"/>
    <w:rsid w:val="008E3707"/>
    <w:rsid w:val="008F1EEC"/>
    <w:rsid w:val="008F5970"/>
    <w:rsid w:val="008F7CDC"/>
    <w:rsid w:val="00903422"/>
    <w:rsid w:val="009053D7"/>
    <w:rsid w:val="00935AA0"/>
    <w:rsid w:val="00935B1C"/>
    <w:rsid w:val="00943CAF"/>
    <w:rsid w:val="009524AD"/>
    <w:rsid w:val="00967552"/>
    <w:rsid w:val="00970189"/>
    <w:rsid w:val="0099132F"/>
    <w:rsid w:val="0099176D"/>
    <w:rsid w:val="009A2FE9"/>
    <w:rsid w:val="009A638A"/>
    <w:rsid w:val="009B5146"/>
    <w:rsid w:val="009C4BA8"/>
    <w:rsid w:val="009F2A14"/>
    <w:rsid w:val="00A12982"/>
    <w:rsid w:val="00A16E97"/>
    <w:rsid w:val="00A175E2"/>
    <w:rsid w:val="00A178A0"/>
    <w:rsid w:val="00A2489A"/>
    <w:rsid w:val="00A27DD5"/>
    <w:rsid w:val="00A3167F"/>
    <w:rsid w:val="00A37B2B"/>
    <w:rsid w:val="00A47DAF"/>
    <w:rsid w:val="00A56ABF"/>
    <w:rsid w:val="00A57010"/>
    <w:rsid w:val="00A61338"/>
    <w:rsid w:val="00A66F01"/>
    <w:rsid w:val="00A72136"/>
    <w:rsid w:val="00A724F1"/>
    <w:rsid w:val="00A779EB"/>
    <w:rsid w:val="00A94800"/>
    <w:rsid w:val="00A97849"/>
    <w:rsid w:val="00AA2854"/>
    <w:rsid w:val="00AA5509"/>
    <w:rsid w:val="00AA7BC6"/>
    <w:rsid w:val="00AB6F1F"/>
    <w:rsid w:val="00AB78FD"/>
    <w:rsid w:val="00AC6007"/>
    <w:rsid w:val="00AD2018"/>
    <w:rsid w:val="00AE642E"/>
    <w:rsid w:val="00AF4D0F"/>
    <w:rsid w:val="00AF7B07"/>
    <w:rsid w:val="00B03637"/>
    <w:rsid w:val="00B12E38"/>
    <w:rsid w:val="00B33EF8"/>
    <w:rsid w:val="00B40C2C"/>
    <w:rsid w:val="00B4255F"/>
    <w:rsid w:val="00B435A9"/>
    <w:rsid w:val="00B60976"/>
    <w:rsid w:val="00B61F58"/>
    <w:rsid w:val="00B8184F"/>
    <w:rsid w:val="00B94F82"/>
    <w:rsid w:val="00B954D9"/>
    <w:rsid w:val="00BA6870"/>
    <w:rsid w:val="00BB5DFD"/>
    <w:rsid w:val="00BC28F8"/>
    <w:rsid w:val="00BC5B3C"/>
    <w:rsid w:val="00BD4370"/>
    <w:rsid w:val="00BD67D8"/>
    <w:rsid w:val="00BE1D5A"/>
    <w:rsid w:val="00BE2D48"/>
    <w:rsid w:val="00BE769F"/>
    <w:rsid w:val="00BF2E53"/>
    <w:rsid w:val="00C22E5B"/>
    <w:rsid w:val="00C41D8E"/>
    <w:rsid w:val="00C73B89"/>
    <w:rsid w:val="00C82C43"/>
    <w:rsid w:val="00C854B6"/>
    <w:rsid w:val="00C86395"/>
    <w:rsid w:val="00C96F70"/>
    <w:rsid w:val="00CB7444"/>
    <w:rsid w:val="00CD1CBA"/>
    <w:rsid w:val="00CD3AE3"/>
    <w:rsid w:val="00D14BB1"/>
    <w:rsid w:val="00D25B05"/>
    <w:rsid w:val="00D25CF3"/>
    <w:rsid w:val="00D26F56"/>
    <w:rsid w:val="00D37FFD"/>
    <w:rsid w:val="00D45958"/>
    <w:rsid w:val="00D51E06"/>
    <w:rsid w:val="00D552AE"/>
    <w:rsid w:val="00D62E74"/>
    <w:rsid w:val="00D71929"/>
    <w:rsid w:val="00D71948"/>
    <w:rsid w:val="00D82623"/>
    <w:rsid w:val="00D85F2C"/>
    <w:rsid w:val="00D92CD2"/>
    <w:rsid w:val="00D96FC5"/>
    <w:rsid w:val="00DA0F63"/>
    <w:rsid w:val="00DC4C14"/>
    <w:rsid w:val="00DC66D8"/>
    <w:rsid w:val="00DD46F6"/>
    <w:rsid w:val="00DE02B7"/>
    <w:rsid w:val="00DF38C4"/>
    <w:rsid w:val="00DF4A10"/>
    <w:rsid w:val="00E05285"/>
    <w:rsid w:val="00E21920"/>
    <w:rsid w:val="00E31DC3"/>
    <w:rsid w:val="00E321F7"/>
    <w:rsid w:val="00E32F9F"/>
    <w:rsid w:val="00E40D20"/>
    <w:rsid w:val="00E506AA"/>
    <w:rsid w:val="00E61C1D"/>
    <w:rsid w:val="00E63ED5"/>
    <w:rsid w:val="00E72DFD"/>
    <w:rsid w:val="00E8208B"/>
    <w:rsid w:val="00E96720"/>
    <w:rsid w:val="00EA09F4"/>
    <w:rsid w:val="00EA79C3"/>
    <w:rsid w:val="00EB1B61"/>
    <w:rsid w:val="00EB1CAA"/>
    <w:rsid w:val="00EB7DB8"/>
    <w:rsid w:val="00EC1B27"/>
    <w:rsid w:val="00EC23CF"/>
    <w:rsid w:val="00EE0D79"/>
    <w:rsid w:val="00EE440D"/>
    <w:rsid w:val="00EE5A3F"/>
    <w:rsid w:val="00EF256B"/>
    <w:rsid w:val="00EF54A7"/>
    <w:rsid w:val="00F0276F"/>
    <w:rsid w:val="00F045C8"/>
    <w:rsid w:val="00F061B8"/>
    <w:rsid w:val="00F22F65"/>
    <w:rsid w:val="00F466E1"/>
    <w:rsid w:val="00F47E2E"/>
    <w:rsid w:val="00F5173B"/>
    <w:rsid w:val="00F577ED"/>
    <w:rsid w:val="00F61DB8"/>
    <w:rsid w:val="00F62127"/>
    <w:rsid w:val="00F73193"/>
    <w:rsid w:val="00F74AD1"/>
    <w:rsid w:val="00F91F55"/>
    <w:rsid w:val="00F93BDC"/>
    <w:rsid w:val="00FC0C27"/>
    <w:rsid w:val="00FC2A5E"/>
    <w:rsid w:val="00FC2A93"/>
    <w:rsid w:val="00FC31EC"/>
    <w:rsid w:val="00FC4E42"/>
    <w:rsid w:val="00FD6B4F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34E5BD"/>
  <w15:docId w15:val="{8686D71E-0A36-4314-AC2B-A2F6A398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F5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BC5B3C"/>
    <w:pPr>
      <w:keepNext/>
      <w:keepLines/>
      <w:numPr>
        <w:numId w:val="17"/>
      </w:numPr>
      <w:suppressAutoHyphens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qFormat/>
    <w:rsid w:val="00AE642E"/>
    <w:pPr>
      <w:numPr>
        <w:ilvl w:val="1"/>
      </w:numPr>
      <w:spacing w:before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qFormat/>
    <w:rsid w:val="00D25B05"/>
    <w:pPr>
      <w:numPr>
        <w:ilvl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qFormat/>
    <w:rsid w:val="00D25B05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D25B0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D25B05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BodyText"/>
    <w:rsid w:val="00265DC6"/>
    <w:pPr>
      <w:spacing w:before="60" w:after="240" w:line="240" w:lineRule="auto"/>
      <w:ind w:left="720" w:right="720"/>
      <w:jc w:val="both"/>
    </w:pPr>
    <w:rPr>
      <w:rFonts w:ascii="Times New Roman" w:hAnsi="Times New Roman" w:cs="Times New Roman"/>
      <w:sz w:val="28"/>
      <w:szCs w:val="24"/>
    </w:rPr>
  </w:style>
  <w:style w:type="paragraph" w:styleId="Title">
    <w:name w:val="Title"/>
    <w:basedOn w:val="Normal"/>
    <w:next w:val="BodyText"/>
    <w:qFormat/>
    <w:rsid w:val="00FC0C27"/>
    <w:pPr>
      <w:spacing w:after="60" w:line="240" w:lineRule="auto"/>
      <w:jc w:val="center"/>
      <w:outlineLvl w:val="0"/>
    </w:pPr>
    <w:rPr>
      <w:rFonts w:ascii="Times New Roman" w:hAnsi="Times New Roman" w:cs="Arial"/>
      <w:b/>
      <w:bCs/>
      <w:kern w:val="28"/>
      <w:sz w:val="48"/>
      <w:szCs w:val="32"/>
    </w:rPr>
  </w:style>
  <w:style w:type="paragraph" w:styleId="TOC2">
    <w:name w:val="toc 2"/>
    <w:basedOn w:val="TOC1"/>
    <w:next w:val="Normal"/>
    <w:autoRedefine/>
    <w:semiHidden/>
    <w:rsid w:val="0032206B"/>
    <w:pPr>
      <w:ind w:left="936" w:hanging="576"/>
    </w:pPr>
  </w:style>
  <w:style w:type="paragraph" w:styleId="TOC1">
    <w:name w:val="toc 1"/>
    <w:basedOn w:val="Normal"/>
    <w:next w:val="Normal"/>
    <w:autoRedefine/>
    <w:semiHidden/>
    <w:rsid w:val="008B66E8"/>
    <w:pPr>
      <w:tabs>
        <w:tab w:val="right" w:leader="dot" w:pos="8558"/>
      </w:tabs>
      <w:spacing w:line="240" w:lineRule="auto"/>
      <w:ind w:left="360" w:hanging="360"/>
      <w:jc w:val="both"/>
    </w:pPr>
    <w:rPr>
      <w:rFonts w:ascii="Times New Roman" w:hAnsi="Times New Roman" w:cs="Times New Roman"/>
      <w:sz w:val="28"/>
      <w:szCs w:val="24"/>
    </w:rPr>
  </w:style>
  <w:style w:type="paragraph" w:styleId="BodyText">
    <w:name w:val="Body Text"/>
    <w:basedOn w:val="Normal"/>
    <w:next w:val="BodyTextFirstIndent"/>
    <w:rsid w:val="00031D9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rsid w:val="008A3228"/>
    <w:pPr>
      <w:ind w:firstLine="432"/>
    </w:pPr>
  </w:style>
  <w:style w:type="paragraph" w:styleId="TOC3">
    <w:name w:val="toc 3"/>
    <w:basedOn w:val="TOC2"/>
    <w:next w:val="Normal"/>
    <w:autoRedefine/>
    <w:semiHidden/>
    <w:rsid w:val="0032206B"/>
    <w:pPr>
      <w:ind w:left="1656" w:hanging="720"/>
    </w:pPr>
  </w:style>
  <w:style w:type="character" w:styleId="Hyperlink">
    <w:name w:val="Hyperlink"/>
    <w:basedOn w:val="DefaultParagraphFont"/>
    <w:uiPriority w:val="99"/>
    <w:rsid w:val="00680698"/>
    <w:rPr>
      <w:color w:val="0000FF"/>
      <w:u w:val="single"/>
    </w:rPr>
  </w:style>
  <w:style w:type="paragraph" w:styleId="TOC4">
    <w:name w:val="toc 4"/>
    <w:basedOn w:val="TOC3"/>
    <w:next w:val="Normal"/>
    <w:autoRedefine/>
    <w:semiHidden/>
    <w:rsid w:val="00A724F1"/>
    <w:pPr>
      <w:ind w:left="2506" w:hanging="864"/>
    </w:pPr>
  </w:style>
  <w:style w:type="paragraph" w:customStyle="1" w:styleId="Frontmatter">
    <w:name w:val="Frontmatter"/>
    <w:basedOn w:val="Heading1"/>
    <w:next w:val="BodyText"/>
    <w:rsid w:val="007B4010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8F1EEC"/>
    <w:pPr>
      <w:spacing w:before="120" w:after="120" w:line="360" w:lineRule="auto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CaptionFigure">
    <w:name w:val="Caption: Figure"/>
    <w:basedOn w:val="Caption"/>
    <w:next w:val="BodyText"/>
    <w:rsid w:val="00F466E1"/>
    <w:pPr>
      <w:spacing w:line="240" w:lineRule="auto"/>
      <w:jc w:val="center"/>
    </w:pPr>
    <w:rPr>
      <w:sz w:val="24"/>
    </w:rPr>
  </w:style>
  <w:style w:type="paragraph" w:customStyle="1" w:styleId="CaptionTable">
    <w:name w:val="Caption: Table"/>
    <w:basedOn w:val="Caption"/>
    <w:next w:val="BodyText"/>
    <w:rsid w:val="009053D7"/>
    <w:pPr>
      <w:spacing w:line="240" w:lineRule="auto"/>
    </w:pPr>
    <w:rPr>
      <w:sz w:val="24"/>
    </w:rPr>
  </w:style>
  <w:style w:type="paragraph" w:customStyle="1" w:styleId="Bibentry">
    <w:name w:val="Bibentry"/>
    <w:basedOn w:val="Normal"/>
    <w:rsid w:val="004E7D45"/>
    <w:pPr>
      <w:keepLines/>
      <w:suppressAutoHyphens/>
      <w:spacing w:after="240" w:line="240" w:lineRule="auto"/>
      <w:ind w:left="720" w:hanging="720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Bullet1">
    <w:name w:val="Bullet 1"/>
    <w:basedOn w:val="Normal"/>
    <w:next w:val="BodyText"/>
    <w:qFormat/>
    <w:rsid w:val="008B32DD"/>
    <w:pPr>
      <w:numPr>
        <w:numId w:val="18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2">
    <w:name w:val="Bullet 2"/>
    <w:basedOn w:val="Normal"/>
    <w:next w:val="BodyText"/>
    <w:qFormat/>
    <w:rsid w:val="0002584E"/>
    <w:pPr>
      <w:numPr>
        <w:numId w:val="19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Normal"/>
    <w:next w:val="BodyText"/>
    <w:qFormat/>
    <w:rsid w:val="0002584E"/>
    <w:pPr>
      <w:numPr>
        <w:numId w:val="20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1">
    <w:name w:val="Number 1"/>
    <w:basedOn w:val="Normal"/>
    <w:next w:val="BodyText"/>
    <w:qFormat/>
    <w:rsid w:val="0002584E"/>
    <w:pPr>
      <w:numPr>
        <w:numId w:val="21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2">
    <w:name w:val="Number 2"/>
    <w:basedOn w:val="Normal"/>
    <w:next w:val="BodyText"/>
    <w:qFormat/>
    <w:rsid w:val="0002584E"/>
    <w:pPr>
      <w:numPr>
        <w:numId w:val="23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3">
    <w:name w:val="Number 3"/>
    <w:basedOn w:val="Normal"/>
    <w:next w:val="BodyText"/>
    <w:qFormat/>
    <w:rsid w:val="0002584E"/>
    <w:pPr>
      <w:numPr>
        <w:numId w:val="24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Center">
    <w:name w:val="Body Center"/>
    <w:basedOn w:val="Normal"/>
    <w:next w:val="BodyText"/>
    <w:qFormat/>
    <w:rsid w:val="00EF256B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Bullet4">
    <w:name w:val="Bullet 4"/>
    <w:basedOn w:val="Normal"/>
    <w:next w:val="BodyText"/>
    <w:qFormat/>
    <w:rsid w:val="0002584E"/>
    <w:pPr>
      <w:numPr>
        <w:numId w:val="26"/>
      </w:numPr>
      <w:spacing w:after="0" w:line="360" w:lineRule="auto"/>
      <w:ind w:left="0" w:firstLine="15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6ABF"/>
  </w:style>
  <w:style w:type="table" w:styleId="TableGrid">
    <w:name w:val="Table Grid"/>
    <w:basedOn w:val="TableNormal"/>
    <w:uiPriority w:val="39"/>
    <w:rsid w:val="00A56ABF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hai\AppData\Roaming\Microsoft\Templates\Baocao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BaocaoWord_Template</Template>
  <TotalTime>357</TotalTime>
  <Pages>5</Pages>
  <Words>176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&amp; Research Computing, RPI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DucKhai Lam</dc:creator>
  <cp:keywords/>
  <dc:description/>
  <cp:lastModifiedBy>Lâm Đức Khải</cp:lastModifiedBy>
  <cp:revision>189</cp:revision>
  <cp:lastPrinted>2019-04-18T02:26:00Z</cp:lastPrinted>
  <dcterms:created xsi:type="dcterms:W3CDTF">2019-03-26T04:06:00Z</dcterms:created>
  <dcterms:modified xsi:type="dcterms:W3CDTF">2019-07-24T09:25:00Z</dcterms:modified>
</cp:coreProperties>
</file>
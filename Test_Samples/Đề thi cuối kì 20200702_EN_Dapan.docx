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4644"/>
        <w:gridCol w:w="5274"/>
      </w:tblGrid>
      <w:tr w:rsidR="00B61F58" w:rsidRPr="00F7103E" w14:paraId="082CAD59" w14:textId="77777777" w:rsidTr="00132C88">
        <w:trPr>
          <w:jc w:val="center"/>
        </w:trPr>
        <w:tc>
          <w:tcPr>
            <w:tcW w:w="4644" w:type="dxa"/>
          </w:tcPr>
          <w:p w14:paraId="08DF0503" w14:textId="2ADD86D8" w:rsidR="00B61F58" w:rsidRPr="00F7103E" w:rsidRDefault="001C1272" w:rsidP="00132C8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Toc76550607"/>
            <w:r>
              <w:rPr>
                <w:rFonts w:ascii="Times New Roman" w:hAnsi="Times New Roman" w:cs="Times New Roman"/>
              </w:rPr>
              <w:t>UNIVERSITY OF INFORMATION TECHNOLOGY</w:t>
            </w:r>
          </w:p>
          <w:p w14:paraId="6ED003DA" w14:textId="5E8B64EB" w:rsidR="00B61F58" w:rsidRPr="00F7103E" w:rsidRDefault="00B61F58" w:rsidP="00132C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03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2D7C02" wp14:editId="3890E975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340995</wp:posOffset>
                      </wp:positionV>
                      <wp:extent cx="962025" cy="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B1EFD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5.15pt;margin-top:26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"/>
                  </w:pict>
                </mc:Fallback>
              </mc:AlternateContent>
            </w:r>
            <w:r w:rsidR="000344B3">
              <w:rPr>
                <w:rFonts w:ascii="Times New Roman" w:hAnsi="Times New Roman" w:cs="Times New Roman"/>
                <w:b/>
              </w:rPr>
              <w:t>COMPUTER EN</w:t>
            </w:r>
            <w:r w:rsidR="00FC4E42">
              <w:rPr>
                <w:rFonts w:ascii="Times New Roman" w:hAnsi="Times New Roman" w:cs="Times New Roman"/>
                <w:b/>
              </w:rPr>
              <w:t>GINEERING DEPARTMENT</w:t>
            </w:r>
          </w:p>
        </w:tc>
        <w:tc>
          <w:tcPr>
            <w:tcW w:w="5274" w:type="dxa"/>
          </w:tcPr>
          <w:p w14:paraId="3D30B224" w14:textId="72F786BA" w:rsidR="00B61F58" w:rsidRPr="00F7103E" w:rsidRDefault="00FD6B4F" w:rsidP="00132C88">
            <w:pPr>
              <w:spacing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</w:t>
            </w:r>
            <w:r w:rsidR="00E05285">
              <w:rPr>
                <w:rFonts w:ascii="Times New Roman" w:hAnsi="Times New Roman" w:cs="Times New Roman"/>
                <w:b/>
                <w:bCs/>
              </w:rPr>
              <w:t xml:space="preserve"> EXAMINATION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61F58">
              <w:rPr>
                <w:rFonts w:ascii="Times New Roman" w:hAnsi="Times New Roman" w:cs="Times New Roman"/>
                <w:b/>
                <w:bCs/>
              </w:rPr>
              <w:t>I</w:t>
            </w:r>
            <w:r w:rsidR="005C4D4A">
              <w:rPr>
                <w:rFonts w:ascii="Times New Roman" w:hAnsi="Times New Roman" w:cs="Times New Roman"/>
                <w:b/>
                <w:bCs/>
              </w:rPr>
              <w:t>I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(201</w:t>
            </w:r>
            <w:r w:rsidR="009C4A5E">
              <w:rPr>
                <w:rFonts w:ascii="Times New Roman" w:hAnsi="Times New Roman" w:cs="Times New Roman"/>
                <w:b/>
                <w:bCs/>
              </w:rPr>
              <w:t>9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-20</w:t>
            </w:r>
            <w:r w:rsidR="009C4A5E">
              <w:rPr>
                <w:rFonts w:ascii="Times New Roman" w:hAnsi="Times New Roman" w:cs="Times New Roman"/>
                <w:b/>
                <w:bCs/>
              </w:rPr>
              <w:t>20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102ED0F1" w14:textId="4AD3694E" w:rsidR="00B61F58" w:rsidRPr="00F7103E" w:rsidRDefault="00E05285" w:rsidP="00132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32F9F">
              <w:rPr>
                <w:rFonts w:ascii="Times New Roman" w:hAnsi="Times New Roman" w:cs="Times New Roman"/>
                <w:b/>
                <w:bCs/>
              </w:rPr>
              <w:t>DEGITAL LOGIC DESIGN</w:t>
            </w:r>
          </w:p>
          <w:p w14:paraId="6F127A6D" w14:textId="4C015F97" w:rsidR="00B61F58" w:rsidRDefault="00B61F58" w:rsidP="00132C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F7103E">
              <w:rPr>
                <w:rFonts w:ascii="Times New Roman" w:hAnsi="Times New Roman" w:cs="Times New Roman"/>
                <w:bCs/>
                <w:i/>
              </w:rPr>
              <w:t>T</w:t>
            </w:r>
            <w:r w:rsidR="00A175E2">
              <w:rPr>
                <w:rFonts w:ascii="Times New Roman" w:hAnsi="Times New Roman" w:cs="Times New Roman"/>
                <w:bCs/>
                <w:i/>
              </w:rPr>
              <w:t xml:space="preserve">ime </w:t>
            </w:r>
            <w:r w:rsidR="00434E59">
              <w:rPr>
                <w:rFonts w:ascii="Times New Roman" w:hAnsi="Times New Roman" w:cs="Times New Roman"/>
                <w:bCs/>
                <w:i/>
              </w:rPr>
              <w:t>duration</w:t>
            </w:r>
            <w:r w:rsidRPr="00F7103E">
              <w:rPr>
                <w:rFonts w:ascii="Times New Roman" w:hAnsi="Times New Roman" w:cs="Times New Roman"/>
                <w:bCs/>
                <w:i/>
              </w:rPr>
              <w:t xml:space="preserve">: </w:t>
            </w:r>
            <w:r w:rsidR="00E70921">
              <w:rPr>
                <w:rFonts w:ascii="Times New Roman" w:hAnsi="Times New Roman" w:cs="Times New Roman"/>
                <w:bCs/>
                <w:i/>
              </w:rPr>
              <w:t>9</w:t>
            </w:r>
            <w:r w:rsidR="00434E59">
              <w:rPr>
                <w:rFonts w:ascii="Times New Roman" w:hAnsi="Times New Roman" w:cs="Times New Roman"/>
                <w:bCs/>
                <w:i/>
              </w:rPr>
              <w:t>0 minutes</w:t>
            </w:r>
          </w:p>
          <w:p w14:paraId="32EF8F60" w14:textId="2B690EFE" w:rsidR="00B435A9" w:rsidRDefault="00B435A9" w:rsidP="00132C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</w:t>
            </w:r>
            <w:r w:rsidR="008B7464">
              <w:rPr>
                <w:rFonts w:ascii="Times New Roman" w:hAnsi="Times New Roman" w:cs="Times New Roman"/>
                <w:bCs/>
                <w:i/>
              </w:rPr>
              <w:t>Paper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materials are</w:t>
            </w:r>
            <w:r w:rsidR="009C4A5E">
              <w:rPr>
                <w:rFonts w:ascii="Times New Roman" w:hAnsi="Times New Roman" w:cs="Times New Roman"/>
                <w:bCs/>
                <w:i/>
              </w:rPr>
              <w:t xml:space="preserve"> not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all</w:t>
            </w:r>
            <w:r w:rsidR="00BC28F8">
              <w:rPr>
                <w:rFonts w:ascii="Times New Roman" w:hAnsi="Times New Roman" w:cs="Times New Roman"/>
                <w:bCs/>
                <w:i/>
              </w:rPr>
              <w:t>owed</w:t>
            </w:r>
            <w:r w:rsidR="00F22F65">
              <w:rPr>
                <w:rFonts w:ascii="Times New Roman" w:hAnsi="Times New Roman" w:cs="Times New Roman"/>
                <w:bCs/>
                <w:i/>
              </w:rPr>
              <w:t>)</w:t>
            </w:r>
          </w:p>
          <w:p w14:paraId="20693DDE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(OEP Students do the test by English,</w:t>
            </w:r>
          </w:p>
          <w:p w14:paraId="00772D6B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Regular Students do the test by Vietnamese)</w:t>
            </w:r>
          </w:p>
          <w:p w14:paraId="7870F4B8" w14:textId="77777777" w:rsidR="00D24E98" w:rsidRPr="00F7103E" w:rsidRDefault="00D24E98" w:rsidP="00132C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14:paraId="2B5C1F62" w14:textId="77777777" w:rsidR="00B61F58" w:rsidRPr="00F7103E" w:rsidRDefault="00B61F58" w:rsidP="00132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6B879B5" w14:textId="18175576" w:rsidR="003E5C50" w:rsidRDefault="003E5C50" w:rsidP="003E5C50">
      <w:pPr>
        <w:pStyle w:val="Heading1"/>
        <w:numPr>
          <w:ilvl w:val="0"/>
          <w:numId w:val="1"/>
        </w:numPr>
      </w:pPr>
      <w:r>
        <w:t>Question 1: (5 points)</w:t>
      </w:r>
    </w:p>
    <w:p w14:paraId="58A98B9F" w14:textId="64ECAE98" w:rsidR="009A60DA" w:rsidRDefault="002D1B85" w:rsidP="00226755">
      <w:pPr>
        <w:pStyle w:val="BodyTextFirstIndent"/>
        <w:numPr>
          <w:ilvl w:val="0"/>
          <w:numId w:val="30"/>
        </w:numPr>
      </w:pPr>
      <w:r>
        <w:t xml:space="preserve">What is combinational circuit? Describe </w:t>
      </w:r>
      <w:r w:rsidR="00946DDC">
        <w:t>5 combinational circuits</w:t>
      </w:r>
    </w:p>
    <w:p w14:paraId="7D7825A7" w14:textId="452A7D28" w:rsidR="000A04EC" w:rsidRDefault="00EC0E64" w:rsidP="009A60DA">
      <w:pPr>
        <w:pStyle w:val="BodyTextFirstIndent"/>
        <w:numPr>
          <w:ilvl w:val="0"/>
          <w:numId w:val="35"/>
        </w:numPr>
      </w:pPr>
      <w:r>
        <w:t xml:space="preserve">Combinational circuit </w:t>
      </w:r>
      <w:r w:rsidR="0067601E">
        <w:t xml:space="preserve">is the circuit whose </w:t>
      </w:r>
      <w:r w:rsidR="009634B9">
        <w:t xml:space="preserve">outputs </w:t>
      </w:r>
      <w:r w:rsidR="00612CFF">
        <w:t xml:space="preserve">only </w:t>
      </w:r>
      <w:r w:rsidR="000F022A">
        <w:t xml:space="preserve">depend </w:t>
      </w:r>
      <w:r w:rsidR="003F23C0">
        <w:t xml:space="preserve">on </w:t>
      </w:r>
      <w:r w:rsidR="00612CFF">
        <w:t xml:space="preserve">the inputs and </w:t>
      </w:r>
      <w:r w:rsidR="000F022A">
        <w:t>change</w:t>
      </w:r>
      <w:r w:rsidR="0096589C">
        <w:t xml:space="preserve"> as the inputs change.</w:t>
      </w:r>
    </w:p>
    <w:p w14:paraId="0E715713" w14:textId="0F9BA364" w:rsidR="009A60DA" w:rsidRDefault="003F23C0" w:rsidP="009A60DA">
      <w:pPr>
        <w:pStyle w:val="BodyTextFirstIndent"/>
        <w:numPr>
          <w:ilvl w:val="0"/>
          <w:numId w:val="35"/>
        </w:numPr>
      </w:pPr>
      <w:r>
        <w:t xml:space="preserve">5 combinational circuits: </w:t>
      </w:r>
      <w:r w:rsidR="003813B8">
        <w:t xml:space="preserve">adder, decoder, mux, </w:t>
      </w:r>
      <w:proofErr w:type="spellStart"/>
      <w:r w:rsidR="00F02BDD">
        <w:t>subtract</w:t>
      </w:r>
      <w:r w:rsidR="002E7FD9">
        <w:t>or</w:t>
      </w:r>
      <w:proofErr w:type="spellEnd"/>
      <w:r w:rsidR="002E7FD9">
        <w:t xml:space="preserve">, </w:t>
      </w:r>
      <w:proofErr w:type="spellStart"/>
      <w:r w:rsidR="00701686">
        <w:t>demux</w:t>
      </w:r>
      <w:proofErr w:type="spellEnd"/>
      <w:r w:rsidR="00701686">
        <w:t xml:space="preserve">, </w:t>
      </w:r>
      <w:r w:rsidR="00486A19">
        <w:t>comparator,</w:t>
      </w:r>
    </w:p>
    <w:p w14:paraId="599B7B90" w14:textId="1539C986" w:rsidR="00C747E2" w:rsidRDefault="00C747E2" w:rsidP="001C6119">
      <w:pPr>
        <w:pStyle w:val="BodyTextFirstIndent"/>
        <w:numPr>
          <w:ilvl w:val="0"/>
          <w:numId w:val="30"/>
        </w:numPr>
      </w:pPr>
      <w:r>
        <w:t>What is sequential circuit? Describe 5 sequen</w:t>
      </w:r>
      <w:r w:rsidR="009D700A">
        <w:t>tial circuits</w:t>
      </w:r>
    </w:p>
    <w:p w14:paraId="64F4DEE9" w14:textId="6458B587" w:rsidR="00701686" w:rsidRDefault="00701686" w:rsidP="00701686">
      <w:pPr>
        <w:pStyle w:val="BodyTextFirstIndent"/>
        <w:numPr>
          <w:ilvl w:val="0"/>
          <w:numId w:val="35"/>
        </w:numPr>
      </w:pPr>
      <w:r>
        <w:t>Sequential circuit</w:t>
      </w:r>
      <w:r w:rsidR="009E35F8">
        <w:t xml:space="preserve"> is the circuit whose outputs depend on the both inputs and previous states</w:t>
      </w:r>
      <w:r w:rsidR="0094547D">
        <w:t>.</w:t>
      </w:r>
    </w:p>
    <w:p w14:paraId="3A38FB6C" w14:textId="775256C4" w:rsidR="00D611E0" w:rsidRDefault="00D611E0" w:rsidP="00701686">
      <w:pPr>
        <w:pStyle w:val="BodyTextFirstIndent"/>
        <w:numPr>
          <w:ilvl w:val="0"/>
          <w:numId w:val="35"/>
        </w:numPr>
      </w:pPr>
      <w:r>
        <w:t xml:space="preserve">5 sequential circuits: </w:t>
      </w:r>
      <w:r w:rsidR="00732137">
        <w:t xml:space="preserve">latch, </w:t>
      </w:r>
      <w:proofErr w:type="spellStart"/>
      <w:r w:rsidR="00732137">
        <w:t>flipflop</w:t>
      </w:r>
      <w:proofErr w:type="spellEnd"/>
      <w:r w:rsidR="00732137">
        <w:t xml:space="preserve">, counter, memory, </w:t>
      </w:r>
      <w:proofErr w:type="spellStart"/>
      <w:r w:rsidR="00AF35D8">
        <w:t>fifo</w:t>
      </w:r>
      <w:proofErr w:type="spellEnd"/>
      <w:r w:rsidR="00AF35D8">
        <w:t xml:space="preserve">, </w:t>
      </w:r>
      <w:proofErr w:type="spellStart"/>
      <w:r w:rsidR="00AF35D8">
        <w:t>lifo</w:t>
      </w:r>
      <w:proofErr w:type="spellEnd"/>
      <w:r w:rsidR="00AF35D8">
        <w:t>, …</w:t>
      </w:r>
    </w:p>
    <w:p w14:paraId="275E1EF0" w14:textId="2CD79384" w:rsidR="009D700A" w:rsidRDefault="009D700A" w:rsidP="001C6119">
      <w:pPr>
        <w:pStyle w:val="BodyTextFirstIndent"/>
        <w:numPr>
          <w:ilvl w:val="0"/>
          <w:numId w:val="30"/>
        </w:numPr>
      </w:pPr>
      <w:r>
        <w:t>Describe 5 memory components</w:t>
      </w:r>
    </w:p>
    <w:p w14:paraId="65430199" w14:textId="098F7372" w:rsidR="00AF35D8" w:rsidRDefault="00C607D6" w:rsidP="00AF35D8">
      <w:pPr>
        <w:pStyle w:val="BodyTextFirstIndent"/>
        <w:numPr>
          <w:ilvl w:val="0"/>
          <w:numId w:val="35"/>
        </w:numPr>
      </w:pPr>
      <w:r>
        <w:t xml:space="preserve">5 memory components: </w:t>
      </w:r>
      <w:r w:rsidR="00486A19">
        <w:t>RAM, ROM, Flash, Cache, hard disk (HDD)</w:t>
      </w:r>
      <w:r w:rsidR="009A2C12">
        <w:t>.</w:t>
      </w:r>
    </w:p>
    <w:p w14:paraId="2C47DF94" w14:textId="548CC919" w:rsidR="00D46C33" w:rsidRDefault="00D46C33" w:rsidP="001C6119">
      <w:pPr>
        <w:pStyle w:val="BodyTextFirstIndent"/>
        <w:numPr>
          <w:ilvl w:val="0"/>
          <w:numId w:val="30"/>
        </w:numPr>
      </w:pPr>
      <w:r>
        <w:t xml:space="preserve">What </w:t>
      </w:r>
      <w:r w:rsidR="008B5D1C">
        <w:t>is</w:t>
      </w:r>
      <w:r>
        <w:t xml:space="preserve"> R</w:t>
      </w:r>
      <w:r w:rsidR="00414E8C">
        <w:t>egister Transfer Logic (R</w:t>
      </w:r>
      <w:r>
        <w:t>TL</w:t>
      </w:r>
      <w:r w:rsidR="00414E8C">
        <w:t>)</w:t>
      </w:r>
      <w:r>
        <w:t xml:space="preserve"> design?</w:t>
      </w:r>
    </w:p>
    <w:p w14:paraId="380B9574" w14:textId="39B0BD49" w:rsidR="00B71B55" w:rsidRDefault="005C4955" w:rsidP="00B71B55">
      <w:pPr>
        <w:pStyle w:val="BodyTextFirstIndent"/>
        <w:numPr>
          <w:ilvl w:val="0"/>
          <w:numId w:val="35"/>
        </w:numPr>
      </w:pPr>
      <w:r>
        <w:t xml:space="preserve">RTL design </w:t>
      </w:r>
      <w:r w:rsidR="001534DE">
        <w:t xml:space="preserve">is the design </w:t>
      </w:r>
      <w:r w:rsidR="00BC466A">
        <w:t xml:space="preserve">in which </w:t>
      </w:r>
      <w:r w:rsidR="00C10DE5">
        <w:t xml:space="preserve">the data </w:t>
      </w:r>
      <w:r w:rsidR="00151564">
        <w:t xml:space="preserve">is performed </w:t>
      </w:r>
      <w:r w:rsidR="007E1C95">
        <w:t>by functional units</w:t>
      </w:r>
      <w:r w:rsidR="00FC6684">
        <w:t xml:space="preserve">, then transferred to </w:t>
      </w:r>
      <w:r w:rsidR="00696C99">
        <w:t xml:space="preserve">other registers </w:t>
      </w:r>
      <w:r w:rsidR="008A5B32">
        <w:t>in each state.</w:t>
      </w:r>
      <w:r w:rsidR="0085315F">
        <w:t xml:space="preserve"> </w:t>
      </w:r>
      <w:r w:rsidR="00ED672D">
        <w:t xml:space="preserve">Using RTL design model, we can </w:t>
      </w:r>
      <w:r w:rsidR="0027196B">
        <w:t xml:space="preserve">save the number of usage registers </w:t>
      </w:r>
      <w:r w:rsidR="004032D4">
        <w:t xml:space="preserve">by </w:t>
      </w:r>
      <w:r w:rsidR="00E83DC7">
        <w:t xml:space="preserve">reuse, sharing, merging </w:t>
      </w:r>
      <w:r w:rsidR="005F1865">
        <w:t>registers</w:t>
      </w:r>
      <w:r w:rsidR="006D6101">
        <w:t xml:space="preserve">, </w:t>
      </w:r>
      <w:r w:rsidR="002C1EE6">
        <w:t xml:space="preserve">we also can </w:t>
      </w:r>
      <w:r w:rsidR="002028E5">
        <w:t>speed up design by applying the pipeline techniques.</w:t>
      </w:r>
    </w:p>
    <w:p w14:paraId="7D609A67" w14:textId="003169C3" w:rsidR="009564D0" w:rsidRDefault="009564D0" w:rsidP="001C6119">
      <w:pPr>
        <w:pStyle w:val="BodyTextFirstIndent"/>
        <w:numPr>
          <w:ilvl w:val="0"/>
          <w:numId w:val="30"/>
        </w:numPr>
      </w:pPr>
      <w:r>
        <w:t xml:space="preserve">How can </w:t>
      </w:r>
      <w:r w:rsidR="00314C01">
        <w:t xml:space="preserve">we determine the operation frequency of </w:t>
      </w:r>
      <w:r w:rsidR="00F10D6A">
        <w:t xml:space="preserve">a </w:t>
      </w:r>
      <w:r w:rsidR="00314C01">
        <w:t>desi</w:t>
      </w:r>
      <w:r w:rsidR="00987DE2">
        <w:t>gn circuit?</w:t>
      </w:r>
    </w:p>
    <w:p w14:paraId="02B31D88" w14:textId="60ADDD8F" w:rsidR="00226755" w:rsidRDefault="00F84AFB" w:rsidP="00226755">
      <w:pPr>
        <w:pStyle w:val="BodyTextFirstIndent"/>
        <w:numPr>
          <w:ilvl w:val="0"/>
          <w:numId w:val="35"/>
        </w:numPr>
      </w:pPr>
      <w:r>
        <w:t>First, we</w:t>
      </w:r>
      <w:r w:rsidR="001E7F42">
        <w:t xml:space="preserve"> determine </w:t>
      </w:r>
      <w:r w:rsidR="00BB24F7">
        <w:t xml:space="preserve">the </w:t>
      </w:r>
      <w:r w:rsidR="00D158C8">
        <w:t>critical path between two registers</w:t>
      </w:r>
      <w:r w:rsidR="001E7F42">
        <w:t>, then measure its path delay</w:t>
      </w:r>
      <w:r w:rsidR="009C3674">
        <w:t xml:space="preserve">. This delay </w:t>
      </w:r>
      <w:r w:rsidR="000334E5">
        <w:t xml:space="preserve">is considered as </w:t>
      </w:r>
      <w:r w:rsidR="006D0849">
        <w:t xml:space="preserve">clock </w:t>
      </w:r>
      <w:r w:rsidR="00565AE4">
        <w:t>cycle</w:t>
      </w:r>
      <w:r w:rsidR="00421DDC">
        <w:t xml:space="preserve">, the operation frequency </w:t>
      </w:r>
      <w:r w:rsidR="009C4B6A">
        <w:t xml:space="preserve">is </w:t>
      </w:r>
      <w:r w:rsidR="00F40465">
        <w:t>1/</w:t>
      </w:r>
      <w:r w:rsidR="00E31318" w:rsidRPr="00E31318">
        <w:t xml:space="preserve"> </w:t>
      </w:r>
      <w:r w:rsidR="00E31318">
        <w:t>clock cycle.</w:t>
      </w:r>
    </w:p>
    <w:p w14:paraId="09199BBB" w14:textId="1C1B651C" w:rsidR="004E6610" w:rsidRDefault="004E6610" w:rsidP="004E6610">
      <w:pPr>
        <w:pStyle w:val="BodyTextFirstIndent"/>
      </w:pPr>
    </w:p>
    <w:p w14:paraId="62029932" w14:textId="0FBF3562" w:rsidR="004E6610" w:rsidRDefault="004E6610" w:rsidP="004E6610">
      <w:pPr>
        <w:pStyle w:val="BodyTextFirstIndent"/>
      </w:pPr>
    </w:p>
    <w:p w14:paraId="356FAF64" w14:textId="2A9142E9" w:rsidR="004E6610" w:rsidRDefault="004E6610" w:rsidP="004E6610">
      <w:pPr>
        <w:pStyle w:val="BodyTextFirstIndent"/>
      </w:pPr>
    </w:p>
    <w:p w14:paraId="21C09BB8" w14:textId="1DF9915B" w:rsidR="004E6610" w:rsidRDefault="004E6610" w:rsidP="004E6610">
      <w:pPr>
        <w:pStyle w:val="BodyTextFirstIndent"/>
      </w:pPr>
    </w:p>
    <w:p w14:paraId="0A4A11ED" w14:textId="77777777" w:rsidR="004E6610" w:rsidRDefault="004E6610" w:rsidP="004E6610">
      <w:pPr>
        <w:pStyle w:val="BodyTextFirstIndent"/>
      </w:pPr>
    </w:p>
    <w:p w14:paraId="20BA6EF9" w14:textId="457DF061" w:rsidR="001C6119" w:rsidRDefault="00B65263" w:rsidP="001C6119">
      <w:pPr>
        <w:pStyle w:val="BodyTextFirstIndent"/>
        <w:numPr>
          <w:ilvl w:val="0"/>
          <w:numId w:val="30"/>
        </w:numPr>
      </w:pPr>
      <w:r>
        <w:lastRenderedPageBreak/>
        <w:t>Compare</w:t>
      </w:r>
      <w:r w:rsidR="001C6119">
        <w:t xml:space="preserve"> the disadvantages and advantages </w:t>
      </w:r>
      <w:r>
        <w:t>between the</w:t>
      </w:r>
      <w:r w:rsidR="001C6119">
        <w:t xml:space="preserve"> </w:t>
      </w:r>
      <w:r>
        <w:t xml:space="preserve">single cycle design and the </w:t>
      </w:r>
      <w:r w:rsidR="001C6119">
        <w:t>multiple cycle design?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B261F1" w14:paraId="4503324A" w14:textId="77777777" w:rsidTr="00B261F1">
        <w:tc>
          <w:tcPr>
            <w:tcW w:w="2492" w:type="dxa"/>
          </w:tcPr>
          <w:p w14:paraId="5B30850C" w14:textId="77777777" w:rsidR="00B261F1" w:rsidRDefault="00B261F1" w:rsidP="00AC08BC">
            <w:pPr>
              <w:pStyle w:val="BodyTextFirstIndent"/>
              <w:ind w:firstLine="0"/>
            </w:pPr>
          </w:p>
        </w:tc>
        <w:tc>
          <w:tcPr>
            <w:tcW w:w="2493" w:type="dxa"/>
          </w:tcPr>
          <w:p w14:paraId="5859876B" w14:textId="0D78BA0C" w:rsidR="00B261F1" w:rsidRDefault="00B261F1" w:rsidP="00AC08BC">
            <w:pPr>
              <w:pStyle w:val="BodyTextFirstIndent"/>
              <w:ind w:firstLine="0"/>
            </w:pPr>
            <w:r>
              <w:t>Single cycle</w:t>
            </w:r>
            <w:r w:rsidR="00681D9E">
              <w:t xml:space="preserve"> design</w:t>
            </w:r>
          </w:p>
        </w:tc>
        <w:tc>
          <w:tcPr>
            <w:tcW w:w="2493" w:type="dxa"/>
          </w:tcPr>
          <w:p w14:paraId="6F6D091B" w14:textId="5FBD456F" w:rsidR="00B261F1" w:rsidRDefault="00B261F1" w:rsidP="00AC08BC">
            <w:pPr>
              <w:pStyle w:val="BodyTextFirstIndent"/>
              <w:ind w:firstLine="0"/>
            </w:pPr>
            <w:r>
              <w:t>Multiple cycle</w:t>
            </w:r>
            <w:r w:rsidR="00681D9E">
              <w:t xml:space="preserve"> design</w:t>
            </w:r>
          </w:p>
        </w:tc>
      </w:tr>
      <w:tr w:rsidR="00B261F1" w14:paraId="560F1F6A" w14:textId="77777777" w:rsidTr="00B261F1">
        <w:tc>
          <w:tcPr>
            <w:tcW w:w="2492" w:type="dxa"/>
          </w:tcPr>
          <w:p w14:paraId="26AD26DD" w14:textId="0F615A0B" w:rsidR="00B261F1" w:rsidRDefault="00D77BA3" w:rsidP="00AC08BC">
            <w:pPr>
              <w:pStyle w:val="BodyTextFirstIndent"/>
              <w:ind w:firstLine="0"/>
            </w:pPr>
            <w:r>
              <w:t>Advantages</w:t>
            </w:r>
          </w:p>
        </w:tc>
        <w:tc>
          <w:tcPr>
            <w:tcW w:w="2493" w:type="dxa"/>
          </w:tcPr>
          <w:p w14:paraId="552E4F74" w14:textId="6EA81781" w:rsidR="00B261F1" w:rsidRDefault="00A4268B" w:rsidP="00AC08BC">
            <w:pPr>
              <w:pStyle w:val="BodyTextFirstIndent"/>
              <w:ind w:firstLine="0"/>
            </w:pPr>
            <w:r>
              <w:t>Simple design</w:t>
            </w:r>
          </w:p>
        </w:tc>
        <w:tc>
          <w:tcPr>
            <w:tcW w:w="2493" w:type="dxa"/>
          </w:tcPr>
          <w:p w14:paraId="4D18BCCE" w14:textId="77777777" w:rsidR="00EC19F3" w:rsidRDefault="00EC19F3" w:rsidP="00EC19F3">
            <w:pPr>
              <w:pStyle w:val="BodyTextFirstIndent"/>
              <w:ind w:firstLine="0"/>
            </w:pPr>
            <w:r>
              <w:t>Small cycle time</w:t>
            </w:r>
          </w:p>
          <w:p w14:paraId="5BB8A7ED" w14:textId="49100799" w:rsidR="00B261F1" w:rsidRDefault="00EC19F3" w:rsidP="00EC19F3">
            <w:pPr>
              <w:pStyle w:val="BodyTextFirstIndent"/>
              <w:ind w:firstLine="0"/>
            </w:pPr>
            <w:r>
              <w:t>Can apply pipeline to speed up design</w:t>
            </w:r>
          </w:p>
        </w:tc>
      </w:tr>
      <w:tr w:rsidR="00B261F1" w14:paraId="3EB1E51E" w14:textId="77777777" w:rsidTr="00B261F1">
        <w:tc>
          <w:tcPr>
            <w:tcW w:w="2492" w:type="dxa"/>
          </w:tcPr>
          <w:p w14:paraId="1D350A10" w14:textId="522BC1C9" w:rsidR="00B261F1" w:rsidRDefault="00635434" w:rsidP="00AC08BC">
            <w:pPr>
              <w:pStyle w:val="BodyTextFirstIndent"/>
              <w:ind w:firstLine="0"/>
            </w:pPr>
            <w:r>
              <w:t>Disadvantages</w:t>
            </w:r>
          </w:p>
        </w:tc>
        <w:tc>
          <w:tcPr>
            <w:tcW w:w="2493" w:type="dxa"/>
          </w:tcPr>
          <w:p w14:paraId="43F59E79" w14:textId="77777777" w:rsidR="00B261F1" w:rsidRDefault="00282952" w:rsidP="00AC08BC">
            <w:pPr>
              <w:pStyle w:val="BodyTextFirstIndent"/>
              <w:ind w:firstLine="0"/>
            </w:pPr>
            <w:r>
              <w:t>Big cycle time</w:t>
            </w:r>
          </w:p>
          <w:p w14:paraId="38DBC4E2" w14:textId="7B02640B" w:rsidR="00282952" w:rsidRDefault="00076994" w:rsidP="00AC08BC">
            <w:pPr>
              <w:pStyle w:val="BodyTextFirstIndent"/>
              <w:ind w:firstLine="0"/>
            </w:pPr>
            <w:r>
              <w:t>Cannot apply pipeline</w:t>
            </w:r>
            <w:r w:rsidR="00302772">
              <w:t xml:space="preserve"> to speed up design</w:t>
            </w:r>
          </w:p>
        </w:tc>
        <w:tc>
          <w:tcPr>
            <w:tcW w:w="2493" w:type="dxa"/>
          </w:tcPr>
          <w:p w14:paraId="2E91DAF4" w14:textId="77777777" w:rsidR="00076994" w:rsidRDefault="00EC19F3" w:rsidP="00AC08BC">
            <w:pPr>
              <w:pStyle w:val="BodyTextFirstIndent"/>
              <w:ind w:firstLine="0"/>
            </w:pPr>
            <w:r>
              <w:t>Complex design</w:t>
            </w:r>
          </w:p>
          <w:p w14:paraId="16CFD883" w14:textId="5B30C093" w:rsidR="00AD1D43" w:rsidRDefault="00AD1D43" w:rsidP="00AC08BC">
            <w:pPr>
              <w:pStyle w:val="BodyTextFirstIndent"/>
              <w:ind w:firstLine="0"/>
            </w:pPr>
            <w:r>
              <w:t>Need more hardware resource</w:t>
            </w:r>
          </w:p>
        </w:tc>
      </w:tr>
    </w:tbl>
    <w:p w14:paraId="0B7B8080" w14:textId="120D08B5" w:rsidR="00F26DDF" w:rsidRDefault="00F26DDF" w:rsidP="00AC08BC">
      <w:pPr>
        <w:pStyle w:val="BodyTextFirstIndent"/>
        <w:ind w:left="1080" w:firstLine="0"/>
      </w:pPr>
    </w:p>
    <w:p w14:paraId="55C46695" w14:textId="472FB21F" w:rsidR="001C6119" w:rsidRDefault="001C6119" w:rsidP="001C6119">
      <w:pPr>
        <w:pStyle w:val="BodyTextFirstIndent"/>
        <w:numPr>
          <w:ilvl w:val="0"/>
          <w:numId w:val="30"/>
        </w:numPr>
      </w:pPr>
      <w:r>
        <w:t xml:space="preserve">What is </w:t>
      </w:r>
      <w:r w:rsidR="00B92724">
        <w:t xml:space="preserve">the </w:t>
      </w:r>
      <w:r w:rsidR="00CD4462">
        <w:t xml:space="preserve">main </w:t>
      </w:r>
      <w:r w:rsidR="003B3B93">
        <w:t>purpose</w:t>
      </w:r>
      <w:r w:rsidR="00CD4462">
        <w:t xml:space="preserve"> of </w:t>
      </w:r>
      <w:r w:rsidR="00B92724">
        <w:t>a</w:t>
      </w:r>
      <w:r w:rsidR="00CD4462">
        <w:t xml:space="preserve"> </w:t>
      </w:r>
      <w:r>
        <w:t>pipelined functional unit</w:t>
      </w:r>
      <w:r w:rsidR="001F112E">
        <w:t xml:space="preserve"> design</w:t>
      </w:r>
      <w:r>
        <w:t>?</w:t>
      </w:r>
    </w:p>
    <w:p w14:paraId="0BD13132" w14:textId="6398FA10" w:rsidR="00160FE4" w:rsidRDefault="00C077D3" w:rsidP="0011165A">
      <w:pPr>
        <w:pStyle w:val="BodyTextFirstIndent"/>
        <w:numPr>
          <w:ilvl w:val="0"/>
          <w:numId w:val="35"/>
        </w:numPr>
      </w:pPr>
      <w:r>
        <w:t xml:space="preserve">The main purpose of a pipelined functional unit design is to reduce the </w:t>
      </w:r>
      <w:r w:rsidR="00774778">
        <w:t>cycle time.</w:t>
      </w:r>
    </w:p>
    <w:p w14:paraId="6FC984E8" w14:textId="7E3E8692" w:rsidR="00B92724" w:rsidRDefault="00B92724" w:rsidP="00B92724">
      <w:pPr>
        <w:pStyle w:val="BodyTextFirstIndent"/>
        <w:numPr>
          <w:ilvl w:val="0"/>
          <w:numId w:val="30"/>
        </w:numPr>
      </w:pPr>
      <w:r>
        <w:t xml:space="preserve">What is the main purpose of a pipelined </w:t>
      </w:r>
      <w:proofErr w:type="spellStart"/>
      <w:r w:rsidR="00A9794A">
        <w:t>datapath</w:t>
      </w:r>
      <w:proofErr w:type="spellEnd"/>
      <w:r>
        <w:t xml:space="preserve"> design?</w:t>
      </w:r>
    </w:p>
    <w:p w14:paraId="3FBD7B3C" w14:textId="5DBABB18" w:rsidR="00774778" w:rsidRDefault="00774778" w:rsidP="00774778">
      <w:pPr>
        <w:pStyle w:val="BodyTextFirstIndent"/>
        <w:numPr>
          <w:ilvl w:val="0"/>
          <w:numId w:val="35"/>
        </w:numPr>
      </w:pPr>
      <w:r>
        <w:t xml:space="preserve">The main purpose of a pipelined </w:t>
      </w:r>
      <w:proofErr w:type="spellStart"/>
      <w:r>
        <w:t>datapath</w:t>
      </w:r>
      <w:proofErr w:type="spellEnd"/>
      <w:r>
        <w:t xml:space="preserve"> design is to reduce the number of </w:t>
      </w:r>
      <w:r w:rsidR="00607BEF">
        <w:t>cycles</w:t>
      </w:r>
      <w:r w:rsidR="00F32D8C">
        <w:t xml:space="preserve"> when processing multiple in</w:t>
      </w:r>
      <w:r w:rsidR="00E92B58">
        <w:t>put</w:t>
      </w:r>
      <w:r w:rsidR="0083098D">
        <w:t xml:space="preserve"> </w:t>
      </w:r>
      <w:r w:rsidR="00200027">
        <w:t>pairs.</w:t>
      </w:r>
    </w:p>
    <w:p w14:paraId="25BA0BF1" w14:textId="5FA85F15" w:rsidR="00C97073" w:rsidRDefault="00C97073" w:rsidP="00B92724">
      <w:pPr>
        <w:pStyle w:val="BodyTextFirstIndent"/>
        <w:numPr>
          <w:ilvl w:val="0"/>
          <w:numId w:val="30"/>
        </w:numPr>
      </w:pPr>
      <w:r>
        <w:t xml:space="preserve">What is difference between </w:t>
      </w:r>
      <w:r w:rsidR="00605604">
        <w:t xml:space="preserve">register sharing technique and </w:t>
      </w:r>
      <w:r w:rsidR="00245718">
        <w:t>register merging technique?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3690"/>
      </w:tblGrid>
      <w:tr w:rsidR="00E07C15" w14:paraId="0FBAA190" w14:textId="77777777" w:rsidTr="00E07C15">
        <w:tc>
          <w:tcPr>
            <w:tcW w:w="3685" w:type="dxa"/>
          </w:tcPr>
          <w:p w14:paraId="2AB274AE" w14:textId="708CC81D" w:rsidR="00E07C15" w:rsidRDefault="00E07C15" w:rsidP="00132C88">
            <w:pPr>
              <w:pStyle w:val="BodyTextFirstIndent"/>
              <w:ind w:firstLine="0"/>
            </w:pPr>
            <w:r>
              <w:t>Register sharing technique</w:t>
            </w:r>
          </w:p>
        </w:tc>
        <w:tc>
          <w:tcPr>
            <w:tcW w:w="3690" w:type="dxa"/>
          </w:tcPr>
          <w:p w14:paraId="1B3307B0" w14:textId="42F84EC7" w:rsidR="00E07C15" w:rsidRDefault="00E07C15" w:rsidP="00132C88">
            <w:pPr>
              <w:pStyle w:val="BodyTextFirstIndent"/>
              <w:ind w:firstLine="0"/>
            </w:pPr>
            <w:r>
              <w:t>Register merging technique</w:t>
            </w:r>
          </w:p>
        </w:tc>
      </w:tr>
      <w:tr w:rsidR="00E07C15" w14:paraId="70496F35" w14:textId="77777777" w:rsidTr="00E07C15">
        <w:tc>
          <w:tcPr>
            <w:tcW w:w="3685" w:type="dxa"/>
          </w:tcPr>
          <w:p w14:paraId="50F28F82" w14:textId="1949CB96" w:rsidR="00E07C15" w:rsidRDefault="008520A7" w:rsidP="00A141A5">
            <w:pPr>
              <w:pStyle w:val="BodyTextFirstIndent"/>
              <w:tabs>
                <w:tab w:val="left" w:pos="1050"/>
                <w:tab w:val="left" w:pos="2190"/>
              </w:tabs>
              <w:ind w:firstLine="0"/>
            </w:pPr>
            <w:r>
              <w:t xml:space="preserve">Data </w:t>
            </w:r>
            <w:r w:rsidR="001509B5">
              <w:t xml:space="preserve">can be </w:t>
            </w:r>
            <w:r w:rsidR="002A3A6C">
              <w:t>stored in the same register in different states</w:t>
            </w:r>
            <w:r w:rsidR="00E07C15">
              <w:tab/>
            </w:r>
            <w:r w:rsidR="00A141A5">
              <w:tab/>
            </w:r>
          </w:p>
        </w:tc>
        <w:tc>
          <w:tcPr>
            <w:tcW w:w="3690" w:type="dxa"/>
          </w:tcPr>
          <w:p w14:paraId="160F9EBD" w14:textId="173D4E9E" w:rsidR="00E07C15" w:rsidRDefault="00233FDB" w:rsidP="00132C88">
            <w:pPr>
              <w:pStyle w:val="BodyTextFirstIndent"/>
              <w:ind w:firstLine="0"/>
            </w:pPr>
            <w:r>
              <w:t>Re</w:t>
            </w:r>
            <w:r w:rsidR="00767AC5">
              <w:t>gisters can use the same input, output ports.</w:t>
            </w:r>
          </w:p>
        </w:tc>
      </w:tr>
    </w:tbl>
    <w:p w14:paraId="5954A0E3" w14:textId="77777777" w:rsidR="00200027" w:rsidRDefault="00200027" w:rsidP="00200027">
      <w:pPr>
        <w:pStyle w:val="BodyTextFirstIndent"/>
        <w:ind w:left="720" w:firstLine="0"/>
      </w:pPr>
    </w:p>
    <w:p w14:paraId="3AE631A7" w14:textId="181EE829" w:rsidR="000E5074" w:rsidRDefault="00FE194D" w:rsidP="00B92724">
      <w:pPr>
        <w:pStyle w:val="BodyTextFirstIndent"/>
        <w:numPr>
          <w:ilvl w:val="0"/>
          <w:numId w:val="30"/>
        </w:numPr>
      </w:pPr>
      <w:r>
        <w:t xml:space="preserve">What </w:t>
      </w:r>
      <w:r w:rsidR="00053C67">
        <w:t>is difference between resource</w:t>
      </w:r>
      <w:r w:rsidR="00980844">
        <w:t>-</w:t>
      </w:r>
      <w:r w:rsidR="00053C67">
        <w:t xml:space="preserve">constraint </w:t>
      </w:r>
      <w:r w:rsidR="00980844">
        <w:t>scheduling and time-constraint scheduling?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3690"/>
      </w:tblGrid>
      <w:tr w:rsidR="006C25BF" w14:paraId="26088765" w14:textId="77777777" w:rsidTr="00132C88">
        <w:tc>
          <w:tcPr>
            <w:tcW w:w="3685" w:type="dxa"/>
          </w:tcPr>
          <w:p w14:paraId="4B069B6A" w14:textId="2FE09738" w:rsidR="006C25BF" w:rsidRDefault="006C25BF" w:rsidP="00132C88">
            <w:pPr>
              <w:pStyle w:val="BodyTextFirstIndent"/>
              <w:ind w:firstLine="0"/>
            </w:pPr>
            <w:r>
              <w:t>Resource-constraint scheduling</w:t>
            </w:r>
          </w:p>
        </w:tc>
        <w:tc>
          <w:tcPr>
            <w:tcW w:w="3690" w:type="dxa"/>
          </w:tcPr>
          <w:p w14:paraId="57850B1F" w14:textId="362C614C" w:rsidR="006C25BF" w:rsidRDefault="006C25BF" w:rsidP="00132C88">
            <w:pPr>
              <w:pStyle w:val="BodyTextFirstIndent"/>
              <w:ind w:firstLine="0"/>
            </w:pPr>
            <w:r>
              <w:t>Time-constraint scheduling</w:t>
            </w:r>
          </w:p>
        </w:tc>
      </w:tr>
      <w:tr w:rsidR="006C25BF" w14:paraId="7740DB3F" w14:textId="77777777" w:rsidTr="007371A4">
        <w:tc>
          <w:tcPr>
            <w:tcW w:w="3685" w:type="dxa"/>
            <w:shd w:val="clear" w:color="auto" w:fill="auto"/>
          </w:tcPr>
          <w:p w14:paraId="303EED15" w14:textId="55E59CF8" w:rsidR="006C25BF" w:rsidRPr="007371A4" w:rsidRDefault="004E6610" w:rsidP="00132C88">
            <w:pPr>
              <w:pStyle w:val="BodyTextFirstIndent"/>
              <w:tabs>
                <w:tab w:val="left" w:pos="1050"/>
                <w:tab w:val="left" w:pos="2190"/>
              </w:tabs>
              <w:ind w:firstLine="0"/>
              <w:rPr>
                <w:color w:val="FF0000"/>
              </w:rPr>
            </w:pPr>
            <w:r w:rsidRPr="007371A4">
              <w:rPr>
                <w:rFonts w:ascii="Segoe UI" w:hAnsi="Segoe UI" w:cs="Segoe UI"/>
              </w:rPr>
              <w:t>managing and allocating limited resources to tasks</w:t>
            </w:r>
            <w:r w:rsidR="006C25BF" w:rsidRPr="007371A4">
              <w:rPr>
                <w:color w:val="FF0000"/>
              </w:rPr>
              <w:tab/>
            </w:r>
            <w:r w:rsidR="006C25BF" w:rsidRPr="007371A4">
              <w:rPr>
                <w:color w:val="FF0000"/>
              </w:rPr>
              <w:tab/>
            </w:r>
          </w:p>
        </w:tc>
        <w:tc>
          <w:tcPr>
            <w:tcW w:w="3690" w:type="dxa"/>
            <w:shd w:val="clear" w:color="auto" w:fill="auto"/>
          </w:tcPr>
          <w:p w14:paraId="791A0BBA" w14:textId="1DFC861F" w:rsidR="006C25BF" w:rsidRPr="007371A4" w:rsidRDefault="007371A4" w:rsidP="00132C88">
            <w:pPr>
              <w:pStyle w:val="BodyTextFirstIndent"/>
              <w:ind w:firstLine="0"/>
              <w:rPr>
                <w:highlight w:val="lightGray"/>
              </w:rPr>
            </w:pPr>
            <w:bookmarkStart w:id="1" w:name="_GoBack"/>
            <w:r w:rsidRPr="007371A4">
              <w:t>prioritizes meeting specific time requirements or deadlines for tasks</w:t>
            </w:r>
            <w:bookmarkEnd w:id="1"/>
          </w:p>
        </w:tc>
      </w:tr>
    </w:tbl>
    <w:p w14:paraId="74BD2084" w14:textId="77777777" w:rsidR="00A96003" w:rsidRDefault="00A96003" w:rsidP="00A96003">
      <w:pPr>
        <w:pStyle w:val="BodyTextFirstIndent"/>
        <w:ind w:left="720" w:firstLine="0"/>
      </w:pPr>
    </w:p>
    <w:p w14:paraId="25B3D9C1" w14:textId="77777777" w:rsidR="00B92724" w:rsidRDefault="00B92724" w:rsidP="00A9794A">
      <w:pPr>
        <w:pStyle w:val="BodyTextFirstIndent"/>
        <w:ind w:left="720" w:firstLine="0"/>
      </w:pPr>
    </w:p>
    <w:p w14:paraId="5CE2EE1F" w14:textId="77777777" w:rsidR="00E8550F" w:rsidRDefault="00E8550F" w:rsidP="00A9794A">
      <w:pPr>
        <w:pStyle w:val="BodyTextFirstIndent"/>
        <w:ind w:left="720" w:firstLine="0"/>
      </w:pPr>
    </w:p>
    <w:p w14:paraId="486B4A9F" w14:textId="040583A1" w:rsidR="00E8550F" w:rsidRDefault="00E8550F" w:rsidP="007371A4">
      <w:pPr>
        <w:pStyle w:val="BodyTextFirstIndent"/>
        <w:ind w:firstLine="0"/>
      </w:pPr>
    </w:p>
    <w:p w14:paraId="204BE937" w14:textId="200E2994" w:rsidR="001C6119" w:rsidRDefault="00286658" w:rsidP="001C6119">
      <w:pPr>
        <w:pStyle w:val="Heading1"/>
      </w:pPr>
      <w:r>
        <w:lastRenderedPageBreak/>
        <w:t>Question 2: (</w:t>
      </w:r>
      <w:r w:rsidR="00F864AB">
        <w:t>2</w:t>
      </w:r>
      <w:r>
        <w:t xml:space="preserve"> points)</w:t>
      </w:r>
    </w:p>
    <w:p w14:paraId="646142E7" w14:textId="3F31D538" w:rsidR="00C13468" w:rsidRDefault="00451497" w:rsidP="00451497">
      <w:pPr>
        <w:pStyle w:val="BodyText"/>
        <w:numPr>
          <w:ilvl w:val="0"/>
          <w:numId w:val="33"/>
        </w:numPr>
      </w:pPr>
      <w:r>
        <w:t xml:space="preserve">Show </w:t>
      </w:r>
      <w:r w:rsidR="00E36F1D">
        <w:t xml:space="preserve">a </w:t>
      </w:r>
      <w:r w:rsidR="00D7042D">
        <w:t>Mo</w:t>
      </w:r>
      <w:r w:rsidR="00B0238D">
        <w:t xml:space="preserve">ore-based </w:t>
      </w:r>
      <w:r w:rsidR="00D7042D">
        <w:t xml:space="preserve">Finite-state machine </w:t>
      </w:r>
      <w:r w:rsidR="00304936">
        <w:t xml:space="preserve">(4 states) </w:t>
      </w:r>
      <w:r w:rsidR="00D7042D">
        <w:t xml:space="preserve">with </w:t>
      </w:r>
      <w:proofErr w:type="spellStart"/>
      <w:r w:rsidR="00D7042D">
        <w:t>datapath</w:t>
      </w:r>
      <w:proofErr w:type="spellEnd"/>
      <w:r w:rsidR="00427F41">
        <w:t xml:space="preserve"> </w:t>
      </w:r>
      <w:r w:rsidR="00E80AB2">
        <w:t>(</w:t>
      </w:r>
      <w:r w:rsidR="00241CCB">
        <w:t xml:space="preserve">FSDM) </w:t>
      </w:r>
      <w:r w:rsidR="00427F41">
        <w:t xml:space="preserve">architecture of </w:t>
      </w:r>
      <w:r w:rsidR="005676D2">
        <w:t>a system design</w:t>
      </w:r>
      <w:r w:rsidR="00BB0CCA">
        <w:t>.</w:t>
      </w:r>
    </w:p>
    <w:p w14:paraId="2B523178" w14:textId="4B048328" w:rsidR="00156D9C" w:rsidRPr="00156D9C" w:rsidRDefault="00EC7470" w:rsidP="00156D9C">
      <w:pPr>
        <w:pStyle w:val="BodyTextFirstIndent"/>
      </w:pPr>
      <w:r w:rsidRPr="00EC7470">
        <w:rPr>
          <w:noProof/>
        </w:rPr>
        <w:drawing>
          <wp:inline distT="0" distB="0" distL="0" distR="0" wp14:anchorId="75C6581A" wp14:editId="3E55F592">
            <wp:extent cx="4026434" cy="3168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36" cy="31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E052" w14:textId="2A26A963" w:rsidR="00B0238D" w:rsidRDefault="00B0238D" w:rsidP="00B0238D">
      <w:pPr>
        <w:pStyle w:val="BodyText"/>
        <w:numPr>
          <w:ilvl w:val="0"/>
          <w:numId w:val="33"/>
        </w:numPr>
      </w:pPr>
      <w:r>
        <w:t xml:space="preserve">Show a Mealy-based Finite-state machine </w:t>
      </w:r>
      <w:r w:rsidR="00304936">
        <w:t xml:space="preserve">(7 states) </w:t>
      </w:r>
      <w:r>
        <w:t xml:space="preserve">with </w:t>
      </w:r>
      <w:proofErr w:type="spellStart"/>
      <w:r>
        <w:t>datapath</w:t>
      </w:r>
      <w:proofErr w:type="spellEnd"/>
      <w:r>
        <w:t xml:space="preserve"> </w:t>
      </w:r>
      <w:r w:rsidR="00241CCB">
        <w:t xml:space="preserve">(FSDM) </w:t>
      </w:r>
      <w:r>
        <w:t>architecture of a system design.</w:t>
      </w:r>
    </w:p>
    <w:p w14:paraId="66AF888A" w14:textId="24373C1F" w:rsidR="00C13468" w:rsidRDefault="00C47BDE" w:rsidP="004E6610">
      <w:pPr>
        <w:pStyle w:val="BodyTextFirstIndent"/>
      </w:pPr>
      <w:r w:rsidRPr="00C47BDE">
        <w:rPr>
          <w:noProof/>
        </w:rPr>
        <w:drawing>
          <wp:inline distT="0" distB="0" distL="0" distR="0" wp14:anchorId="1218B841" wp14:editId="7C109854">
            <wp:extent cx="4000500" cy="314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12" cy="31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3468" w:rsidSect="001B680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95492" w14:textId="77777777" w:rsidR="00EF6785" w:rsidRDefault="00EF6785">
      <w:pPr>
        <w:spacing w:line="240" w:lineRule="auto"/>
      </w:pPr>
      <w:r>
        <w:separator/>
      </w:r>
    </w:p>
  </w:endnote>
  <w:endnote w:type="continuationSeparator" w:id="0">
    <w:p w14:paraId="1BA3430B" w14:textId="77777777" w:rsidR="00EF6785" w:rsidRDefault="00EF6785">
      <w:pPr>
        <w:spacing w:line="240" w:lineRule="auto"/>
      </w:pPr>
      <w:r>
        <w:continuationSeparator/>
      </w:r>
    </w:p>
  </w:endnote>
  <w:endnote w:type="continuationNotice" w:id="1">
    <w:p w14:paraId="4DCC6E9B" w14:textId="77777777" w:rsidR="00EF6785" w:rsidRDefault="00EF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16323" w14:textId="77777777"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14:paraId="6E54F794" w14:textId="77777777" w:rsidR="00D25B05" w:rsidRDefault="00D25B0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9B4BA" w14:textId="61117C10"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486A19">
      <w:rPr>
        <w:noProof/>
      </w:rPr>
      <w:t>3</w:t>
    </w:r>
    <w:r>
      <w:rPr>
        <w:noProof/>
      </w:rPr>
      <w:fldChar w:fldCharType="end"/>
    </w:r>
  </w:p>
  <w:p w14:paraId="0B1714CC" w14:textId="77777777"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97E4" w14:textId="77777777"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D7FE4" w14:textId="77777777" w:rsidR="00EF6785" w:rsidRDefault="00EF6785">
      <w:pPr>
        <w:spacing w:line="240" w:lineRule="auto"/>
      </w:pPr>
      <w:r>
        <w:separator/>
      </w:r>
    </w:p>
  </w:footnote>
  <w:footnote w:type="continuationSeparator" w:id="0">
    <w:p w14:paraId="608A83D9" w14:textId="77777777" w:rsidR="00EF6785" w:rsidRDefault="00EF6785">
      <w:pPr>
        <w:spacing w:line="240" w:lineRule="auto"/>
      </w:pPr>
      <w:r>
        <w:continuationSeparator/>
      </w:r>
    </w:p>
  </w:footnote>
  <w:footnote w:type="continuationNotice" w:id="1">
    <w:p w14:paraId="0585FCB5" w14:textId="77777777" w:rsidR="00EF6785" w:rsidRDefault="00EF6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06C11" w14:textId="77777777"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ADC76" w14:textId="77777777"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584"/>
      </v:shape>
    </w:pict>
  </w:numPicBullet>
  <w:abstractNum w:abstractNumId="0" w15:restartNumberingAfterBreak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8D761FB"/>
    <w:multiLevelType w:val="hybridMultilevel"/>
    <w:tmpl w:val="7FC2D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23A2E"/>
    <w:multiLevelType w:val="hybridMultilevel"/>
    <w:tmpl w:val="51D0F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EFA0684"/>
    <w:multiLevelType w:val="hybridMultilevel"/>
    <w:tmpl w:val="18E4242A"/>
    <w:lvl w:ilvl="0" w:tplc="0F384E7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2DF09AA"/>
    <w:multiLevelType w:val="hybridMultilevel"/>
    <w:tmpl w:val="A15CC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41798D"/>
    <w:multiLevelType w:val="hybridMultilevel"/>
    <w:tmpl w:val="EF843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60987"/>
    <w:multiLevelType w:val="hybridMultilevel"/>
    <w:tmpl w:val="ABA0C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1" w15:restartNumberingAfterBreak="0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B1E271D"/>
    <w:multiLevelType w:val="hybridMultilevel"/>
    <w:tmpl w:val="A7527D94"/>
    <w:lvl w:ilvl="0" w:tplc="22E058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68F0E2C"/>
    <w:multiLevelType w:val="hybridMultilevel"/>
    <w:tmpl w:val="7BF25614"/>
    <w:lvl w:ilvl="0" w:tplc="05E212F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4"/>
  </w:num>
  <w:num w:numId="2">
    <w:abstractNumId w:val="10"/>
  </w:num>
  <w:num w:numId="3">
    <w:abstractNumId w:val="18"/>
  </w:num>
  <w:num w:numId="4">
    <w:abstractNumId w:val="23"/>
  </w:num>
  <w:num w:numId="5">
    <w:abstractNumId w:val="8"/>
  </w:num>
  <w:num w:numId="6">
    <w:abstractNumId w:val="17"/>
  </w:num>
  <w:num w:numId="7">
    <w:abstractNumId w:val="24"/>
  </w:num>
  <w:num w:numId="8">
    <w:abstractNumId w:val="14"/>
  </w:num>
  <w:num w:numId="9">
    <w:abstractNumId w:val="2"/>
  </w:num>
  <w:num w:numId="10">
    <w:abstractNumId w:val="1"/>
  </w:num>
  <w:num w:numId="11">
    <w:abstractNumId w:val="11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4"/>
  </w:num>
  <w:num w:numId="19">
    <w:abstractNumId w:val="21"/>
  </w:num>
  <w:num w:numId="20">
    <w:abstractNumId w:val="20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0"/>
  </w:num>
  <w:num w:numId="24">
    <w:abstractNumId w:val="16"/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6"/>
  </w:num>
  <w:num w:numId="28">
    <w:abstractNumId w:val="9"/>
  </w:num>
  <w:num w:numId="29">
    <w:abstractNumId w:val="13"/>
  </w:num>
  <w:num w:numId="30">
    <w:abstractNumId w:val="12"/>
  </w:num>
  <w:num w:numId="31">
    <w:abstractNumId w:val="25"/>
  </w:num>
  <w:num w:numId="32">
    <w:abstractNumId w:val="3"/>
  </w:num>
  <w:num w:numId="33">
    <w:abstractNumId w:val="5"/>
  </w:num>
  <w:num w:numId="34">
    <w:abstractNumId w:val="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58"/>
    <w:rsid w:val="000009C9"/>
    <w:rsid w:val="00003053"/>
    <w:rsid w:val="00007776"/>
    <w:rsid w:val="000115E3"/>
    <w:rsid w:val="000152DD"/>
    <w:rsid w:val="00020447"/>
    <w:rsid w:val="000244E2"/>
    <w:rsid w:val="000246EB"/>
    <w:rsid w:val="0002584E"/>
    <w:rsid w:val="00026704"/>
    <w:rsid w:val="00031D90"/>
    <w:rsid w:val="00033430"/>
    <w:rsid w:val="000334E5"/>
    <w:rsid w:val="000344B3"/>
    <w:rsid w:val="00034DCD"/>
    <w:rsid w:val="0003657D"/>
    <w:rsid w:val="00045BB6"/>
    <w:rsid w:val="0005096E"/>
    <w:rsid w:val="00053C67"/>
    <w:rsid w:val="00060235"/>
    <w:rsid w:val="0006050F"/>
    <w:rsid w:val="00060E62"/>
    <w:rsid w:val="00067D92"/>
    <w:rsid w:val="000705BE"/>
    <w:rsid w:val="00075954"/>
    <w:rsid w:val="0007667D"/>
    <w:rsid w:val="00076994"/>
    <w:rsid w:val="000800CF"/>
    <w:rsid w:val="000824C9"/>
    <w:rsid w:val="00086F17"/>
    <w:rsid w:val="000A04EC"/>
    <w:rsid w:val="000A1327"/>
    <w:rsid w:val="000A3E73"/>
    <w:rsid w:val="000A6808"/>
    <w:rsid w:val="000B239E"/>
    <w:rsid w:val="000B596C"/>
    <w:rsid w:val="000B5B2F"/>
    <w:rsid w:val="000C4576"/>
    <w:rsid w:val="000C7546"/>
    <w:rsid w:val="000D4C17"/>
    <w:rsid w:val="000D4F3A"/>
    <w:rsid w:val="000E3E55"/>
    <w:rsid w:val="000E5074"/>
    <w:rsid w:val="000F022A"/>
    <w:rsid w:val="000F090B"/>
    <w:rsid w:val="000F44FD"/>
    <w:rsid w:val="000F6ADC"/>
    <w:rsid w:val="001044EA"/>
    <w:rsid w:val="001048C0"/>
    <w:rsid w:val="001064DF"/>
    <w:rsid w:val="0011165A"/>
    <w:rsid w:val="0011391F"/>
    <w:rsid w:val="00130677"/>
    <w:rsid w:val="00132C88"/>
    <w:rsid w:val="00133F07"/>
    <w:rsid w:val="00134ACF"/>
    <w:rsid w:val="001357E8"/>
    <w:rsid w:val="001438FD"/>
    <w:rsid w:val="00143CD1"/>
    <w:rsid w:val="00145CE2"/>
    <w:rsid w:val="001509B5"/>
    <w:rsid w:val="00151564"/>
    <w:rsid w:val="001534DE"/>
    <w:rsid w:val="00156D9C"/>
    <w:rsid w:val="00160FE4"/>
    <w:rsid w:val="00175447"/>
    <w:rsid w:val="00181616"/>
    <w:rsid w:val="0018340D"/>
    <w:rsid w:val="00185D65"/>
    <w:rsid w:val="001932EF"/>
    <w:rsid w:val="001958D8"/>
    <w:rsid w:val="001A2689"/>
    <w:rsid w:val="001A32F0"/>
    <w:rsid w:val="001A61BB"/>
    <w:rsid w:val="001B146D"/>
    <w:rsid w:val="001B2C89"/>
    <w:rsid w:val="001B30E7"/>
    <w:rsid w:val="001B5DC7"/>
    <w:rsid w:val="001B6802"/>
    <w:rsid w:val="001B6A03"/>
    <w:rsid w:val="001B7729"/>
    <w:rsid w:val="001C1272"/>
    <w:rsid w:val="001C4A4F"/>
    <w:rsid w:val="001C6119"/>
    <w:rsid w:val="001D757D"/>
    <w:rsid w:val="001D7D1B"/>
    <w:rsid w:val="001E4B9D"/>
    <w:rsid w:val="001E7F42"/>
    <w:rsid w:val="001F112E"/>
    <w:rsid w:val="001F311A"/>
    <w:rsid w:val="001F670A"/>
    <w:rsid w:val="001F6C5E"/>
    <w:rsid w:val="00200027"/>
    <w:rsid w:val="002028E5"/>
    <w:rsid w:val="00207E9E"/>
    <w:rsid w:val="002130FE"/>
    <w:rsid w:val="002171C2"/>
    <w:rsid w:val="00220FCA"/>
    <w:rsid w:val="00222D5D"/>
    <w:rsid w:val="00225D63"/>
    <w:rsid w:val="00226755"/>
    <w:rsid w:val="00233FDB"/>
    <w:rsid w:val="002355AB"/>
    <w:rsid w:val="002362C7"/>
    <w:rsid w:val="00241CCB"/>
    <w:rsid w:val="00244808"/>
    <w:rsid w:val="00245718"/>
    <w:rsid w:val="002460C5"/>
    <w:rsid w:val="00246AD4"/>
    <w:rsid w:val="0025272E"/>
    <w:rsid w:val="00253730"/>
    <w:rsid w:val="0025399E"/>
    <w:rsid w:val="00257CAF"/>
    <w:rsid w:val="00265DC6"/>
    <w:rsid w:val="00266C27"/>
    <w:rsid w:val="0027196B"/>
    <w:rsid w:val="002771C8"/>
    <w:rsid w:val="00277AA6"/>
    <w:rsid w:val="00282952"/>
    <w:rsid w:val="00285D8F"/>
    <w:rsid w:val="00286658"/>
    <w:rsid w:val="00291E9A"/>
    <w:rsid w:val="002A3A6C"/>
    <w:rsid w:val="002A6099"/>
    <w:rsid w:val="002B1CBD"/>
    <w:rsid w:val="002B4240"/>
    <w:rsid w:val="002B7605"/>
    <w:rsid w:val="002C1EE6"/>
    <w:rsid w:val="002D0594"/>
    <w:rsid w:val="002D1B85"/>
    <w:rsid w:val="002D4EF2"/>
    <w:rsid w:val="002D58FE"/>
    <w:rsid w:val="002D7C74"/>
    <w:rsid w:val="002E59D2"/>
    <w:rsid w:val="002E7FD9"/>
    <w:rsid w:val="002F186F"/>
    <w:rsid w:val="003007B7"/>
    <w:rsid w:val="00302475"/>
    <w:rsid w:val="00302772"/>
    <w:rsid w:val="00304936"/>
    <w:rsid w:val="003069C4"/>
    <w:rsid w:val="003072D8"/>
    <w:rsid w:val="00307CF7"/>
    <w:rsid w:val="0031257F"/>
    <w:rsid w:val="00314C01"/>
    <w:rsid w:val="00320B1C"/>
    <w:rsid w:val="0032206B"/>
    <w:rsid w:val="003320A1"/>
    <w:rsid w:val="003336F2"/>
    <w:rsid w:val="00333913"/>
    <w:rsid w:val="0034632B"/>
    <w:rsid w:val="0034662A"/>
    <w:rsid w:val="003501BF"/>
    <w:rsid w:val="003525D9"/>
    <w:rsid w:val="0035341A"/>
    <w:rsid w:val="00357F90"/>
    <w:rsid w:val="00362C45"/>
    <w:rsid w:val="00365CAE"/>
    <w:rsid w:val="00370803"/>
    <w:rsid w:val="00370F21"/>
    <w:rsid w:val="00371910"/>
    <w:rsid w:val="00374E9A"/>
    <w:rsid w:val="003813B8"/>
    <w:rsid w:val="003855C2"/>
    <w:rsid w:val="003A00BD"/>
    <w:rsid w:val="003A07B8"/>
    <w:rsid w:val="003B00F4"/>
    <w:rsid w:val="003B261C"/>
    <w:rsid w:val="003B3B93"/>
    <w:rsid w:val="003B6000"/>
    <w:rsid w:val="003B6F7B"/>
    <w:rsid w:val="003B7049"/>
    <w:rsid w:val="003C0FD8"/>
    <w:rsid w:val="003D297C"/>
    <w:rsid w:val="003D6DA0"/>
    <w:rsid w:val="003E3864"/>
    <w:rsid w:val="003E5C50"/>
    <w:rsid w:val="003F23C0"/>
    <w:rsid w:val="003F4CF6"/>
    <w:rsid w:val="0040069C"/>
    <w:rsid w:val="00400FDE"/>
    <w:rsid w:val="00402441"/>
    <w:rsid w:val="004032D4"/>
    <w:rsid w:val="00404B7F"/>
    <w:rsid w:val="004052B5"/>
    <w:rsid w:val="00406C85"/>
    <w:rsid w:val="00412173"/>
    <w:rsid w:val="00414255"/>
    <w:rsid w:val="00414E8C"/>
    <w:rsid w:val="00415E56"/>
    <w:rsid w:val="00416D15"/>
    <w:rsid w:val="0041721B"/>
    <w:rsid w:val="00421DDC"/>
    <w:rsid w:val="004235B4"/>
    <w:rsid w:val="00424C31"/>
    <w:rsid w:val="004266BA"/>
    <w:rsid w:val="00427B01"/>
    <w:rsid w:val="00427F41"/>
    <w:rsid w:val="004315AA"/>
    <w:rsid w:val="00434E59"/>
    <w:rsid w:val="00443B8F"/>
    <w:rsid w:val="00444C10"/>
    <w:rsid w:val="00451497"/>
    <w:rsid w:val="004550F9"/>
    <w:rsid w:val="004561E9"/>
    <w:rsid w:val="0046543D"/>
    <w:rsid w:val="00472C83"/>
    <w:rsid w:val="004735D8"/>
    <w:rsid w:val="0048053C"/>
    <w:rsid w:val="00482D95"/>
    <w:rsid w:val="00486A19"/>
    <w:rsid w:val="00486FBA"/>
    <w:rsid w:val="00493ADF"/>
    <w:rsid w:val="00494BC4"/>
    <w:rsid w:val="004A28FD"/>
    <w:rsid w:val="004A609B"/>
    <w:rsid w:val="004E5D8F"/>
    <w:rsid w:val="004E5F6D"/>
    <w:rsid w:val="004E6400"/>
    <w:rsid w:val="004E6610"/>
    <w:rsid w:val="004E7D45"/>
    <w:rsid w:val="004F07F3"/>
    <w:rsid w:val="00500FC6"/>
    <w:rsid w:val="00505227"/>
    <w:rsid w:val="00505E88"/>
    <w:rsid w:val="00517577"/>
    <w:rsid w:val="00527D78"/>
    <w:rsid w:val="00530965"/>
    <w:rsid w:val="0053384C"/>
    <w:rsid w:val="00536CF4"/>
    <w:rsid w:val="00541F6C"/>
    <w:rsid w:val="00561D23"/>
    <w:rsid w:val="00562CF2"/>
    <w:rsid w:val="00565AE4"/>
    <w:rsid w:val="005676D2"/>
    <w:rsid w:val="00574332"/>
    <w:rsid w:val="00590B18"/>
    <w:rsid w:val="00591620"/>
    <w:rsid w:val="00591B47"/>
    <w:rsid w:val="00591BD3"/>
    <w:rsid w:val="0059361A"/>
    <w:rsid w:val="005B14D0"/>
    <w:rsid w:val="005C4955"/>
    <w:rsid w:val="005C4D4A"/>
    <w:rsid w:val="005C4D76"/>
    <w:rsid w:val="005C6D2B"/>
    <w:rsid w:val="005C6F7A"/>
    <w:rsid w:val="005D6C94"/>
    <w:rsid w:val="005E29DD"/>
    <w:rsid w:val="005F1413"/>
    <w:rsid w:val="005F1865"/>
    <w:rsid w:val="005F18DF"/>
    <w:rsid w:val="005F37B5"/>
    <w:rsid w:val="005F5703"/>
    <w:rsid w:val="005F7DED"/>
    <w:rsid w:val="00603613"/>
    <w:rsid w:val="00605604"/>
    <w:rsid w:val="00607BEF"/>
    <w:rsid w:val="006113CC"/>
    <w:rsid w:val="00612CFF"/>
    <w:rsid w:val="00613BB2"/>
    <w:rsid w:val="00617F33"/>
    <w:rsid w:val="00625B64"/>
    <w:rsid w:val="00632BBA"/>
    <w:rsid w:val="00634F35"/>
    <w:rsid w:val="00635434"/>
    <w:rsid w:val="006354A0"/>
    <w:rsid w:val="00644095"/>
    <w:rsid w:val="00650F29"/>
    <w:rsid w:val="0065123A"/>
    <w:rsid w:val="00662D85"/>
    <w:rsid w:val="00663267"/>
    <w:rsid w:val="00665DB6"/>
    <w:rsid w:val="006707A5"/>
    <w:rsid w:val="0067601E"/>
    <w:rsid w:val="00680698"/>
    <w:rsid w:val="00681D9E"/>
    <w:rsid w:val="006825AE"/>
    <w:rsid w:val="006828B4"/>
    <w:rsid w:val="006837BC"/>
    <w:rsid w:val="00685AC6"/>
    <w:rsid w:val="0069698B"/>
    <w:rsid w:val="00696C99"/>
    <w:rsid w:val="006A0361"/>
    <w:rsid w:val="006A6E0E"/>
    <w:rsid w:val="006B077B"/>
    <w:rsid w:val="006B0D9F"/>
    <w:rsid w:val="006C25BF"/>
    <w:rsid w:val="006C4305"/>
    <w:rsid w:val="006C63AF"/>
    <w:rsid w:val="006D0849"/>
    <w:rsid w:val="006D40E7"/>
    <w:rsid w:val="006D6101"/>
    <w:rsid w:val="006E7E98"/>
    <w:rsid w:val="006F391A"/>
    <w:rsid w:val="006F5E9D"/>
    <w:rsid w:val="00700E9B"/>
    <w:rsid w:val="00701686"/>
    <w:rsid w:val="007172CC"/>
    <w:rsid w:val="00721715"/>
    <w:rsid w:val="00721B5F"/>
    <w:rsid w:val="00725818"/>
    <w:rsid w:val="00726978"/>
    <w:rsid w:val="00727881"/>
    <w:rsid w:val="00730248"/>
    <w:rsid w:val="00730BFD"/>
    <w:rsid w:val="00732137"/>
    <w:rsid w:val="00736F04"/>
    <w:rsid w:val="007371A4"/>
    <w:rsid w:val="00737D4F"/>
    <w:rsid w:val="007501DD"/>
    <w:rsid w:val="00756CBB"/>
    <w:rsid w:val="00756D24"/>
    <w:rsid w:val="0076457D"/>
    <w:rsid w:val="00767410"/>
    <w:rsid w:val="00767AC5"/>
    <w:rsid w:val="00770B04"/>
    <w:rsid w:val="007712BE"/>
    <w:rsid w:val="007737B2"/>
    <w:rsid w:val="00774778"/>
    <w:rsid w:val="00775CCC"/>
    <w:rsid w:val="00776938"/>
    <w:rsid w:val="00777F57"/>
    <w:rsid w:val="007806F4"/>
    <w:rsid w:val="0078402F"/>
    <w:rsid w:val="00787B76"/>
    <w:rsid w:val="00796AEF"/>
    <w:rsid w:val="007A516F"/>
    <w:rsid w:val="007B2B42"/>
    <w:rsid w:val="007B3ECA"/>
    <w:rsid w:val="007B4010"/>
    <w:rsid w:val="007B71CA"/>
    <w:rsid w:val="007B75A8"/>
    <w:rsid w:val="007C1C06"/>
    <w:rsid w:val="007C4068"/>
    <w:rsid w:val="007C6A0D"/>
    <w:rsid w:val="007D1ECB"/>
    <w:rsid w:val="007D5F5F"/>
    <w:rsid w:val="007E1C95"/>
    <w:rsid w:val="0081213C"/>
    <w:rsid w:val="00812405"/>
    <w:rsid w:val="008225ED"/>
    <w:rsid w:val="00823222"/>
    <w:rsid w:val="00826CCC"/>
    <w:rsid w:val="0083098D"/>
    <w:rsid w:val="00833E37"/>
    <w:rsid w:val="008350AD"/>
    <w:rsid w:val="008378D7"/>
    <w:rsid w:val="00843677"/>
    <w:rsid w:val="00844DAB"/>
    <w:rsid w:val="00850775"/>
    <w:rsid w:val="008518E9"/>
    <w:rsid w:val="008520A7"/>
    <w:rsid w:val="0085315F"/>
    <w:rsid w:val="00853626"/>
    <w:rsid w:val="00853FAA"/>
    <w:rsid w:val="00856FC4"/>
    <w:rsid w:val="00857408"/>
    <w:rsid w:val="00860F22"/>
    <w:rsid w:val="00864AF1"/>
    <w:rsid w:val="0086591C"/>
    <w:rsid w:val="00880F78"/>
    <w:rsid w:val="00882104"/>
    <w:rsid w:val="008A16F8"/>
    <w:rsid w:val="008A3228"/>
    <w:rsid w:val="008A345C"/>
    <w:rsid w:val="008A3B7A"/>
    <w:rsid w:val="008A5B32"/>
    <w:rsid w:val="008B1F95"/>
    <w:rsid w:val="008B32DD"/>
    <w:rsid w:val="008B5D1C"/>
    <w:rsid w:val="008B66E8"/>
    <w:rsid w:val="008B6A3A"/>
    <w:rsid w:val="008B7464"/>
    <w:rsid w:val="008C2390"/>
    <w:rsid w:val="008C5092"/>
    <w:rsid w:val="008E2FB5"/>
    <w:rsid w:val="008E3707"/>
    <w:rsid w:val="008E7E69"/>
    <w:rsid w:val="008F1EEC"/>
    <w:rsid w:val="008F5970"/>
    <w:rsid w:val="008F626E"/>
    <w:rsid w:val="008F7CDC"/>
    <w:rsid w:val="00903422"/>
    <w:rsid w:val="009053D7"/>
    <w:rsid w:val="00905F74"/>
    <w:rsid w:val="0091612C"/>
    <w:rsid w:val="00916619"/>
    <w:rsid w:val="00920CCD"/>
    <w:rsid w:val="00927FC5"/>
    <w:rsid w:val="0093256E"/>
    <w:rsid w:val="00935AA0"/>
    <w:rsid w:val="00935B1C"/>
    <w:rsid w:val="00943CAF"/>
    <w:rsid w:val="0094547D"/>
    <w:rsid w:val="00946DDC"/>
    <w:rsid w:val="009524AD"/>
    <w:rsid w:val="009564D0"/>
    <w:rsid w:val="00957BA3"/>
    <w:rsid w:val="00961726"/>
    <w:rsid w:val="009634B9"/>
    <w:rsid w:val="0096589C"/>
    <w:rsid w:val="00967552"/>
    <w:rsid w:val="00970189"/>
    <w:rsid w:val="00972C7B"/>
    <w:rsid w:val="00976761"/>
    <w:rsid w:val="00980844"/>
    <w:rsid w:val="00985E1D"/>
    <w:rsid w:val="00987DE2"/>
    <w:rsid w:val="0099132F"/>
    <w:rsid w:val="0099176D"/>
    <w:rsid w:val="009A208B"/>
    <w:rsid w:val="009A2C12"/>
    <w:rsid w:val="009A2FE9"/>
    <w:rsid w:val="009A5897"/>
    <w:rsid w:val="009A60DA"/>
    <w:rsid w:val="009A638A"/>
    <w:rsid w:val="009B5146"/>
    <w:rsid w:val="009B67CF"/>
    <w:rsid w:val="009C01F5"/>
    <w:rsid w:val="009C3674"/>
    <w:rsid w:val="009C4A5E"/>
    <w:rsid w:val="009C4B6A"/>
    <w:rsid w:val="009C4BA8"/>
    <w:rsid w:val="009D1F5F"/>
    <w:rsid w:val="009D2775"/>
    <w:rsid w:val="009D700A"/>
    <w:rsid w:val="009D7563"/>
    <w:rsid w:val="009E35F8"/>
    <w:rsid w:val="009F2A14"/>
    <w:rsid w:val="00A12982"/>
    <w:rsid w:val="00A13349"/>
    <w:rsid w:val="00A141A5"/>
    <w:rsid w:val="00A16E97"/>
    <w:rsid w:val="00A175E2"/>
    <w:rsid w:val="00A17679"/>
    <w:rsid w:val="00A178A0"/>
    <w:rsid w:val="00A2489A"/>
    <w:rsid w:val="00A2514A"/>
    <w:rsid w:val="00A276AC"/>
    <w:rsid w:val="00A27DD5"/>
    <w:rsid w:val="00A3167F"/>
    <w:rsid w:val="00A37B2B"/>
    <w:rsid w:val="00A41604"/>
    <w:rsid w:val="00A4268B"/>
    <w:rsid w:val="00A47DAF"/>
    <w:rsid w:val="00A54698"/>
    <w:rsid w:val="00A56ABF"/>
    <w:rsid w:val="00A56BBD"/>
    <w:rsid w:val="00A57010"/>
    <w:rsid w:val="00A61338"/>
    <w:rsid w:val="00A66F01"/>
    <w:rsid w:val="00A71595"/>
    <w:rsid w:val="00A72136"/>
    <w:rsid w:val="00A724F1"/>
    <w:rsid w:val="00A779EB"/>
    <w:rsid w:val="00A8146B"/>
    <w:rsid w:val="00A84011"/>
    <w:rsid w:val="00A941E2"/>
    <w:rsid w:val="00A94800"/>
    <w:rsid w:val="00A96003"/>
    <w:rsid w:val="00A97849"/>
    <w:rsid w:val="00A9794A"/>
    <w:rsid w:val="00AA1D0C"/>
    <w:rsid w:val="00AA2854"/>
    <w:rsid w:val="00AA5509"/>
    <w:rsid w:val="00AA7BC6"/>
    <w:rsid w:val="00AB6F1F"/>
    <w:rsid w:val="00AB78FD"/>
    <w:rsid w:val="00AC08BC"/>
    <w:rsid w:val="00AC6007"/>
    <w:rsid w:val="00AD1D43"/>
    <w:rsid w:val="00AD2018"/>
    <w:rsid w:val="00AE4927"/>
    <w:rsid w:val="00AE642E"/>
    <w:rsid w:val="00AF35D8"/>
    <w:rsid w:val="00AF4D0F"/>
    <w:rsid w:val="00AF7B07"/>
    <w:rsid w:val="00B005F8"/>
    <w:rsid w:val="00B0238D"/>
    <w:rsid w:val="00B03637"/>
    <w:rsid w:val="00B12E38"/>
    <w:rsid w:val="00B23CAD"/>
    <w:rsid w:val="00B261F1"/>
    <w:rsid w:val="00B33EF8"/>
    <w:rsid w:val="00B351F7"/>
    <w:rsid w:val="00B354FE"/>
    <w:rsid w:val="00B40C2C"/>
    <w:rsid w:val="00B40D7A"/>
    <w:rsid w:val="00B41B11"/>
    <w:rsid w:val="00B4255F"/>
    <w:rsid w:val="00B435A9"/>
    <w:rsid w:val="00B43FBF"/>
    <w:rsid w:val="00B60976"/>
    <w:rsid w:val="00B61F58"/>
    <w:rsid w:val="00B65263"/>
    <w:rsid w:val="00B71B55"/>
    <w:rsid w:val="00B7364F"/>
    <w:rsid w:val="00B7504C"/>
    <w:rsid w:val="00B8184F"/>
    <w:rsid w:val="00B90FDD"/>
    <w:rsid w:val="00B92724"/>
    <w:rsid w:val="00B94F82"/>
    <w:rsid w:val="00B954D9"/>
    <w:rsid w:val="00BA6715"/>
    <w:rsid w:val="00BA6870"/>
    <w:rsid w:val="00BB0CCA"/>
    <w:rsid w:val="00BB24F7"/>
    <w:rsid w:val="00BB5DFD"/>
    <w:rsid w:val="00BC1D8B"/>
    <w:rsid w:val="00BC28F8"/>
    <w:rsid w:val="00BC466A"/>
    <w:rsid w:val="00BC5B3C"/>
    <w:rsid w:val="00BD4370"/>
    <w:rsid w:val="00BD67D8"/>
    <w:rsid w:val="00BE1D5A"/>
    <w:rsid w:val="00BE2D48"/>
    <w:rsid w:val="00BE6704"/>
    <w:rsid w:val="00BE769F"/>
    <w:rsid w:val="00BF2E53"/>
    <w:rsid w:val="00BF7D4D"/>
    <w:rsid w:val="00C077D3"/>
    <w:rsid w:val="00C10DE5"/>
    <w:rsid w:val="00C13468"/>
    <w:rsid w:val="00C14592"/>
    <w:rsid w:val="00C17AAF"/>
    <w:rsid w:val="00C22E5B"/>
    <w:rsid w:val="00C255BA"/>
    <w:rsid w:val="00C265BE"/>
    <w:rsid w:val="00C36ECA"/>
    <w:rsid w:val="00C41D8E"/>
    <w:rsid w:val="00C47849"/>
    <w:rsid w:val="00C47BDE"/>
    <w:rsid w:val="00C51A27"/>
    <w:rsid w:val="00C52210"/>
    <w:rsid w:val="00C533E9"/>
    <w:rsid w:val="00C54FCF"/>
    <w:rsid w:val="00C607D6"/>
    <w:rsid w:val="00C62FEE"/>
    <w:rsid w:val="00C73B89"/>
    <w:rsid w:val="00C747E2"/>
    <w:rsid w:val="00C82C43"/>
    <w:rsid w:val="00C854B6"/>
    <w:rsid w:val="00C86395"/>
    <w:rsid w:val="00C91A51"/>
    <w:rsid w:val="00C96F70"/>
    <w:rsid w:val="00C97073"/>
    <w:rsid w:val="00CA6107"/>
    <w:rsid w:val="00CB2208"/>
    <w:rsid w:val="00CB4331"/>
    <w:rsid w:val="00CB7444"/>
    <w:rsid w:val="00CD1CBA"/>
    <w:rsid w:val="00CD3AE3"/>
    <w:rsid w:val="00CD4462"/>
    <w:rsid w:val="00CD7E3D"/>
    <w:rsid w:val="00CE1F1E"/>
    <w:rsid w:val="00D00304"/>
    <w:rsid w:val="00D1423E"/>
    <w:rsid w:val="00D14BB1"/>
    <w:rsid w:val="00D150C1"/>
    <w:rsid w:val="00D158C8"/>
    <w:rsid w:val="00D24E98"/>
    <w:rsid w:val="00D2573A"/>
    <w:rsid w:val="00D25AAB"/>
    <w:rsid w:val="00D25B05"/>
    <w:rsid w:val="00D25CF3"/>
    <w:rsid w:val="00D26F56"/>
    <w:rsid w:val="00D37FFD"/>
    <w:rsid w:val="00D40FA5"/>
    <w:rsid w:val="00D41D53"/>
    <w:rsid w:val="00D454E3"/>
    <w:rsid w:val="00D45958"/>
    <w:rsid w:val="00D46C33"/>
    <w:rsid w:val="00D51E06"/>
    <w:rsid w:val="00D552AE"/>
    <w:rsid w:val="00D563CC"/>
    <w:rsid w:val="00D611E0"/>
    <w:rsid w:val="00D62E74"/>
    <w:rsid w:val="00D7042D"/>
    <w:rsid w:val="00D71929"/>
    <w:rsid w:val="00D71948"/>
    <w:rsid w:val="00D77BA3"/>
    <w:rsid w:val="00D82623"/>
    <w:rsid w:val="00D85B5A"/>
    <w:rsid w:val="00D85F2C"/>
    <w:rsid w:val="00D90E9E"/>
    <w:rsid w:val="00D92CD2"/>
    <w:rsid w:val="00D96FC5"/>
    <w:rsid w:val="00DA0F63"/>
    <w:rsid w:val="00DA3674"/>
    <w:rsid w:val="00DB5F2E"/>
    <w:rsid w:val="00DB768B"/>
    <w:rsid w:val="00DC4C14"/>
    <w:rsid w:val="00DC66D8"/>
    <w:rsid w:val="00DD46F6"/>
    <w:rsid w:val="00DD48E0"/>
    <w:rsid w:val="00DD61A4"/>
    <w:rsid w:val="00DD7619"/>
    <w:rsid w:val="00DE02B7"/>
    <w:rsid w:val="00DE4378"/>
    <w:rsid w:val="00DE701F"/>
    <w:rsid w:val="00DF20AA"/>
    <w:rsid w:val="00DF38C4"/>
    <w:rsid w:val="00DF4A10"/>
    <w:rsid w:val="00E05155"/>
    <w:rsid w:val="00E05285"/>
    <w:rsid w:val="00E07C15"/>
    <w:rsid w:val="00E21920"/>
    <w:rsid w:val="00E30B5D"/>
    <w:rsid w:val="00E31318"/>
    <w:rsid w:val="00E31DC3"/>
    <w:rsid w:val="00E321F7"/>
    <w:rsid w:val="00E32F9F"/>
    <w:rsid w:val="00E36F1D"/>
    <w:rsid w:val="00E40D20"/>
    <w:rsid w:val="00E41D57"/>
    <w:rsid w:val="00E43BAE"/>
    <w:rsid w:val="00E506AA"/>
    <w:rsid w:val="00E52D54"/>
    <w:rsid w:val="00E61C1D"/>
    <w:rsid w:val="00E624A7"/>
    <w:rsid w:val="00E63ED5"/>
    <w:rsid w:val="00E63F02"/>
    <w:rsid w:val="00E70921"/>
    <w:rsid w:val="00E72DFD"/>
    <w:rsid w:val="00E80AB2"/>
    <w:rsid w:val="00E8208B"/>
    <w:rsid w:val="00E83DC7"/>
    <w:rsid w:val="00E8550F"/>
    <w:rsid w:val="00E92B58"/>
    <w:rsid w:val="00E96720"/>
    <w:rsid w:val="00EA09F4"/>
    <w:rsid w:val="00EA79C3"/>
    <w:rsid w:val="00EB1B61"/>
    <w:rsid w:val="00EB1CAA"/>
    <w:rsid w:val="00EB7DB8"/>
    <w:rsid w:val="00EC0E64"/>
    <w:rsid w:val="00EC19F3"/>
    <w:rsid w:val="00EC1B27"/>
    <w:rsid w:val="00EC23CF"/>
    <w:rsid w:val="00EC7470"/>
    <w:rsid w:val="00ED4269"/>
    <w:rsid w:val="00ED672D"/>
    <w:rsid w:val="00ED6932"/>
    <w:rsid w:val="00EE0D79"/>
    <w:rsid w:val="00EE440D"/>
    <w:rsid w:val="00EE4D2B"/>
    <w:rsid w:val="00EE5A3F"/>
    <w:rsid w:val="00EF256B"/>
    <w:rsid w:val="00EF2C5D"/>
    <w:rsid w:val="00EF54A7"/>
    <w:rsid w:val="00EF6785"/>
    <w:rsid w:val="00EF6C16"/>
    <w:rsid w:val="00F0276F"/>
    <w:rsid w:val="00F02BDD"/>
    <w:rsid w:val="00F045C8"/>
    <w:rsid w:val="00F05C1E"/>
    <w:rsid w:val="00F061B8"/>
    <w:rsid w:val="00F10D6A"/>
    <w:rsid w:val="00F136A8"/>
    <w:rsid w:val="00F22F65"/>
    <w:rsid w:val="00F25E2E"/>
    <w:rsid w:val="00F26DDF"/>
    <w:rsid w:val="00F30326"/>
    <w:rsid w:val="00F32D8C"/>
    <w:rsid w:val="00F35C3D"/>
    <w:rsid w:val="00F373F3"/>
    <w:rsid w:val="00F40465"/>
    <w:rsid w:val="00F466E1"/>
    <w:rsid w:val="00F47E2E"/>
    <w:rsid w:val="00F511C1"/>
    <w:rsid w:val="00F5173B"/>
    <w:rsid w:val="00F54242"/>
    <w:rsid w:val="00F566C6"/>
    <w:rsid w:val="00F577ED"/>
    <w:rsid w:val="00F61DB8"/>
    <w:rsid w:val="00F62127"/>
    <w:rsid w:val="00F73193"/>
    <w:rsid w:val="00F746D6"/>
    <w:rsid w:val="00F74AD1"/>
    <w:rsid w:val="00F84AFB"/>
    <w:rsid w:val="00F864AB"/>
    <w:rsid w:val="00F91F55"/>
    <w:rsid w:val="00F93BDC"/>
    <w:rsid w:val="00FA428D"/>
    <w:rsid w:val="00FA7F7F"/>
    <w:rsid w:val="00FC0C27"/>
    <w:rsid w:val="00FC2A5E"/>
    <w:rsid w:val="00FC2A93"/>
    <w:rsid w:val="00FC31EC"/>
    <w:rsid w:val="00FC4E42"/>
    <w:rsid w:val="00FC6684"/>
    <w:rsid w:val="00FD6B4F"/>
    <w:rsid w:val="00FE17D8"/>
    <w:rsid w:val="00FE194D"/>
    <w:rsid w:val="00FE568E"/>
    <w:rsid w:val="00FF070C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4E5BD"/>
  <w15:docId w15:val="{AE059B30-3EF6-4022-BB9A-657D7D6F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F5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  <w:jc w:val="both"/>
    </w:pPr>
    <w:rPr>
      <w:rFonts w:ascii="Times New Roman" w:hAnsi="Times New Roman" w:cs="Times New Roman"/>
      <w:sz w:val="28"/>
      <w:szCs w:val="24"/>
    </w:r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ascii="Times New Roman" w:hAnsi="Times New Roman"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line="240" w:lineRule="auto"/>
      <w:ind w:left="360" w:hanging="360"/>
      <w:jc w:val="both"/>
    </w:pPr>
    <w:rPr>
      <w:rFonts w:ascii="Times New Roman" w:hAnsi="Times New Roman" w:cs="Times New Roman"/>
      <w:sz w:val="28"/>
      <w:szCs w:val="24"/>
    </w:rPr>
  </w:style>
  <w:style w:type="paragraph" w:styleId="BodyText">
    <w:name w:val="Body Text"/>
    <w:basedOn w:val="Normal"/>
    <w:next w:val="BodyTextFirstIndent"/>
    <w:rsid w:val="00031D9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 w:line="360" w:lineRule="auto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Center">
    <w:name w:val="Body Center"/>
    <w:basedOn w:val="Normal"/>
    <w:next w:val="BodyText"/>
    <w:qFormat/>
    <w:rsid w:val="00EF256B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spacing w:after="0" w:line="360" w:lineRule="auto"/>
      <w:ind w:left="0" w:firstLine="15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3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459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D4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EF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D4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EF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AppData\Roaming\Microsoft\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538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Ngọc Thọ Nguyễn</cp:lastModifiedBy>
  <cp:revision>150</cp:revision>
  <cp:lastPrinted>2019-12-31T08:30:00Z</cp:lastPrinted>
  <dcterms:created xsi:type="dcterms:W3CDTF">2020-07-30T03:21:00Z</dcterms:created>
  <dcterms:modified xsi:type="dcterms:W3CDTF">2023-07-06T05:45:00Z</dcterms:modified>
</cp:coreProperties>
</file>
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4644"/>
        <w:gridCol w:w="5274"/>
      </w:tblGrid>
      <w:tr w:rsidR="00B61F58" w:rsidRPr="00F7103E" w14:paraId="082CAD59" w14:textId="77777777" w:rsidTr="008F48E5">
        <w:trPr>
          <w:jc w:val="center"/>
        </w:trPr>
        <w:tc>
          <w:tcPr>
            <w:tcW w:w="4644" w:type="dxa"/>
          </w:tcPr>
          <w:p w14:paraId="08DF0503" w14:textId="2ADD86D8" w:rsidR="00B61F58" w:rsidRPr="00F7103E" w:rsidRDefault="001C1272" w:rsidP="008F48E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_Toc76550607"/>
            <w:r>
              <w:rPr>
                <w:rFonts w:ascii="Times New Roman" w:hAnsi="Times New Roman" w:cs="Times New Roman"/>
              </w:rPr>
              <w:t>UNIVERSITY OF INFORMATION TECHNOLOGY</w:t>
            </w:r>
          </w:p>
          <w:p w14:paraId="6ED003DA" w14:textId="5E8B64EB" w:rsidR="00B61F58" w:rsidRPr="00F7103E" w:rsidRDefault="00B61F58" w:rsidP="008F4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03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2D7C02" wp14:editId="3890E975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340995</wp:posOffset>
                      </wp:positionV>
                      <wp:extent cx="962025" cy="0"/>
                      <wp:effectExtent l="0" t="0" r="0" b="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2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C4B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75.15pt;margin-top:26.85pt;width:7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"/>
                  </w:pict>
                </mc:Fallback>
              </mc:AlternateContent>
            </w:r>
            <w:r w:rsidR="000344B3">
              <w:rPr>
                <w:rFonts w:ascii="Times New Roman" w:hAnsi="Times New Roman" w:cs="Times New Roman"/>
                <w:b/>
              </w:rPr>
              <w:t>COMPUTER EN</w:t>
            </w:r>
            <w:r w:rsidR="00FC4E42">
              <w:rPr>
                <w:rFonts w:ascii="Times New Roman" w:hAnsi="Times New Roman" w:cs="Times New Roman"/>
                <w:b/>
              </w:rPr>
              <w:t>GINEERING DEPARTMENT</w:t>
            </w:r>
          </w:p>
        </w:tc>
        <w:tc>
          <w:tcPr>
            <w:tcW w:w="5274" w:type="dxa"/>
          </w:tcPr>
          <w:p w14:paraId="3D30B224" w14:textId="6287A6CB" w:rsidR="00B61F58" w:rsidRPr="00F7103E" w:rsidRDefault="00E05285" w:rsidP="008F48E5">
            <w:pPr>
              <w:spacing w:after="10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MID-TERM EXAMINATION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61F58">
              <w:rPr>
                <w:rFonts w:ascii="Times New Roman" w:hAnsi="Times New Roman" w:cs="Times New Roman"/>
                <w:b/>
                <w:bCs/>
              </w:rPr>
              <w:t>II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 xml:space="preserve"> (2018-2019)</w:t>
            </w:r>
          </w:p>
          <w:p w14:paraId="102ED0F1" w14:textId="4AD3694E" w:rsidR="00B61F58" w:rsidRPr="00F7103E" w:rsidRDefault="00E05285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COURSE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E32F9F">
              <w:rPr>
                <w:rFonts w:ascii="Times New Roman" w:hAnsi="Times New Roman" w:cs="Times New Roman"/>
                <w:b/>
                <w:bCs/>
              </w:rPr>
              <w:t>DEGITAL LOGIC DESIGN</w:t>
            </w:r>
          </w:p>
          <w:p w14:paraId="6F127A6D" w14:textId="0DA8C512" w:rsidR="00B61F58" w:rsidRDefault="00B61F58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F7103E">
              <w:rPr>
                <w:rFonts w:ascii="Times New Roman" w:hAnsi="Times New Roman" w:cs="Times New Roman"/>
                <w:bCs/>
                <w:i/>
              </w:rPr>
              <w:t>T</w:t>
            </w:r>
            <w:r w:rsidR="00A175E2">
              <w:rPr>
                <w:rFonts w:ascii="Times New Roman" w:hAnsi="Times New Roman" w:cs="Times New Roman"/>
                <w:bCs/>
                <w:i/>
              </w:rPr>
              <w:t xml:space="preserve">ime </w:t>
            </w:r>
            <w:r w:rsidR="00434E59">
              <w:rPr>
                <w:rFonts w:ascii="Times New Roman" w:hAnsi="Times New Roman" w:cs="Times New Roman"/>
                <w:bCs/>
                <w:i/>
              </w:rPr>
              <w:t>duration</w:t>
            </w:r>
            <w:r w:rsidRPr="00F7103E">
              <w:rPr>
                <w:rFonts w:ascii="Times New Roman" w:hAnsi="Times New Roman" w:cs="Times New Roman"/>
                <w:bCs/>
                <w:i/>
              </w:rPr>
              <w:t xml:space="preserve">: </w:t>
            </w:r>
            <w:r w:rsidR="000B239E">
              <w:rPr>
                <w:rFonts w:ascii="Times New Roman" w:hAnsi="Times New Roman" w:cs="Times New Roman"/>
                <w:bCs/>
                <w:i/>
              </w:rPr>
              <w:t>9</w:t>
            </w:r>
            <w:r w:rsidR="00434E59">
              <w:rPr>
                <w:rFonts w:ascii="Times New Roman" w:hAnsi="Times New Roman" w:cs="Times New Roman"/>
                <w:bCs/>
                <w:i/>
              </w:rPr>
              <w:t>0 minutes</w:t>
            </w:r>
          </w:p>
          <w:p w14:paraId="32EF8F60" w14:textId="2C3EE87E" w:rsidR="00B435A9" w:rsidRPr="00F7103E" w:rsidRDefault="00B435A9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t>(</w:t>
            </w:r>
            <w:r w:rsidR="008B7464">
              <w:rPr>
                <w:rFonts w:ascii="Times New Roman" w:hAnsi="Times New Roman" w:cs="Times New Roman"/>
                <w:bCs/>
                <w:i/>
              </w:rPr>
              <w:t>Paper</w:t>
            </w:r>
            <w:r w:rsidR="00726978">
              <w:rPr>
                <w:rFonts w:ascii="Times New Roman" w:hAnsi="Times New Roman" w:cs="Times New Roman"/>
                <w:bCs/>
                <w:i/>
              </w:rPr>
              <w:t xml:space="preserve"> materials are all</w:t>
            </w:r>
            <w:r w:rsidR="00BC28F8">
              <w:rPr>
                <w:rFonts w:ascii="Times New Roman" w:hAnsi="Times New Roman" w:cs="Times New Roman"/>
                <w:bCs/>
                <w:i/>
              </w:rPr>
              <w:t>owed</w:t>
            </w:r>
            <w:r w:rsidR="00F22F65">
              <w:rPr>
                <w:rFonts w:ascii="Times New Roman" w:hAnsi="Times New Roman" w:cs="Times New Roman"/>
                <w:bCs/>
                <w:i/>
              </w:rPr>
              <w:t>)</w:t>
            </w:r>
          </w:p>
          <w:p w14:paraId="2B5C1F62" w14:textId="77777777" w:rsidR="00B61F58" w:rsidRPr="00F7103E" w:rsidRDefault="00B61F58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8545"/>
      </w:tblGrid>
      <w:tr w:rsidR="005D6C94" w:rsidRPr="00F7103E" w14:paraId="07FBF274" w14:textId="77777777" w:rsidTr="000D4C17">
        <w:trPr>
          <w:trHeight w:val="575"/>
        </w:trPr>
        <w:tc>
          <w:tcPr>
            <w:tcW w:w="8545" w:type="dxa"/>
          </w:tcPr>
          <w:p w14:paraId="61CC02A9" w14:textId="77777777" w:rsidR="005D6C94" w:rsidRPr="00F7103E" w:rsidRDefault="005D6C94" w:rsidP="008F48E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EEBE0" w14:textId="77C7EB19" w:rsidR="005D6C94" w:rsidRPr="00F7103E" w:rsidRDefault="008B7464" w:rsidP="008F48E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  <w:r w:rsidR="005D6C94" w:rsidRPr="00F7103E">
              <w:rPr>
                <w:rFonts w:ascii="Times New Roman" w:hAnsi="Times New Roman" w:cs="Times New Roman"/>
                <w:b/>
                <w:sz w:val="24"/>
                <w:szCs w:val="24"/>
              </w:rPr>
              <w:t>: ……………………………………</w:t>
            </w:r>
            <w:r w:rsidR="007D1EC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r w:rsidR="005D6C94" w:rsidRPr="00F7103E">
              <w:rPr>
                <w:rFonts w:ascii="Times New Roman" w:hAnsi="Times New Roman" w:cs="Times New Roman"/>
                <w:b/>
                <w:sz w:val="24"/>
                <w:szCs w:val="24"/>
              </w:rPr>
              <w:t>: ………</w:t>
            </w:r>
            <w:proofErr w:type="gramStart"/>
            <w:r w:rsidR="008F5970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  <w:r w:rsidR="00833E37">
              <w:rPr>
                <w:rFonts w:ascii="Times New Roman" w:hAnsi="Times New Roman" w:cs="Times New Roman"/>
                <w:b/>
                <w:sz w:val="24"/>
                <w:szCs w:val="24"/>
              </w:rPr>
              <w:t>..</w:t>
            </w:r>
            <w:proofErr w:type="gramEnd"/>
            <w:r w:rsidR="007D1ECB">
              <w:rPr>
                <w:rFonts w:ascii="Times New Roman" w:hAnsi="Times New Roman" w:cs="Times New Roman"/>
                <w:b/>
                <w:sz w:val="24"/>
                <w:szCs w:val="24"/>
              </w:rPr>
              <w:t>ORDER</w:t>
            </w:r>
            <w:r w:rsidR="005D6C94" w:rsidRPr="00F7103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D4C17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</w:tbl>
    <w:p w14:paraId="4D19D5F9" w14:textId="1F6FA626" w:rsidR="00AE642E" w:rsidRDefault="00AE642E" w:rsidP="00AE642E">
      <w:pPr>
        <w:pStyle w:val="BodyText"/>
      </w:pPr>
    </w:p>
    <w:p w14:paraId="1945C3D8" w14:textId="77777777" w:rsidR="003D297C" w:rsidRPr="003D297C" w:rsidRDefault="003D297C" w:rsidP="003D297C">
      <w:pPr>
        <w:pStyle w:val="BodyTextFirstIndent"/>
      </w:pPr>
    </w:p>
    <w:p w14:paraId="394CE405" w14:textId="77916D35" w:rsidR="00F93BDC" w:rsidRDefault="007D1ECB" w:rsidP="00F93BDC">
      <w:pPr>
        <w:pStyle w:val="Heading1"/>
      </w:pPr>
      <w:r>
        <w:t>Question</w:t>
      </w:r>
      <w:r w:rsidR="00A66F01">
        <w:t xml:space="preserve"> </w:t>
      </w:r>
      <w:r w:rsidR="00F22F65">
        <w:t>1</w:t>
      </w:r>
      <w:r w:rsidR="00302475">
        <w:t xml:space="preserve"> (3 </w:t>
      </w:r>
      <w:r>
        <w:t>points</w:t>
      </w:r>
      <w:r w:rsidR="00302475">
        <w:t>)</w:t>
      </w:r>
    </w:p>
    <w:p w14:paraId="7ACB4088" w14:textId="2476E640" w:rsidR="00F061B8" w:rsidRDefault="00EA79C3" w:rsidP="00EA79C3">
      <w:pPr>
        <w:pStyle w:val="BodyText"/>
      </w:pPr>
      <w:r>
        <w:t xml:space="preserve">Design </w:t>
      </w:r>
      <w:r w:rsidR="00424C31">
        <w:t>1M</w:t>
      </w:r>
      <w:r w:rsidR="00D51E06">
        <w:t xml:space="preserve"> x 8 RAM using 256K x 1 RAM</w:t>
      </w:r>
      <w:r w:rsidR="00FF070C">
        <w:t xml:space="preserve"> chips</w:t>
      </w:r>
    </w:p>
    <w:p w14:paraId="006BE23F" w14:textId="77777777" w:rsidR="003D297C" w:rsidRPr="003D297C" w:rsidRDefault="003D297C" w:rsidP="003D297C">
      <w:pPr>
        <w:pStyle w:val="BodyTextFirstIndent"/>
      </w:pPr>
    </w:p>
    <w:p w14:paraId="52A38424" w14:textId="1A8FC3F5" w:rsidR="00F93BDC" w:rsidRPr="00F93BDC" w:rsidRDefault="00F93BDC" w:rsidP="00F93BDC">
      <w:pPr>
        <w:pStyle w:val="Heading1"/>
      </w:pPr>
      <w:r>
        <w:t>Question 2 (3 points)</w:t>
      </w:r>
    </w:p>
    <w:p w14:paraId="2A7608C0" w14:textId="1BE2AF43" w:rsidR="00787B76" w:rsidRDefault="00E96720" w:rsidP="003D297C">
      <w:pPr>
        <w:pStyle w:val="BodyText"/>
      </w:pPr>
      <w:r>
        <w:t>Derive the minimal-state FSM from the state/output table shown</w:t>
      </w:r>
      <w:r w:rsidR="00BE1D5A">
        <w:t xml:space="preserve"> in below table</w:t>
      </w:r>
      <w:r w:rsidR="007A516F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9"/>
        <w:gridCol w:w="990"/>
        <w:gridCol w:w="990"/>
        <w:gridCol w:w="1093"/>
      </w:tblGrid>
      <w:tr w:rsidR="00E63ED5" w:rsidRPr="0059361A" w14:paraId="7C8A4165" w14:textId="77777777" w:rsidTr="00725818">
        <w:trPr>
          <w:jc w:val="center"/>
        </w:trPr>
        <w:tc>
          <w:tcPr>
            <w:tcW w:w="1649" w:type="dxa"/>
            <w:vMerge w:val="restart"/>
          </w:tcPr>
          <w:p w14:paraId="568F6951" w14:textId="77777777" w:rsidR="00725818" w:rsidRDefault="00E63ED5" w:rsidP="0059361A">
            <w:pPr>
              <w:pStyle w:val="BodyTextFirs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Present</w:t>
            </w:r>
          </w:p>
          <w:p w14:paraId="7FC66C82" w14:textId="049155A6" w:rsidR="00E63ED5" w:rsidRPr="0059361A" w:rsidRDefault="00E63ED5" w:rsidP="0059361A">
            <w:pPr>
              <w:pStyle w:val="BodyTextFirs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980" w:type="dxa"/>
            <w:gridSpan w:val="2"/>
          </w:tcPr>
          <w:p w14:paraId="2E4DD64A" w14:textId="6EC57CB2" w:rsidR="00E63ED5" w:rsidRPr="0059361A" w:rsidRDefault="00E63ED5" w:rsidP="00B94F82">
            <w:pPr>
              <w:pStyle w:val="BodyTextFirs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Next state</w:t>
            </w:r>
          </w:p>
        </w:tc>
        <w:tc>
          <w:tcPr>
            <w:tcW w:w="1093" w:type="dxa"/>
            <w:vMerge w:val="restart"/>
          </w:tcPr>
          <w:p w14:paraId="307A2A23" w14:textId="77777777" w:rsidR="00E63ED5" w:rsidRDefault="00E63ED5" w:rsidP="0059361A">
            <w:pPr>
              <w:pStyle w:val="BodyTextFirs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  <w:p w14:paraId="7B22AE6B" w14:textId="341F8844" w:rsidR="00E63ED5" w:rsidRPr="0059361A" w:rsidRDefault="00E63ED5" w:rsidP="0059361A">
            <w:pPr>
              <w:pStyle w:val="BodyTextFirs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</w:tr>
      <w:tr w:rsidR="00E63ED5" w:rsidRPr="0059361A" w14:paraId="37CC2966" w14:textId="77777777" w:rsidTr="00725818">
        <w:trPr>
          <w:jc w:val="center"/>
        </w:trPr>
        <w:tc>
          <w:tcPr>
            <w:tcW w:w="1649" w:type="dxa"/>
            <w:vMerge/>
          </w:tcPr>
          <w:p w14:paraId="03EA7293" w14:textId="77777777" w:rsidR="00E63ED5" w:rsidRPr="0059361A" w:rsidRDefault="00E63ED5" w:rsidP="0059361A">
            <w:pPr>
              <w:pStyle w:val="BodyTextFirstIndent"/>
              <w:ind w:firstLine="0"/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543A2FBE" w14:textId="74C090F4" w:rsidR="00E63ED5" w:rsidRPr="0059361A" w:rsidRDefault="00E63ED5" w:rsidP="0059361A">
            <w:pPr>
              <w:pStyle w:val="BodyTextFirs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W 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 xml:space="preserve"> 0</w:t>
            </w:r>
          </w:p>
        </w:tc>
        <w:tc>
          <w:tcPr>
            <w:tcW w:w="990" w:type="dxa"/>
          </w:tcPr>
          <w:p w14:paraId="57466AA8" w14:textId="6F641751" w:rsidR="00E63ED5" w:rsidRPr="0059361A" w:rsidRDefault="00E63ED5" w:rsidP="0059361A">
            <w:pPr>
              <w:pStyle w:val="BodyTextFirs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W = 1</w:t>
            </w:r>
          </w:p>
        </w:tc>
        <w:tc>
          <w:tcPr>
            <w:tcW w:w="1093" w:type="dxa"/>
            <w:vMerge/>
          </w:tcPr>
          <w:p w14:paraId="437698AE" w14:textId="77777777" w:rsidR="00E63ED5" w:rsidRPr="0059361A" w:rsidRDefault="00E63ED5" w:rsidP="0059361A">
            <w:pPr>
              <w:pStyle w:val="BodyTextFirstIndent"/>
              <w:ind w:firstLine="0"/>
              <w:jc w:val="center"/>
              <w:rPr>
                <w:b/>
              </w:rPr>
            </w:pPr>
          </w:p>
        </w:tc>
      </w:tr>
      <w:tr w:rsidR="005F37B5" w14:paraId="368A2661" w14:textId="77777777" w:rsidTr="00725818">
        <w:trPr>
          <w:jc w:val="center"/>
        </w:trPr>
        <w:tc>
          <w:tcPr>
            <w:tcW w:w="1649" w:type="dxa"/>
          </w:tcPr>
          <w:p w14:paraId="5EFBA9B7" w14:textId="397C0D9D" w:rsidR="005F37B5" w:rsidRDefault="00E63ED5" w:rsidP="00787B76">
            <w:pPr>
              <w:pStyle w:val="BodyTextFirstIndent"/>
              <w:ind w:firstLine="0"/>
            </w:pPr>
            <w:r>
              <w:t>A</w:t>
            </w:r>
          </w:p>
        </w:tc>
        <w:tc>
          <w:tcPr>
            <w:tcW w:w="990" w:type="dxa"/>
          </w:tcPr>
          <w:p w14:paraId="77AAAC37" w14:textId="3C35C465" w:rsidR="005F37B5" w:rsidRDefault="00E63ED5" w:rsidP="00787B76">
            <w:pPr>
              <w:pStyle w:val="BodyTextFirstIndent"/>
              <w:ind w:firstLine="0"/>
            </w:pPr>
            <w:r>
              <w:t>B</w:t>
            </w:r>
          </w:p>
        </w:tc>
        <w:tc>
          <w:tcPr>
            <w:tcW w:w="990" w:type="dxa"/>
          </w:tcPr>
          <w:p w14:paraId="699DB8E8" w14:textId="5400D6E9" w:rsidR="005F37B5" w:rsidRDefault="00E63ED5" w:rsidP="00787B76">
            <w:pPr>
              <w:pStyle w:val="BodyTextFirstIndent"/>
              <w:ind w:firstLine="0"/>
            </w:pPr>
            <w:r>
              <w:t>C</w:t>
            </w:r>
          </w:p>
        </w:tc>
        <w:tc>
          <w:tcPr>
            <w:tcW w:w="1093" w:type="dxa"/>
          </w:tcPr>
          <w:p w14:paraId="62CB9118" w14:textId="62F4BD16" w:rsidR="005F37B5" w:rsidRDefault="00617F33" w:rsidP="00787B76">
            <w:pPr>
              <w:pStyle w:val="BodyTextFirstIndent"/>
              <w:ind w:firstLine="0"/>
            </w:pPr>
            <w:r>
              <w:t>1</w:t>
            </w:r>
          </w:p>
        </w:tc>
      </w:tr>
      <w:tr w:rsidR="005F37B5" w14:paraId="48F3F8E1" w14:textId="77777777" w:rsidTr="00725818">
        <w:trPr>
          <w:jc w:val="center"/>
        </w:trPr>
        <w:tc>
          <w:tcPr>
            <w:tcW w:w="1649" w:type="dxa"/>
          </w:tcPr>
          <w:p w14:paraId="6CEF16DA" w14:textId="44D8E3C2" w:rsidR="005F37B5" w:rsidRDefault="00E63ED5" w:rsidP="00787B76">
            <w:pPr>
              <w:pStyle w:val="BodyTextFirstIndent"/>
              <w:ind w:firstLine="0"/>
            </w:pPr>
            <w:r>
              <w:t>B</w:t>
            </w:r>
          </w:p>
        </w:tc>
        <w:tc>
          <w:tcPr>
            <w:tcW w:w="990" w:type="dxa"/>
          </w:tcPr>
          <w:p w14:paraId="2B4C8B34" w14:textId="4FAFE24D" w:rsidR="005F37B5" w:rsidRDefault="00E63ED5" w:rsidP="00787B76">
            <w:pPr>
              <w:pStyle w:val="BodyTextFirstIndent"/>
              <w:ind w:firstLine="0"/>
            </w:pPr>
            <w:r>
              <w:t>D</w:t>
            </w:r>
          </w:p>
        </w:tc>
        <w:tc>
          <w:tcPr>
            <w:tcW w:w="990" w:type="dxa"/>
          </w:tcPr>
          <w:p w14:paraId="328513D9" w14:textId="5339D28C" w:rsidR="005F37B5" w:rsidRDefault="00E63ED5" w:rsidP="00787B76">
            <w:pPr>
              <w:pStyle w:val="BodyTextFirstIndent"/>
              <w:ind w:firstLine="0"/>
            </w:pPr>
            <w:r>
              <w:t>F</w:t>
            </w:r>
          </w:p>
        </w:tc>
        <w:tc>
          <w:tcPr>
            <w:tcW w:w="1093" w:type="dxa"/>
          </w:tcPr>
          <w:p w14:paraId="36572A06" w14:textId="6206F112" w:rsidR="005F37B5" w:rsidRDefault="00617F33" w:rsidP="00787B76">
            <w:pPr>
              <w:pStyle w:val="BodyTextFirstIndent"/>
              <w:ind w:firstLine="0"/>
            </w:pPr>
            <w:r>
              <w:t>1</w:t>
            </w:r>
          </w:p>
        </w:tc>
      </w:tr>
      <w:tr w:rsidR="005F37B5" w14:paraId="3C679D0C" w14:textId="77777777" w:rsidTr="00725818">
        <w:trPr>
          <w:jc w:val="center"/>
        </w:trPr>
        <w:tc>
          <w:tcPr>
            <w:tcW w:w="1649" w:type="dxa"/>
          </w:tcPr>
          <w:p w14:paraId="529F9B44" w14:textId="3EF1D871" w:rsidR="005F37B5" w:rsidRDefault="00E63ED5" w:rsidP="00787B76">
            <w:pPr>
              <w:pStyle w:val="BodyTextFirstIndent"/>
              <w:ind w:firstLine="0"/>
            </w:pPr>
            <w:r>
              <w:t>C</w:t>
            </w:r>
          </w:p>
        </w:tc>
        <w:tc>
          <w:tcPr>
            <w:tcW w:w="990" w:type="dxa"/>
          </w:tcPr>
          <w:p w14:paraId="50145D23" w14:textId="1CA64F7A" w:rsidR="005F37B5" w:rsidRDefault="00E63ED5" w:rsidP="00787B76">
            <w:pPr>
              <w:pStyle w:val="BodyTextFirstIndent"/>
              <w:ind w:firstLine="0"/>
            </w:pPr>
            <w:r>
              <w:t>F</w:t>
            </w:r>
          </w:p>
        </w:tc>
        <w:tc>
          <w:tcPr>
            <w:tcW w:w="990" w:type="dxa"/>
          </w:tcPr>
          <w:p w14:paraId="3845F4F6" w14:textId="0EE8AF59" w:rsidR="005F37B5" w:rsidRDefault="00617F33" w:rsidP="00787B76">
            <w:pPr>
              <w:pStyle w:val="BodyTextFirstIndent"/>
              <w:ind w:firstLine="0"/>
            </w:pPr>
            <w:r>
              <w:t>E</w:t>
            </w:r>
          </w:p>
        </w:tc>
        <w:tc>
          <w:tcPr>
            <w:tcW w:w="1093" w:type="dxa"/>
          </w:tcPr>
          <w:p w14:paraId="6ED354C3" w14:textId="3F5B37F3" w:rsidR="005F37B5" w:rsidRDefault="00617F33" w:rsidP="00787B76">
            <w:pPr>
              <w:pStyle w:val="BodyTextFirstIndent"/>
              <w:ind w:firstLine="0"/>
            </w:pPr>
            <w:r>
              <w:t>0</w:t>
            </w:r>
          </w:p>
        </w:tc>
      </w:tr>
      <w:tr w:rsidR="005F37B5" w14:paraId="5AAF46EB" w14:textId="77777777" w:rsidTr="00725818">
        <w:trPr>
          <w:jc w:val="center"/>
        </w:trPr>
        <w:tc>
          <w:tcPr>
            <w:tcW w:w="1649" w:type="dxa"/>
          </w:tcPr>
          <w:p w14:paraId="6E00B7E3" w14:textId="7F171300" w:rsidR="005F37B5" w:rsidRDefault="00E63ED5" w:rsidP="00787B76">
            <w:pPr>
              <w:pStyle w:val="BodyTextFirstIndent"/>
              <w:ind w:firstLine="0"/>
            </w:pPr>
            <w:r>
              <w:t>D</w:t>
            </w:r>
          </w:p>
        </w:tc>
        <w:tc>
          <w:tcPr>
            <w:tcW w:w="990" w:type="dxa"/>
          </w:tcPr>
          <w:p w14:paraId="2C9B7A33" w14:textId="470E5459" w:rsidR="005F37B5" w:rsidRDefault="00E63ED5" w:rsidP="00787B76">
            <w:pPr>
              <w:pStyle w:val="BodyTextFirstIndent"/>
              <w:ind w:firstLine="0"/>
            </w:pPr>
            <w:r>
              <w:t>B</w:t>
            </w:r>
          </w:p>
        </w:tc>
        <w:tc>
          <w:tcPr>
            <w:tcW w:w="990" w:type="dxa"/>
          </w:tcPr>
          <w:p w14:paraId="63ABBE62" w14:textId="5F09AC4F" w:rsidR="005F37B5" w:rsidRDefault="00617F33" w:rsidP="00787B76">
            <w:pPr>
              <w:pStyle w:val="BodyTextFirstIndent"/>
              <w:ind w:firstLine="0"/>
            </w:pPr>
            <w:r>
              <w:t>G</w:t>
            </w:r>
          </w:p>
        </w:tc>
        <w:tc>
          <w:tcPr>
            <w:tcW w:w="1093" w:type="dxa"/>
          </w:tcPr>
          <w:p w14:paraId="4EB396DC" w14:textId="297E3B26" w:rsidR="005F37B5" w:rsidRDefault="00617F33" w:rsidP="00787B76">
            <w:pPr>
              <w:pStyle w:val="BodyTextFirstIndent"/>
              <w:ind w:firstLine="0"/>
            </w:pPr>
            <w:r>
              <w:t>1</w:t>
            </w:r>
          </w:p>
        </w:tc>
      </w:tr>
      <w:tr w:rsidR="005F37B5" w14:paraId="6AA8E963" w14:textId="77777777" w:rsidTr="00725818">
        <w:trPr>
          <w:jc w:val="center"/>
        </w:trPr>
        <w:tc>
          <w:tcPr>
            <w:tcW w:w="1649" w:type="dxa"/>
          </w:tcPr>
          <w:p w14:paraId="11408CC6" w14:textId="5A1B1CD8" w:rsidR="005F37B5" w:rsidRDefault="00E63ED5" w:rsidP="00787B76">
            <w:pPr>
              <w:pStyle w:val="BodyTextFirstIndent"/>
              <w:ind w:firstLine="0"/>
            </w:pPr>
            <w:r>
              <w:t>E</w:t>
            </w:r>
          </w:p>
        </w:tc>
        <w:tc>
          <w:tcPr>
            <w:tcW w:w="990" w:type="dxa"/>
          </w:tcPr>
          <w:p w14:paraId="746554E1" w14:textId="63B82E19" w:rsidR="005F37B5" w:rsidRDefault="00E63ED5" w:rsidP="00787B76">
            <w:pPr>
              <w:pStyle w:val="BodyTextFirstIndent"/>
              <w:ind w:firstLine="0"/>
            </w:pPr>
            <w:r>
              <w:t>F</w:t>
            </w:r>
          </w:p>
        </w:tc>
        <w:tc>
          <w:tcPr>
            <w:tcW w:w="990" w:type="dxa"/>
          </w:tcPr>
          <w:p w14:paraId="6E762A7B" w14:textId="389324D8" w:rsidR="005F37B5" w:rsidRDefault="00617F33" w:rsidP="00787B76">
            <w:pPr>
              <w:pStyle w:val="BodyTextFirstIndent"/>
              <w:ind w:firstLine="0"/>
            </w:pPr>
            <w:r>
              <w:t>C</w:t>
            </w:r>
          </w:p>
        </w:tc>
        <w:tc>
          <w:tcPr>
            <w:tcW w:w="1093" w:type="dxa"/>
          </w:tcPr>
          <w:p w14:paraId="46489C81" w14:textId="6AAFDA6C" w:rsidR="005F37B5" w:rsidRDefault="00617F33" w:rsidP="00787B76">
            <w:pPr>
              <w:pStyle w:val="BodyTextFirstIndent"/>
              <w:ind w:firstLine="0"/>
            </w:pPr>
            <w:r>
              <w:t>0</w:t>
            </w:r>
          </w:p>
        </w:tc>
      </w:tr>
      <w:tr w:rsidR="00E63ED5" w14:paraId="335B95DC" w14:textId="77777777" w:rsidTr="00725818">
        <w:trPr>
          <w:jc w:val="center"/>
        </w:trPr>
        <w:tc>
          <w:tcPr>
            <w:tcW w:w="1649" w:type="dxa"/>
          </w:tcPr>
          <w:p w14:paraId="41D0DA7B" w14:textId="5B90E220" w:rsidR="00E63ED5" w:rsidRDefault="00E63ED5" w:rsidP="00787B76">
            <w:pPr>
              <w:pStyle w:val="BodyTextFirstIndent"/>
              <w:ind w:firstLine="0"/>
            </w:pPr>
            <w:r>
              <w:t>F</w:t>
            </w:r>
          </w:p>
        </w:tc>
        <w:tc>
          <w:tcPr>
            <w:tcW w:w="990" w:type="dxa"/>
          </w:tcPr>
          <w:p w14:paraId="045A70C9" w14:textId="2BCD6CBE" w:rsidR="00E63ED5" w:rsidRDefault="00E63ED5" w:rsidP="00787B76">
            <w:pPr>
              <w:pStyle w:val="BodyTextFirstIndent"/>
              <w:ind w:firstLine="0"/>
            </w:pPr>
            <w:r>
              <w:t>E</w:t>
            </w:r>
          </w:p>
        </w:tc>
        <w:tc>
          <w:tcPr>
            <w:tcW w:w="990" w:type="dxa"/>
          </w:tcPr>
          <w:p w14:paraId="1CA5892B" w14:textId="7FF932C1" w:rsidR="00E63ED5" w:rsidRDefault="00617F33" w:rsidP="00787B76">
            <w:pPr>
              <w:pStyle w:val="BodyTextFirstIndent"/>
              <w:ind w:firstLine="0"/>
            </w:pPr>
            <w:r>
              <w:t>D</w:t>
            </w:r>
          </w:p>
        </w:tc>
        <w:tc>
          <w:tcPr>
            <w:tcW w:w="1093" w:type="dxa"/>
          </w:tcPr>
          <w:p w14:paraId="158BE84D" w14:textId="775B5538" w:rsidR="00E63ED5" w:rsidRDefault="00617F33" w:rsidP="00787B76">
            <w:pPr>
              <w:pStyle w:val="BodyTextFirstIndent"/>
              <w:ind w:firstLine="0"/>
            </w:pPr>
            <w:r>
              <w:t>0</w:t>
            </w:r>
          </w:p>
        </w:tc>
      </w:tr>
      <w:tr w:rsidR="00E63ED5" w14:paraId="7E27E309" w14:textId="77777777" w:rsidTr="00725818">
        <w:trPr>
          <w:jc w:val="center"/>
        </w:trPr>
        <w:tc>
          <w:tcPr>
            <w:tcW w:w="1649" w:type="dxa"/>
          </w:tcPr>
          <w:p w14:paraId="662305E6" w14:textId="603FD138" w:rsidR="00E63ED5" w:rsidRDefault="00E63ED5" w:rsidP="00787B76">
            <w:pPr>
              <w:pStyle w:val="BodyTextFirstIndent"/>
              <w:ind w:firstLine="0"/>
            </w:pPr>
            <w:r>
              <w:t>G</w:t>
            </w:r>
          </w:p>
        </w:tc>
        <w:tc>
          <w:tcPr>
            <w:tcW w:w="990" w:type="dxa"/>
          </w:tcPr>
          <w:p w14:paraId="68A62996" w14:textId="02D191F0" w:rsidR="00E63ED5" w:rsidRDefault="00E63ED5" w:rsidP="00787B76">
            <w:pPr>
              <w:pStyle w:val="BodyTextFirstIndent"/>
              <w:ind w:firstLine="0"/>
            </w:pPr>
            <w:r>
              <w:t>F</w:t>
            </w:r>
          </w:p>
        </w:tc>
        <w:tc>
          <w:tcPr>
            <w:tcW w:w="990" w:type="dxa"/>
          </w:tcPr>
          <w:p w14:paraId="499641F3" w14:textId="161D1079" w:rsidR="00E63ED5" w:rsidRDefault="00617F33" w:rsidP="00787B76">
            <w:pPr>
              <w:pStyle w:val="BodyTextFirstIndent"/>
              <w:ind w:firstLine="0"/>
            </w:pPr>
            <w:r>
              <w:t>G</w:t>
            </w:r>
          </w:p>
        </w:tc>
        <w:tc>
          <w:tcPr>
            <w:tcW w:w="1093" w:type="dxa"/>
          </w:tcPr>
          <w:p w14:paraId="246CD4AE" w14:textId="05E14C71" w:rsidR="00E63ED5" w:rsidRDefault="00617F33" w:rsidP="00787B76">
            <w:pPr>
              <w:pStyle w:val="BodyTextFirstIndent"/>
              <w:ind w:firstLine="0"/>
            </w:pPr>
            <w:r>
              <w:t>0</w:t>
            </w:r>
          </w:p>
        </w:tc>
      </w:tr>
    </w:tbl>
    <w:p w14:paraId="34C36B3B" w14:textId="45D338D1" w:rsidR="007A516F" w:rsidRDefault="007A516F" w:rsidP="0059361A">
      <w:pPr>
        <w:pStyle w:val="BodyTextFirstIndent"/>
        <w:ind w:firstLine="0"/>
      </w:pPr>
    </w:p>
    <w:p w14:paraId="53379107" w14:textId="77777777" w:rsidR="003D297C" w:rsidRPr="007A516F" w:rsidRDefault="003D297C" w:rsidP="0059361A">
      <w:pPr>
        <w:pStyle w:val="BodyTextFirstIndent"/>
        <w:ind w:firstLine="0"/>
      </w:pPr>
    </w:p>
    <w:p w14:paraId="1CFFBF73" w14:textId="26003B49" w:rsidR="00F22F65" w:rsidRDefault="007D1ECB" w:rsidP="00F22F65">
      <w:pPr>
        <w:pStyle w:val="Heading1"/>
      </w:pPr>
      <w:r>
        <w:t>Question</w:t>
      </w:r>
      <w:r w:rsidR="00A66F01">
        <w:t xml:space="preserve"> </w:t>
      </w:r>
      <w:r w:rsidR="003B6F7B">
        <w:t>3</w:t>
      </w:r>
      <w:r w:rsidR="00302475">
        <w:t xml:space="preserve"> (</w:t>
      </w:r>
      <w:r w:rsidR="003B6F7B">
        <w:t>4</w:t>
      </w:r>
      <w:r w:rsidR="00302475">
        <w:t xml:space="preserve"> </w:t>
      </w:r>
      <w:r>
        <w:t>points</w:t>
      </w:r>
      <w:r w:rsidR="00302475">
        <w:t>)</w:t>
      </w:r>
    </w:p>
    <w:p w14:paraId="10AD9349" w14:textId="16E9D33C" w:rsidR="00F22F65" w:rsidRDefault="000246EB" w:rsidP="00736F04">
      <w:pPr>
        <w:pStyle w:val="BodyText"/>
      </w:pPr>
      <w:r>
        <w:t>For the state di</w:t>
      </w:r>
      <w:r w:rsidR="00823222">
        <w:t>a</w:t>
      </w:r>
      <w:r>
        <w:t>gram</w:t>
      </w:r>
      <w:r w:rsidR="00045BB6">
        <w:t xml:space="preserve"> shown in below figure, derive the state encoding using the prioritized-adja</w:t>
      </w:r>
      <w:r w:rsidR="00B03637">
        <w:t>cency heuristic</w:t>
      </w:r>
      <w:r w:rsidR="004266BA">
        <w:t>:</w:t>
      </w:r>
    </w:p>
    <w:p w14:paraId="65FB7B21" w14:textId="76F5E5E5" w:rsidR="00823222" w:rsidRPr="00823222" w:rsidRDefault="00823222" w:rsidP="00823222">
      <w:pPr>
        <w:pStyle w:val="BodyTextFirstIndent"/>
        <w:jc w:val="center"/>
      </w:pPr>
      <w:r>
        <w:rPr>
          <w:noProof/>
        </w:rPr>
        <w:lastRenderedPageBreak/>
        <w:drawing>
          <wp:inline distT="0" distB="0" distL="0" distR="0" wp14:anchorId="63D0E6A1" wp14:editId="2B8B70B5">
            <wp:extent cx="2724150" cy="250692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303" cy="252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BB3E" w14:textId="5281804B" w:rsidR="004266BA" w:rsidRPr="004266BA" w:rsidRDefault="004266BA" w:rsidP="004266BA">
      <w:pPr>
        <w:pStyle w:val="BodyTextFirstIndent"/>
        <w:jc w:val="center"/>
      </w:pPr>
    </w:p>
    <w:p w14:paraId="758CB9DE" w14:textId="77777777" w:rsidR="008225ED" w:rsidRPr="008225ED" w:rsidRDefault="008225ED" w:rsidP="008225ED">
      <w:pPr>
        <w:pStyle w:val="BodyTextFirstIndent"/>
      </w:pPr>
    </w:p>
    <w:p w14:paraId="6DF816D5" w14:textId="468CC4A8" w:rsidR="00F22F65" w:rsidRPr="008225ED" w:rsidRDefault="00EC1B27" w:rsidP="00F22F65">
      <w:pPr>
        <w:spacing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This examination’s l</w:t>
      </w:r>
      <w:r w:rsidR="001044EA">
        <w:rPr>
          <w:rFonts w:ascii="Times New Roman" w:hAnsi="Times New Roman" w:cs="Times New Roman"/>
          <w:b/>
          <w:color w:val="000000"/>
          <w:sz w:val="26"/>
          <w:szCs w:val="26"/>
        </w:rPr>
        <w:t>earning outcome</w:t>
      </w:r>
      <w:r w:rsidR="001D7D1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s </w:t>
      </w:r>
      <w:r w:rsidR="006707A5">
        <w:rPr>
          <w:rFonts w:ascii="Times New Roman" w:hAnsi="Times New Roman" w:cs="Times New Roman"/>
          <w:b/>
          <w:color w:val="000000"/>
          <w:sz w:val="26"/>
          <w:szCs w:val="26"/>
        </w:rPr>
        <w:t>(</w:t>
      </w:r>
      <w:r w:rsidR="001D7D1B">
        <w:rPr>
          <w:rFonts w:ascii="Times New Roman" w:hAnsi="Times New Roman" w:cs="Times New Roman"/>
          <w:b/>
          <w:color w:val="000000"/>
          <w:sz w:val="26"/>
          <w:szCs w:val="26"/>
        </w:rPr>
        <w:t>LO</w:t>
      </w:r>
      <w:r w:rsidR="006707A5">
        <w:rPr>
          <w:rFonts w:ascii="Times New Roman" w:hAnsi="Times New Roman" w:cs="Times New Roman"/>
          <w:b/>
          <w:color w:val="000000"/>
          <w:sz w:val="26"/>
          <w:szCs w:val="26"/>
        </w:rPr>
        <w:t>)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BF2E53">
        <w:rPr>
          <w:rFonts w:ascii="Times New Roman" w:hAnsi="Times New Roman" w:cs="Times New Roman"/>
          <w:b/>
          <w:color w:val="000000"/>
          <w:sz w:val="26"/>
          <w:szCs w:val="26"/>
        </w:rPr>
        <w:t>(matching to subject sy</w:t>
      </w:r>
      <w:r w:rsidR="00935AA0">
        <w:rPr>
          <w:rFonts w:ascii="Times New Roman" w:hAnsi="Times New Roman" w:cs="Times New Roman"/>
          <w:b/>
          <w:color w:val="000000"/>
          <w:sz w:val="26"/>
          <w:szCs w:val="26"/>
        </w:rPr>
        <w:t>llabus</w:t>
      </w:r>
      <w:r w:rsidR="00F74AD1">
        <w:rPr>
          <w:rFonts w:ascii="Times New Roman" w:hAnsi="Times New Roman" w:cs="Times New Roman"/>
          <w:b/>
          <w:color w:val="000000"/>
          <w:sz w:val="26"/>
          <w:szCs w:val="26"/>
        </w:rPr>
        <w:t>’s LO)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05"/>
        <w:gridCol w:w="4590"/>
      </w:tblGrid>
      <w:tr w:rsidR="006707A5" w:rsidRPr="00A97849" w14:paraId="4C3DF836" w14:textId="77777777" w:rsidTr="00B00A8E">
        <w:tc>
          <w:tcPr>
            <w:tcW w:w="1870" w:type="dxa"/>
          </w:tcPr>
          <w:p w14:paraId="20C0FF07" w14:textId="31409FEF" w:rsidR="006707A5" w:rsidRPr="00A97849" w:rsidRDefault="00F74AD1" w:rsidP="008F48E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905" w:type="dxa"/>
          </w:tcPr>
          <w:p w14:paraId="27048291" w14:textId="46712B83" w:rsidR="006707A5" w:rsidRPr="00A97849" w:rsidRDefault="00F74AD1" w:rsidP="00A978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</w:t>
            </w:r>
          </w:p>
        </w:tc>
        <w:tc>
          <w:tcPr>
            <w:tcW w:w="4590" w:type="dxa"/>
          </w:tcPr>
          <w:p w14:paraId="08E820C6" w14:textId="51628C8F" w:rsidR="006707A5" w:rsidRPr="00A97849" w:rsidRDefault="00F74AD1" w:rsidP="00A978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66F01" w:rsidRPr="00A97849" w14:paraId="471C6E35" w14:textId="77777777" w:rsidTr="00B00A8E">
        <w:tc>
          <w:tcPr>
            <w:tcW w:w="1870" w:type="dxa"/>
          </w:tcPr>
          <w:p w14:paraId="269C89E9" w14:textId="28BCC54A" w:rsidR="00A66F01" w:rsidRPr="000A1327" w:rsidRDefault="00A66F01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3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5" w:type="dxa"/>
          </w:tcPr>
          <w:p w14:paraId="5E6375A0" w14:textId="5868845B" w:rsidR="00A66F01" w:rsidRPr="000A1327" w:rsidRDefault="002D7C74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32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3072D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E76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0" w:type="dxa"/>
          </w:tcPr>
          <w:p w14:paraId="28A46DFE" w14:textId="3B66501A" w:rsidR="00A66F01" w:rsidRPr="00A97849" w:rsidRDefault="003072D8" w:rsidP="007D5F5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 able to </w:t>
            </w:r>
            <w:r w:rsidR="009B5146"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72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</w:t>
            </w:r>
            <w:r w:rsidR="009B5146">
              <w:rPr>
                <w:rFonts w:ascii="Times New Roman" w:hAnsi="Times New Roman" w:cs="Times New Roman"/>
                <w:b/>
                <w:sz w:val="24"/>
                <w:szCs w:val="24"/>
              </w:rPr>
              <w:t>data path</w:t>
            </w:r>
          </w:p>
        </w:tc>
      </w:tr>
      <w:tr w:rsidR="00CD1CBA" w:rsidRPr="00A97849" w14:paraId="0EC6B14B" w14:textId="77777777" w:rsidTr="00B00A8E">
        <w:tc>
          <w:tcPr>
            <w:tcW w:w="1870" w:type="dxa"/>
          </w:tcPr>
          <w:p w14:paraId="4E2E084C" w14:textId="778C437D" w:rsidR="00CD1CBA" w:rsidRPr="000A1327" w:rsidRDefault="00CD1CBA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3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5" w:type="dxa"/>
          </w:tcPr>
          <w:p w14:paraId="57012140" w14:textId="35DA1F19" w:rsidR="00CD1CBA" w:rsidRPr="000A1327" w:rsidRDefault="00CD1CBA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32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BE769F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590" w:type="dxa"/>
          </w:tcPr>
          <w:p w14:paraId="616585B1" w14:textId="19ED8D6B" w:rsidR="00CD1CBA" w:rsidRPr="00A97849" w:rsidRDefault="00BE769F" w:rsidP="007D5F5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able to analyze the finite state machine</w:t>
            </w:r>
          </w:p>
        </w:tc>
      </w:tr>
      <w:tr w:rsidR="00CD1CBA" w:rsidRPr="00A97849" w14:paraId="048EB7C8" w14:textId="77777777" w:rsidTr="00B00A8E">
        <w:tc>
          <w:tcPr>
            <w:tcW w:w="1870" w:type="dxa"/>
          </w:tcPr>
          <w:p w14:paraId="207D02E7" w14:textId="49B6B452" w:rsidR="00CD1CBA" w:rsidRPr="000A1327" w:rsidRDefault="00067D92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3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5" w:type="dxa"/>
          </w:tcPr>
          <w:p w14:paraId="76E52CA9" w14:textId="5A468C3E" w:rsidR="00CD1CBA" w:rsidRPr="000A1327" w:rsidRDefault="001F6C5E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G3</w:t>
            </w:r>
          </w:p>
        </w:tc>
        <w:tc>
          <w:tcPr>
            <w:tcW w:w="4590" w:type="dxa"/>
          </w:tcPr>
          <w:p w14:paraId="50EF39F1" w14:textId="17BD7030" w:rsidR="00CD1CBA" w:rsidRPr="00A97849" w:rsidRDefault="009B5146" w:rsidP="007D5F5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 able to </w:t>
            </w:r>
            <w:r w:rsidR="008436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read the </w:t>
            </w:r>
            <w:r w:rsidR="007712BE">
              <w:rPr>
                <w:rFonts w:ascii="Times New Roman" w:hAnsi="Times New Roman" w:cs="Times New Roman"/>
                <w:b/>
                <w:sz w:val="24"/>
                <w:szCs w:val="24"/>
              </w:rPr>
              <w:t>reference books</w:t>
            </w:r>
          </w:p>
        </w:tc>
      </w:tr>
    </w:tbl>
    <w:p w14:paraId="006816DF" w14:textId="77777777" w:rsidR="00F22F65" w:rsidRPr="00F7103E" w:rsidRDefault="00F22F65" w:rsidP="00F22F6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</w:rPr>
      </w:pPr>
    </w:p>
    <w:p w14:paraId="34422807" w14:textId="2EFB3B58" w:rsidR="00F22F65" w:rsidRPr="00F7103E" w:rsidRDefault="00FC2A93" w:rsidP="00F22F65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Approved by </w:t>
      </w:r>
      <w:r w:rsidR="00DA0F63">
        <w:rPr>
          <w:rFonts w:ascii="Times New Roman" w:hAnsi="Times New Roman" w:cs="Times New Roman"/>
          <w:b/>
        </w:rPr>
        <w:t xml:space="preserve">Head of </w:t>
      </w:r>
      <w:r w:rsidR="00266C27">
        <w:rPr>
          <w:rFonts w:ascii="Times New Roman" w:hAnsi="Times New Roman" w:cs="Times New Roman"/>
          <w:b/>
        </w:rPr>
        <w:t>Subject</w:t>
      </w:r>
      <w:r w:rsidR="00F22F65" w:rsidRPr="00F7103E">
        <w:rPr>
          <w:rFonts w:ascii="Times New Roman" w:hAnsi="Times New Roman" w:cs="Times New Roman"/>
          <w:b/>
        </w:rPr>
        <w:tab/>
      </w:r>
      <w:r w:rsidR="00F22F65" w:rsidRPr="00F7103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Designed by</w:t>
      </w:r>
      <w:r w:rsidR="00F22F65" w:rsidRPr="00F7103E">
        <w:rPr>
          <w:rFonts w:ascii="Times New Roman" w:hAnsi="Times New Roman" w:cs="Times New Roman"/>
          <w:b/>
        </w:rPr>
        <w:tab/>
      </w:r>
      <w:r w:rsidR="00F22F65" w:rsidRPr="00F7103E">
        <w:rPr>
          <w:rFonts w:ascii="Times New Roman" w:hAnsi="Times New Roman" w:cs="Times New Roman"/>
          <w:b/>
        </w:rPr>
        <w:tab/>
      </w:r>
      <w:r w:rsidR="00F22F65" w:rsidRPr="00F7103E">
        <w:rPr>
          <w:rFonts w:ascii="Times New Roman" w:hAnsi="Times New Roman" w:cs="Times New Roman"/>
          <w:b/>
        </w:rPr>
        <w:tab/>
      </w:r>
    </w:p>
    <w:p w14:paraId="6906652A" w14:textId="20945024" w:rsidR="00F22F65" w:rsidRPr="00F7103E" w:rsidRDefault="008518E9" w:rsidP="00F22F65">
      <w:pPr>
        <w:spacing w:line="240" w:lineRule="auto"/>
        <w:rPr>
          <w:rFonts w:ascii="Times New Roman" w:hAnsi="Times New Roman" w:cs="Times New Roman"/>
          <w:b/>
        </w:rPr>
      </w:pPr>
      <w:bookmarkStart w:id="1" w:name="_GoBack"/>
      <w:bookmarkEnd w:id="1"/>
      <w:proofErr w:type="spellStart"/>
      <w:r>
        <w:rPr>
          <w:rFonts w:ascii="Times New Roman" w:hAnsi="Times New Roman" w:cs="Times New Roman"/>
          <w:b/>
        </w:rPr>
        <w:t>Lâm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Đức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Khải</w:t>
      </w:r>
      <w:proofErr w:type="spellEnd"/>
      <w:r w:rsidR="00207E9E">
        <w:rPr>
          <w:rFonts w:ascii="Times New Roman" w:hAnsi="Times New Roman" w:cs="Times New Roman"/>
          <w:b/>
        </w:rPr>
        <w:tab/>
      </w:r>
      <w:r w:rsidR="00207E9E">
        <w:rPr>
          <w:rFonts w:ascii="Times New Roman" w:hAnsi="Times New Roman" w:cs="Times New Roman"/>
          <w:b/>
        </w:rPr>
        <w:tab/>
      </w:r>
      <w:r w:rsidR="00207E9E">
        <w:rPr>
          <w:rFonts w:ascii="Times New Roman" w:hAnsi="Times New Roman" w:cs="Times New Roman"/>
          <w:b/>
        </w:rPr>
        <w:tab/>
      </w:r>
      <w:r w:rsidR="00207E9E">
        <w:rPr>
          <w:rFonts w:ascii="Times New Roman" w:hAnsi="Times New Roman" w:cs="Times New Roman"/>
          <w:b/>
        </w:rPr>
        <w:tab/>
      </w:r>
      <w:r w:rsidR="00207E9E">
        <w:rPr>
          <w:rFonts w:ascii="Times New Roman" w:hAnsi="Times New Roman" w:cs="Times New Roman"/>
          <w:b/>
        </w:rPr>
        <w:tab/>
      </w:r>
      <w:r w:rsidR="00207E9E">
        <w:rPr>
          <w:rFonts w:ascii="Times New Roman" w:hAnsi="Times New Roman" w:cs="Times New Roman"/>
          <w:b/>
        </w:rPr>
        <w:tab/>
      </w:r>
      <w:r w:rsidR="00207E9E">
        <w:rPr>
          <w:rFonts w:ascii="Times New Roman" w:hAnsi="Times New Roman" w:cs="Times New Roman"/>
          <w:b/>
        </w:rPr>
        <w:tab/>
      </w:r>
      <w:proofErr w:type="spellStart"/>
      <w:r w:rsidR="00207E9E">
        <w:rPr>
          <w:rFonts w:ascii="Times New Roman" w:hAnsi="Times New Roman" w:cs="Times New Roman"/>
          <w:b/>
        </w:rPr>
        <w:t>Lâm</w:t>
      </w:r>
      <w:proofErr w:type="spellEnd"/>
      <w:r w:rsidR="00207E9E">
        <w:rPr>
          <w:rFonts w:ascii="Times New Roman" w:hAnsi="Times New Roman" w:cs="Times New Roman"/>
          <w:b/>
        </w:rPr>
        <w:t xml:space="preserve"> </w:t>
      </w:r>
      <w:proofErr w:type="spellStart"/>
      <w:r w:rsidR="00207E9E">
        <w:rPr>
          <w:rFonts w:ascii="Times New Roman" w:hAnsi="Times New Roman" w:cs="Times New Roman"/>
          <w:b/>
        </w:rPr>
        <w:t>Đức</w:t>
      </w:r>
      <w:proofErr w:type="spellEnd"/>
      <w:r w:rsidR="00207E9E">
        <w:rPr>
          <w:rFonts w:ascii="Times New Roman" w:hAnsi="Times New Roman" w:cs="Times New Roman"/>
          <w:b/>
        </w:rPr>
        <w:t xml:space="preserve"> </w:t>
      </w:r>
      <w:proofErr w:type="spellStart"/>
      <w:r w:rsidR="00207E9E">
        <w:rPr>
          <w:rFonts w:ascii="Times New Roman" w:hAnsi="Times New Roman" w:cs="Times New Roman"/>
          <w:b/>
        </w:rPr>
        <w:t>Khải</w:t>
      </w:r>
      <w:proofErr w:type="spellEnd"/>
    </w:p>
    <w:p w14:paraId="1592616F" w14:textId="33C01398" w:rsidR="00A56ABF" w:rsidRDefault="00F22F65" w:rsidP="009F2A14">
      <w:pPr>
        <w:pStyle w:val="BodyTextFirstIndent"/>
        <w:ind w:firstLine="0"/>
      </w:pPr>
      <w:r w:rsidRPr="00F7103E">
        <w:rPr>
          <w:b/>
        </w:rPr>
        <w:tab/>
        <w:t xml:space="preserve">      </w:t>
      </w:r>
      <w:bookmarkEnd w:id="0"/>
    </w:p>
    <w:sectPr w:rsidR="00A56ABF" w:rsidSect="001B6802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2240" w:h="15840" w:code="1"/>
      <w:pgMar w:top="1440" w:right="1440" w:bottom="1440" w:left="223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5FEF4" w14:textId="77777777" w:rsidR="00B61F58" w:rsidRDefault="00B61F58">
      <w:pPr>
        <w:spacing w:line="240" w:lineRule="auto"/>
      </w:pPr>
      <w:r>
        <w:separator/>
      </w:r>
    </w:p>
  </w:endnote>
  <w:endnote w:type="continuationSeparator" w:id="0">
    <w:p w14:paraId="3D5C56B1" w14:textId="77777777" w:rsidR="00B61F58" w:rsidRDefault="00B61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16323" w14:textId="77777777" w:rsidR="00D25B05" w:rsidRDefault="003525D9" w:rsidP="00472C83">
    <w:pPr>
      <w:framePr w:wrap="around" w:vAnchor="text" w:hAnchor="margin" w:xAlign="center" w:y="1"/>
    </w:pPr>
    <w:r>
      <w:fldChar w:fldCharType="begin"/>
    </w:r>
    <w:r w:rsidR="00D25B05">
      <w:instrText xml:space="preserve">PAGE  </w:instrText>
    </w:r>
    <w:r>
      <w:fldChar w:fldCharType="end"/>
    </w:r>
  </w:p>
  <w:p w14:paraId="6E54F794" w14:textId="77777777" w:rsidR="00D25B05" w:rsidRDefault="00D25B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9B4BA" w14:textId="77777777" w:rsidR="00D25B05" w:rsidRDefault="00C96F70" w:rsidP="00472C83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B60976">
      <w:rPr>
        <w:noProof/>
      </w:rPr>
      <w:t>1</w:t>
    </w:r>
    <w:r>
      <w:rPr>
        <w:noProof/>
      </w:rPr>
      <w:fldChar w:fldCharType="end"/>
    </w:r>
  </w:p>
  <w:p w14:paraId="0B1714CC" w14:textId="77777777" w:rsidR="00D25B05" w:rsidRDefault="00D25B05" w:rsidP="00864AF1">
    <w:pPr>
      <w:jc w:val="center"/>
    </w:pP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697E4" w14:textId="77777777" w:rsidR="00D25B05" w:rsidRDefault="00C96F70" w:rsidP="008A3228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D25B0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2ED3D" w14:textId="77777777" w:rsidR="00B61F58" w:rsidRDefault="00B61F58">
      <w:pPr>
        <w:spacing w:line="240" w:lineRule="auto"/>
      </w:pPr>
      <w:r>
        <w:separator/>
      </w:r>
    </w:p>
  </w:footnote>
  <w:footnote w:type="continuationSeparator" w:id="0">
    <w:p w14:paraId="7E560C8A" w14:textId="77777777" w:rsidR="00B61F58" w:rsidRDefault="00B61F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06C11" w14:textId="77777777" w:rsidR="00D25B05" w:rsidRDefault="00C96F70" w:rsidP="00BB5DFD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25B05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ADC76" w14:textId="77777777" w:rsidR="00D25B05" w:rsidRDefault="00D25B05" w:rsidP="00BB5DFD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584"/>
      </v:shape>
    </w:pict>
  </w:numPicBullet>
  <w:abstractNum w:abstractNumId="0" w15:restartNumberingAfterBreak="0">
    <w:nsid w:val="045A263E"/>
    <w:multiLevelType w:val="hybridMultilevel"/>
    <w:tmpl w:val="0066AA4C"/>
    <w:lvl w:ilvl="0" w:tplc="9244E796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" w15:restartNumberingAfterBreak="0">
    <w:nsid w:val="04C6468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6326E97"/>
    <w:multiLevelType w:val="multilevel"/>
    <w:tmpl w:val="622C883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CBA001F"/>
    <w:multiLevelType w:val="hybridMultilevel"/>
    <w:tmpl w:val="5A9C80A8"/>
    <w:lvl w:ilvl="0" w:tplc="1CC2C2FA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7371A"/>
    <w:multiLevelType w:val="hybridMultilevel"/>
    <w:tmpl w:val="B8E24DD0"/>
    <w:lvl w:ilvl="0" w:tplc="9D787B7C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210449CF"/>
    <w:multiLevelType w:val="multilevel"/>
    <w:tmpl w:val="0409001D"/>
    <w:name w:val="chapter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2DF09AA"/>
    <w:multiLevelType w:val="hybridMultilevel"/>
    <w:tmpl w:val="A15CC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1283D"/>
    <w:multiLevelType w:val="multilevel"/>
    <w:tmpl w:val="D76CD7A2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00E50CD"/>
    <w:multiLevelType w:val="multilevel"/>
    <w:tmpl w:val="43F0CEB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7B60761"/>
    <w:multiLevelType w:val="multilevel"/>
    <w:tmpl w:val="9EA4A8A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AA30734"/>
    <w:multiLevelType w:val="hybridMultilevel"/>
    <w:tmpl w:val="465A7EFC"/>
    <w:lvl w:ilvl="0" w:tplc="4E742352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121F5"/>
    <w:multiLevelType w:val="hybridMultilevel"/>
    <w:tmpl w:val="7CC61B92"/>
    <w:lvl w:ilvl="0" w:tplc="7388C02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2" w15:restartNumberingAfterBreak="0">
    <w:nsid w:val="53570ADF"/>
    <w:multiLevelType w:val="multilevel"/>
    <w:tmpl w:val="0409001D"/>
    <w:name w:val="chapter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49F1542"/>
    <w:multiLevelType w:val="multilevel"/>
    <w:tmpl w:val="CED07E4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5987030"/>
    <w:multiLevelType w:val="hybridMultilevel"/>
    <w:tmpl w:val="9F18DB32"/>
    <w:lvl w:ilvl="0" w:tplc="7056092E">
      <w:start w:val="1"/>
      <w:numFmt w:val="decimal"/>
      <w:pStyle w:val="Number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5952DA"/>
    <w:multiLevelType w:val="hybridMultilevel"/>
    <w:tmpl w:val="2DC2C22E"/>
    <w:lvl w:ilvl="0" w:tplc="0C22C550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37F52C9"/>
    <w:multiLevelType w:val="hybridMultilevel"/>
    <w:tmpl w:val="731449EE"/>
    <w:lvl w:ilvl="0" w:tplc="5E4ABA54">
      <w:start w:val="1"/>
      <w:numFmt w:val="bullet"/>
      <w:pStyle w:val="Bullet2"/>
      <w:lvlText w:val="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7" w15:restartNumberingAfterBreak="0">
    <w:nsid w:val="6F7E09F4"/>
    <w:multiLevelType w:val="multilevel"/>
    <w:tmpl w:val="0409001D"/>
    <w:name w:val="chapter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5186DFA"/>
    <w:multiLevelType w:val="multilevel"/>
    <w:tmpl w:val="C108DB4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7"/>
  </w:num>
  <w:num w:numId="3">
    <w:abstractNumId w:val="13"/>
  </w:num>
  <w:num w:numId="4">
    <w:abstractNumId w:val="17"/>
  </w:num>
  <w:num w:numId="5">
    <w:abstractNumId w:val="5"/>
  </w:num>
  <w:num w:numId="6">
    <w:abstractNumId w:val="12"/>
  </w:num>
  <w:num w:numId="7">
    <w:abstractNumId w:val="18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3"/>
  </w:num>
  <w:num w:numId="19">
    <w:abstractNumId w:val="16"/>
  </w:num>
  <w:num w:numId="20">
    <w:abstractNumId w:val="15"/>
  </w:num>
  <w:num w:numId="21">
    <w:abstractNumId w:val="14"/>
  </w:num>
  <w:num w:numId="22">
    <w:abstractNumId w:val="14"/>
    <w:lvlOverride w:ilvl="0">
      <w:startOverride w:val="1"/>
    </w:lvlOverride>
  </w:num>
  <w:num w:numId="23">
    <w:abstractNumId w:val="0"/>
  </w:num>
  <w:num w:numId="24">
    <w:abstractNumId w:val="11"/>
  </w:num>
  <w:num w:numId="25">
    <w:abstractNumId w:val="0"/>
    <w:lvlOverride w:ilvl="0">
      <w:startOverride w:val="1"/>
    </w:lvlOverride>
  </w:num>
  <w:num w:numId="26">
    <w:abstractNumId w:val="10"/>
  </w:num>
  <w:num w:numId="27">
    <w:abstractNumId w:val="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1"/>
  <w:hyphenationZone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58"/>
    <w:rsid w:val="000115E3"/>
    <w:rsid w:val="000152DD"/>
    <w:rsid w:val="000244E2"/>
    <w:rsid w:val="000246EB"/>
    <w:rsid w:val="0002584E"/>
    <w:rsid w:val="00031D90"/>
    <w:rsid w:val="000344B3"/>
    <w:rsid w:val="00045BB6"/>
    <w:rsid w:val="00060235"/>
    <w:rsid w:val="0006050F"/>
    <w:rsid w:val="00060E62"/>
    <w:rsid w:val="00067D92"/>
    <w:rsid w:val="00075954"/>
    <w:rsid w:val="0007667D"/>
    <w:rsid w:val="000A1327"/>
    <w:rsid w:val="000A3E73"/>
    <w:rsid w:val="000B239E"/>
    <w:rsid w:val="000B596C"/>
    <w:rsid w:val="000C4576"/>
    <w:rsid w:val="000D4C17"/>
    <w:rsid w:val="000D4F3A"/>
    <w:rsid w:val="001044EA"/>
    <w:rsid w:val="001048C0"/>
    <w:rsid w:val="00133F07"/>
    <w:rsid w:val="00145CE2"/>
    <w:rsid w:val="00185D65"/>
    <w:rsid w:val="001B2C89"/>
    <w:rsid w:val="001B6802"/>
    <w:rsid w:val="001C1272"/>
    <w:rsid w:val="001D757D"/>
    <w:rsid w:val="001D7D1B"/>
    <w:rsid w:val="001F311A"/>
    <w:rsid w:val="001F6C5E"/>
    <w:rsid w:val="00207E9E"/>
    <w:rsid w:val="002171C2"/>
    <w:rsid w:val="00220FCA"/>
    <w:rsid w:val="00253730"/>
    <w:rsid w:val="00265DC6"/>
    <w:rsid w:val="00266C27"/>
    <w:rsid w:val="00285D8F"/>
    <w:rsid w:val="002A6099"/>
    <w:rsid w:val="002B1CBD"/>
    <w:rsid w:val="002B4240"/>
    <w:rsid w:val="002D7C74"/>
    <w:rsid w:val="00302475"/>
    <w:rsid w:val="003072D8"/>
    <w:rsid w:val="00320B1C"/>
    <w:rsid w:val="0032206B"/>
    <w:rsid w:val="003320A1"/>
    <w:rsid w:val="00333913"/>
    <w:rsid w:val="0034632B"/>
    <w:rsid w:val="003501BF"/>
    <w:rsid w:val="003525D9"/>
    <w:rsid w:val="00370803"/>
    <w:rsid w:val="00374E9A"/>
    <w:rsid w:val="003A07B8"/>
    <w:rsid w:val="003B261C"/>
    <w:rsid w:val="003B6F7B"/>
    <w:rsid w:val="003B7049"/>
    <w:rsid w:val="003C0FD8"/>
    <w:rsid w:val="003D297C"/>
    <w:rsid w:val="003F4CF6"/>
    <w:rsid w:val="00400FDE"/>
    <w:rsid w:val="00412173"/>
    <w:rsid w:val="00416D15"/>
    <w:rsid w:val="0041721B"/>
    <w:rsid w:val="00424C31"/>
    <w:rsid w:val="004266BA"/>
    <w:rsid w:val="00434E59"/>
    <w:rsid w:val="00444C10"/>
    <w:rsid w:val="00472C83"/>
    <w:rsid w:val="0048053C"/>
    <w:rsid w:val="00482D95"/>
    <w:rsid w:val="00486FBA"/>
    <w:rsid w:val="004A28FD"/>
    <w:rsid w:val="004E5D8F"/>
    <w:rsid w:val="004E5F6D"/>
    <w:rsid w:val="004E7D45"/>
    <w:rsid w:val="004F07F3"/>
    <w:rsid w:val="00505227"/>
    <w:rsid w:val="00517577"/>
    <w:rsid w:val="00527D78"/>
    <w:rsid w:val="0053384C"/>
    <w:rsid w:val="00541F6C"/>
    <w:rsid w:val="00591B47"/>
    <w:rsid w:val="00591BD3"/>
    <w:rsid w:val="0059361A"/>
    <w:rsid w:val="005B14D0"/>
    <w:rsid w:val="005C4D76"/>
    <w:rsid w:val="005D6C94"/>
    <w:rsid w:val="005F18DF"/>
    <w:rsid w:val="005F37B5"/>
    <w:rsid w:val="00603613"/>
    <w:rsid w:val="006113CC"/>
    <w:rsid w:val="00613BB2"/>
    <w:rsid w:val="00617F33"/>
    <w:rsid w:val="00625B64"/>
    <w:rsid w:val="00632BBA"/>
    <w:rsid w:val="00634F35"/>
    <w:rsid w:val="00650F29"/>
    <w:rsid w:val="00662D85"/>
    <w:rsid w:val="006707A5"/>
    <w:rsid w:val="00680698"/>
    <w:rsid w:val="006828B4"/>
    <w:rsid w:val="006B0D9F"/>
    <w:rsid w:val="006C63AF"/>
    <w:rsid w:val="006D40E7"/>
    <w:rsid w:val="006E7E98"/>
    <w:rsid w:val="00725818"/>
    <w:rsid w:val="00726978"/>
    <w:rsid w:val="00730248"/>
    <w:rsid w:val="00730BFD"/>
    <w:rsid w:val="00736F04"/>
    <w:rsid w:val="007501DD"/>
    <w:rsid w:val="00756D24"/>
    <w:rsid w:val="007712BE"/>
    <w:rsid w:val="00775CCC"/>
    <w:rsid w:val="00777F57"/>
    <w:rsid w:val="007806F4"/>
    <w:rsid w:val="00787B76"/>
    <w:rsid w:val="00796AEF"/>
    <w:rsid w:val="007A516F"/>
    <w:rsid w:val="007B2B42"/>
    <w:rsid w:val="007B4010"/>
    <w:rsid w:val="007B75A8"/>
    <w:rsid w:val="007C4068"/>
    <w:rsid w:val="007C6A0D"/>
    <w:rsid w:val="007D1ECB"/>
    <w:rsid w:val="007D5F5F"/>
    <w:rsid w:val="00812405"/>
    <w:rsid w:val="008225ED"/>
    <w:rsid w:val="00823222"/>
    <w:rsid w:val="00833E37"/>
    <w:rsid w:val="00843677"/>
    <w:rsid w:val="008518E9"/>
    <w:rsid w:val="00864AF1"/>
    <w:rsid w:val="0086591C"/>
    <w:rsid w:val="00880F78"/>
    <w:rsid w:val="008A3228"/>
    <w:rsid w:val="008B32DD"/>
    <w:rsid w:val="008B66E8"/>
    <w:rsid w:val="008B6A3A"/>
    <w:rsid w:val="008B7464"/>
    <w:rsid w:val="008C2390"/>
    <w:rsid w:val="008E3707"/>
    <w:rsid w:val="008F1EEC"/>
    <w:rsid w:val="008F5970"/>
    <w:rsid w:val="008F7CDC"/>
    <w:rsid w:val="00903422"/>
    <w:rsid w:val="009053D7"/>
    <w:rsid w:val="00935AA0"/>
    <w:rsid w:val="00935B1C"/>
    <w:rsid w:val="00943CAF"/>
    <w:rsid w:val="009524AD"/>
    <w:rsid w:val="00967552"/>
    <w:rsid w:val="0099176D"/>
    <w:rsid w:val="009A2FE9"/>
    <w:rsid w:val="009B5146"/>
    <w:rsid w:val="009C4BA8"/>
    <w:rsid w:val="009F2A14"/>
    <w:rsid w:val="00A12982"/>
    <w:rsid w:val="00A16E97"/>
    <w:rsid w:val="00A175E2"/>
    <w:rsid w:val="00A178A0"/>
    <w:rsid w:val="00A2489A"/>
    <w:rsid w:val="00A27DD5"/>
    <w:rsid w:val="00A37B2B"/>
    <w:rsid w:val="00A47DAF"/>
    <w:rsid w:val="00A56ABF"/>
    <w:rsid w:val="00A57010"/>
    <w:rsid w:val="00A66F01"/>
    <w:rsid w:val="00A72136"/>
    <w:rsid w:val="00A724F1"/>
    <w:rsid w:val="00A94800"/>
    <w:rsid w:val="00A97849"/>
    <w:rsid w:val="00AA2854"/>
    <w:rsid w:val="00AA5509"/>
    <w:rsid w:val="00AA7BC6"/>
    <w:rsid w:val="00AB6F1F"/>
    <w:rsid w:val="00AB78FD"/>
    <w:rsid w:val="00AE642E"/>
    <w:rsid w:val="00B03637"/>
    <w:rsid w:val="00B12E38"/>
    <w:rsid w:val="00B33EF8"/>
    <w:rsid w:val="00B40C2C"/>
    <w:rsid w:val="00B4255F"/>
    <w:rsid w:val="00B435A9"/>
    <w:rsid w:val="00B60976"/>
    <w:rsid w:val="00B61F58"/>
    <w:rsid w:val="00B8184F"/>
    <w:rsid w:val="00B94F82"/>
    <w:rsid w:val="00B954D9"/>
    <w:rsid w:val="00BA6870"/>
    <w:rsid w:val="00BB5DFD"/>
    <w:rsid w:val="00BC28F8"/>
    <w:rsid w:val="00BC5B3C"/>
    <w:rsid w:val="00BE1D5A"/>
    <w:rsid w:val="00BE2D48"/>
    <w:rsid w:val="00BE769F"/>
    <w:rsid w:val="00BF2E53"/>
    <w:rsid w:val="00C41D8E"/>
    <w:rsid w:val="00C73B89"/>
    <w:rsid w:val="00C82C43"/>
    <w:rsid w:val="00C854B6"/>
    <w:rsid w:val="00C86395"/>
    <w:rsid w:val="00C96F70"/>
    <w:rsid w:val="00CB7444"/>
    <w:rsid w:val="00CD1CBA"/>
    <w:rsid w:val="00CD3AE3"/>
    <w:rsid w:val="00D14BB1"/>
    <w:rsid w:val="00D25B05"/>
    <w:rsid w:val="00D25CF3"/>
    <w:rsid w:val="00D26F56"/>
    <w:rsid w:val="00D37FFD"/>
    <w:rsid w:val="00D45958"/>
    <w:rsid w:val="00D51E06"/>
    <w:rsid w:val="00D552AE"/>
    <w:rsid w:val="00D62E74"/>
    <w:rsid w:val="00D71929"/>
    <w:rsid w:val="00D85F2C"/>
    <w:rsid w:val="00D92CD2"/>
    <w:rsid w:val="00D96FC5"/>
    <w:rsid w:val="00DA0F63"/>
    <w:rsid w:val="00DC4C14"/>
    <w:rsid w:val="00DC66D8"/>
    <w:rsid w:val="00DD46F6"/>
    <w:rsid w:val="00DE02B7"/>
    <w:rsid w:val="00DF38C4"/>
    <w:rsid w:val="00DF4A10"/>
    <w:rsid w:val="00E05285"/>
    <w:rsid w:val="00E21920"/>
    <w:rsid w:val="00E321F7"/>
    <w:rsid w:val="00E32F9F"/>
    <w:rsid w:val="00E40D20"/>
    <w:rsid w:val="00E61C1D"/>
    <w:rsid w:val="00E63ED5"/>
    <w:rsid w:val="00E72DFD"/>
    <w:rsid w:val="00E8208B"/>
    <w:rsid w:val="00E96720"/>
    <w:rsid w:val="00EA09F4"/>
    <w:rsid w:val="00EA79C3"/>
    <w:rsid w:val="00EB1B61"/>
    <w:rsid w:val="00EB1CAA"/>
    <w:rsid w:val="00EB7DB8"/>
    <w:rsid w:val="00EC1B27"/>
    <w:rsid w:val="00EC23CF"/>
    <w:rsid w:val="00EE0D79"/>
    <w:rsid w:val="00EE5A3F"/>
    <w:rsid w:val="00EF256B"/>
    <w:rsid w:val="00EF54A7"/>
    <w:rsid w:val="00F0276F"/>
    <w:rsid w:val="00F045C8"/>
    <w:rsid w:val="00F061B8"/>
    <w:rsid w:val="00F22F65"/>
    <w:rsid w:val="00F466E1"/>
    <w:rsid w:val="00F5173B"/>
    <w:rsid w:val="00F61DB8"/>
    <w:rsid w:val="00F73193"/>
    <w:rsid w:val="00F74AD1"/>
    <w:rsid w:val="00F93BDC"/>
    <w:rsid w:val="00FC0C27"/>
    <w:rsid w:val="00FC2A93"/>
    <w:rsid w:val="00FC4E42"/>
    <w:rsid w:val="00FF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234E5BD"/>
  <w15:docId w15:val="{8686D71E-0A36-4314-AC2B-A2F6A398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F58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next w:val="BodyText"/>
    <w:qFormat/>
    <w:rsid w:val="00BC5B3C"/>
    <w:pPr>
      <w:keepNext/>
      <w:keepLines/>
      <w:numPr>
        <w:numId w:val="17"/>
      </w:numPr>
      <w:suppressAutoHyphens/>
      <w:spacing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qFormat/>
    <w:rsid w:val="00AE642E"/>
    <w:pPr>
      <w:numPr>
        <w:ilvl w:val="1"/>
      </w:numPr>
      <w:spacing w:before="24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qFormat/>
    <w:rsid w:val="00D25B05"/>
    <w:pPr>
      <w:numPr>
        <w:ilvl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BodyText"/>
    <w:qFormat/>
    <w:rsid w:val="00D25B05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qFormat/>
    <w:rsid w:val="00D25B05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qFormat/>
    <w:rsid w:val="00D25B05"/>
    <w:pPr>
      <w:numPr>
        <w:ilvl w:val="5"/>
      </w:numPr>
      <w:outlineLvl w:val="5"/>
    </w:pPr>
    <w:rPr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BodyText"/>
    <w:rsid w:val="00265DC6"/>
    <w:pPr>
      <w:spacing w:before="60" w:after="240" w:line="240" w:lineRule="auto"/>
      <w:ind w:left="720" w:right="720"/>
      <w:jc w:val="both"/>
    </w:pPr>
    <w:rPr>
      <w:rFonts w:ascii="Times New Roman" w:hAnsi="Times New Roman" w:cs="Times New Roman"/>
      <w:sz w:val="28"/>
      <w:szCs w:val="24"/>
    </w:rPr>
  </w:style>
  <w:style w:type="paragraph" w:styleId="Title">
    <w:name w:val="Title"/>
    <w:basedOn w:val="Normal"/>
    <w:next w:val="BodyText"/>
    <w:qFormat/>
    <w:rsid w:val="00FC0C27"/>
    <w:pPr>
      <w:spacing w:after="60" w:line="240" w:lineRule="auto"/>
      <w:jc w:val="center"/>
      <w:outlineLvl w:val="0"/>
    </w:pPr>
    <w:rPr>
      <w:rFonts w:ascii="Times New Roman" w:hAnsi="Times New Roman" w:cs="Arial"/>
      <w:b/>
      <w:bCs/>
      <w:kern w:val="28"/>
      <w:sz w:val="48"/>
      <w:szCs w:val="32"/>
    </w:rPr>
  </w:style>
  <w:style w:type="paragraph" w:styleId="TOC2">
    <w:name w:val="toc 2"/>
    <w:basedOn w:val="TOC1"/>
    <w:next w:val="Normal"/>
    <w:autoRedefine/>
    <w:semiHidden/>
    <w:rsid w:val="0032206B"/>
    <w:pPr>
      <w:ind w:left="936" w:hanging="576"/>
    </w:pPr>
  </w:style>
  <w:style w:type="paragraph" w:styleId="TOC1">
    <w:name w:val="toc 1"/>
    <w:basedOn w:val="Normal"/>
    <w:next w:val="Normal"/>
    <w:autoRedefine/>
    <w:semiHidden/>
    <w:rsid w:val="008B66E8"/>
    <w:pPr>
      <w:tabs>
        <w:tab w:val="right" w:leader="dot" w:pos="8558"/>
      </w:tabs>
      <w:spacing w:line="240" w:lineRule="auto"/>
      <w:ind w:left="360" w:hanging="360"/>
      <w:jc w:val="both"/>
    </w:pPr>
    <w:rPr>
      <w:rFonts w:ascii="Times New Roman" w:hAnsi="Times New Roman" w:cs="Times New Roman"/>
      <w:sz w:val="28"/>
      <w:szCs w:val="24"/>
    </w:rPr>
  </w:style>
  <w:style w:type="paragraph" w:styleId="BodyText">
    <w:name w:val="Body Text"/>
    <w:basedOn w:val="Normal"/>
    <w:next w:val="BodyTextFirstIndent"/>
    <w:rsid w:val="00031D90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BodyTextFirstIndent">
    <w:name w:val="Body Text First Indent"/>
    <w:basedOn w:val="BodyText"/>
    <w:rsid w:val="008A3228"/>
    <w:pPr>
      <w:ind w:firstLine="432"/>
    </w:pPr>
  </w:style>
  <w:style w:type="paragraph" w:styleId="TOC3">
    <w:name w:val="toc 3"/>
    <w:basedOn w:val="TOC2"/>
    <w:next w:val="Normal"/>
    <w:autoRedefine/>
    <w:semiHidden/>
    <w:rsid w:val="0032206B"/>
    <w:pPr>
      <w:ind w:left="1656" w:hanging="720"/>
    </w:pPr>
  </w:style>
  <w:style w:type="character" w:styleId="Hyperlink">
    <w:name w:val="Hyperlink"/>
    <w:basedOn w:val="DefaultParagraphFont"/>
    <w:uiPriority w:val="99"/>
    <w:rsid w:val="00680698"/>
    <w:rPr>
      <w:color w:val="0000FF"/>
      <w:u w:val="single"/>
    </w:rPr>
  </w:style>
  <w:style w:type="paragraph" w:styleId="TOC4">
    <w:name w:val="toc 4"/>
    <w:basedOn w:val="TOC3"/>
    <w:next w:val="Normal"/>
    <w:autoRedefine/>
    <w:semiHidden/>
    <w:rsid w:val="00A724F1"/>
    <w:pPr>
      <w:ind w:left="2506" w:hanging="864"/>
    </w:pPr>
  </w:style>
  <w:style w:type="paragraph" w:customStyle="1" w:styleId="Frontmatter">
    <w:name w:val="Frontmatter"/>
    <w:basedOn w:val="Heading1"/>
    <w:next w:val="BodyText"/>
    <w:rsid w:val="007B4010"/>
    <w:pPr>
      <w:numPr>
        <w:numId w:val="0"/>
      </w:numPr>
    </w:pPr>
  </w:style>
  <w:style w:type="paragraph" w:styleId="Caption">
    <w:name w:val="caption"/>
    <w:basedOn w:val="Normal"/>
    <w:next w:val="Normal"/>
    <w:qFormat/>
    <w:rsid w:val="008F1EEC"/>
    <w:pPr>
      <w:spacing w:before="120" w:after="120" w:line="360" w:lineRule="auto"/>
      <w:jc w:val="both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CaptionFigure">
    <w:name w:val="Caption: Figure"/>
    <w:basedOn w:val="Caption"/>
    <w:next w:val="BodyText"/>
    <w:rsid w:val="00F466E1"/>
    <w:pPr>
      <w:spacing w:line="240" w:lineRule="auto"/>
      <w:jc w:val="center"/>
    </w:pPr>
    <w:rPr>
      <w:sz w:val="24"/>
    </w:rPr>
  </w:style>
  <w:style w:type="paragraph" w:customStyle="1" w:styleId="CaptionTable">
    <w:name w:val="Caption: Table"/>
    <w:basedOn w:val="Caption"/>
    <w:next w:val="BodyText"/>
    <w:rsid w:val="009053D7"/>
    <w:pPr>
      <w:spacing w:line="240" w:lineRule="auto"/>
    </w:pPr>
    <w:rPr>
      <w:sz w:val="24"/>
    </w:rPr>
  </w:style>
  <w:style w:type="paragraph" w:customStyle="1" w:styleId="Bibentry">
    <w:name w:val="Bibentry"/>
    <w:basedOn w:val="Normal"/>
    <w:rsid w:val="004E7D45"/>
    <w:pPr>
      <w:keepLines/>
      <w:suppressAutoHyphens/>
      <w:spacing w:after="240" w:line="240" w:lineRule="auto"/>
      <w:ind w:left="720" w:hanging="720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Bullet1">
    <w:name w:val="Bullet 1"/>
    <w:basedOn w:val="Normal"/>
    <w:next w:val="BodyText"/>
    <w:qFormat/>
    <w:rsid w:val="008B32DD"/>
    <w:pPr>
      <w:numPr>
        <w:numId w:val="18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ullet2">
    <w:name w:val="Bullet 2"/>
    <w:basedOn w:val="Normal"/>
    <w:next w:val="BodyText"/>
    <w:qFormat/>
    <w:rsid w:val="0002584E"/>
    <w:pPr>
      <w:numPr>
        <w:numId w:val="19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ullet3">
    <w:name w:val="Bullet 3"/>
    <w:basedOn w:val="Normal"/>
    <w:next w:val="BodyText"/>
    <w:qFormat/>
    <w:rsid w:val="0002584E"/>
    <w:pPr>
      <w:numPr>
        <w:numId w:val="20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umber1">
    <w:name w:val="Number 1"/>
    <w:basedOn w:val="Normal"/>
    <w:next w:val="BodyText"/>
    <w:qFormat/>
    <w:rsid w:val="0002584E"/>
    <w:pPr>
      <w:numPr>
        <w:numId w:val="21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umber2">
    <w:name w:val="Number 2"/>
    <w:basedOn w:val="Normal"/>
    <w:next w:val="BodyText"/>
    <w:qFormat/>
    <w:rsid w:val="0002584E"/>
    <w:pPr>
      <w:numPr>
        <w:numId w:val="23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umber3">
    <w:name w:val="Number 3"/>
    <w:basedOn w:val="Normal"/>
    <w:next w:val="BodyText"/>
    <w:qFormat/>
    <w:rsid w:val="0002584E"/>
    <w:pPr>
      <w:numPr>
        <w:numId w:val="24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odyCenter">
    <w:name w:val="Body Center"/>
    <w:basedOn w:val="Normal"/>
    <w:next w:val="BodyText"/>
    <w:qFormat/>
    <w:rsid w:val="00EF256B"/>
    <w:pPr>
      <w:spacing w:after="0" w:line="360" w:lineRule="auto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Bullet4">
    <w:name w:val="Bullet 4"/>
    <w:basedOn w:val="Normal"/>
    <w:next w:val="BodyText"/>
    <w:qFormat/>
    <w:rsid w:val="0002584E"/>
    <w:pPr>
      <w:numPr>
        <w:numId w:val="26"/>
      </w:numPr>
      <w:spacing w:after="0" w:line="360" w:lineRule="auto"/>
      <w:ind w:left="0" w:firstLine="1584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6ABF"/>
  </w:style>
  <w:style w:type="table" w:styleId="TableGrid">
    <w:name w:val="Table Grid"/>
    <w:basedOn w:val="TableNormal"/>
    <w:uiPriority w:val="39"/>
    <w:rsid w:val="00A56ABF"/>
    <w:rPr>
      <w:rFonts w:asciiTheme="minorHAnsi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Khai\AppData\Roaming\Microsoft\Templates\Baocao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BaocaoWord_Template</Template>
  <TotalTime>235</TotalTime>
  <Pages>2</Pages>
  <Words>175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Academic &amp; Research Computing, RPI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DucKhai Lam</dc:creator>
  <cp:keywords/>
  <dc:description/>
  <cp:lastModifiedBy>DucKhai Lam</cp:lastModifiedBy>
  <cp:revision>144</cp:revision>
  <cp:lastPrinted>2019-04-18T02:26:00Z</cp:lastPrinted>
  <dcterms:created xsi:type="dcterms:W3CDTF">2019-03-26T04:06:00Z</dcterms:created>
  <dcterms:modified xsi:type="dcterms:W3CDTF">2019-04-19T06:05:00Z</dcterms:modified>
</cp:coreProperties>
</file>
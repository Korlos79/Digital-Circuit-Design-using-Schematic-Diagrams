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Look w:val="04A0" w:firstRow="1" w:lastRow="0" w:firstColumn="1" w:lastColumn="0" w:noHBand="0" w:noVBand="1"/>
      </w:tblPr>
      <w:tblGrid>
        <w:gridCol w:w="4644"/>
        <w:gridCol w:w="5274"/>
      </w:tblGrid>
      <w:tr w:rsidR="00B61F58" w:rsidRPr="00F7103E" w14:paraId="082CAD59" w14:textId="77777777" w:rsidTr="008F48E5">
        <w:trPr>
          <w:jc w:val="center"/>
        </w:trPr>
        <w:tc>
          <w:tcPr>
            <w:tcW w:w="4644" w:type="dxa"/>
          </w:tcPr>
          <w:p w14:paraId="08DF0503" w14:textId="2ADD86D8" w:rsidR="00B61F58" w:rsidRPr="00F7103E" w:rsidRDefault="001C1272" w:rsidP="008F48E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bookmarkStart w:id="0" w:name="_Toc76550607"/>
            <w:r>
              <w:rPr>
                <w:rFonts w:ascii="Times New Roman" w:hAnsi="Times New Roman" w:cs="Times New Roman"/>
              </w:rPr>
              <w:t>UNIVERSITY OF INFORMATION TECHNOLOGY</w:t>
            </w:r>
          </w:p>
          <w:p w14:paraId="6ED003DA" w14:textId="5E8B64EB" w:rsidR="00B61F58" w:rsidRPr="00F7103E" w:rsidRDefault="00B61F58" w:rsidP="008F4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03E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2D7C02" wp14:editId="3890E975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340995</wp:posOffset>
                      </wp:positionV>
                      <wp:extent cx="962025" cy="0"/>
                      <wp:effectExtent l="0" t="0" r="0" b="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2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BC4B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75.15pt;margin-top:26.85pt;width:75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"/>
                  </w:pict>
                </mc:Fallback>
              </mc:AlternateContent>
            </w:r>
            <w:r w:rsidR="000344B3">
              <w:rPr>
                <w:rFonts w:ascii="Times New Roman" w:hAnsi="Times New Roman" w:cs="Times New Roman"/>
                <w:b/>
              </w:rPr>
              <w:t>COMPUTER EN</w:t>
            </w:r>
            <w:r w:rsidR="00FC4E42">
              <w:rPr>
                <w:rFonts w:ascii="Times New Roman" w:hAnsi="Times New Roman" w:cs="Times New Roman"/>
                <w:b/>
              </w:rPr>
              <w:t>GINEERING DEPARTMENT</w:t>
            </w:r>
          </w:p>
        </w:tc>
        <w:tc>
          <w:tcPr>
            <w:tcW w:w="5274" w:type="dxa"/>
          </w:tcPr>
          <w:p w14:paraId="3D30B224" w14:textId="72F786BA" w:rsidR="00B61F58" w:rsidRPr="00F7103E" w:rsidRDefault="00FD6B4F" w:rsidP="008F48E5">
            <w:pPr>
              <w:spacing w:after="10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FINAL</w:t>
            </w:r>
            <w:r w:rsidR="00E05285">
              <w:rPr>
                <w:rFonts w:ascii="Times New Roman" w:hAnsi="Times New Roman" w:cs="Times New Roman"/>
                <w:b/>
                <w:bCs/>
              </w:rPr>
              <w:t xml:space="preserve"> EXAMINATION</w:t>
            </w:r>
            <w:r w:rsidR="00B61F58" w:rsidRPr="00F7103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61F58">
              <w:rPr>
                <w:rFonts w:ascii="Times New Roman" w:hAnsi="Times New Roman" w:cs="Times New Roman"/>
                <w:b/>
                <w:bCs/>
              </w:rPr>
              <w:t>I</w:t>
            </w:r>
            <w:r w:rsidR="005C4D4A">
              <w:rPr>
                <w:rFonts w:ascii="Times New Roman" w:hAnsi="Times New Roman" w:cs="Times New Roman"/>
                <w:b/>
                <w:bCs/>
              </w:rPr>
              <w:t>I</w:t>
            </w:r>
            <w:r w:rsidR="00B61F58" w:rsidRPr="00F7103E">
              <w:rPr>
                <w:rFonts w:ascii="Times New Roman" w:hAnsi="Times New Roman" w:cs="Times New Roman"/>
                <w:b/>
                <w:bCs/>
              </w:rPr>
              <w:t xml:space="preserve"> (201</w:t>
            </w:r>
            <w:r w:rsidR="009C4A5E">
              <w:rPr>
                <w:rFonts w:ascii="Times New Roman" w:hAnsi="Times New Roman" w:cs="Times New Roman"/>
                <w:b/>
                <w:bCs/>
              </w:rPr>
              <w:t>9</w:t>
            </w:r>
            <w:r w:rsidR="00B61F58" w:rsidRPr="00F7103E">
              <w:rPr>
                <w:rFonts w:ascii="Times New Roman" w:hAnsi="Times New Roman" w:cs="Times New Roman"/>
                <w:b/>
                <w:bCs/>
              </w:rPr>
              <w:t>-20</w:t>
            </w:r>
            <w:r w:rsidR="009C4A5E">
              <w:rPr>
                <w:rFonts w:ascii="Times New Roman" w:hAnsi="Times New Roman" w:cs="Times New Roman"/>
                <w:b/>
                <w:bCs/>
              </w:rPr>
              <w:t>20</w:t>
            </w:r>
            <w:r w:rsidR="00B61F58" w:rsidRPr="00F7103E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102ED0F1" w14:textId="4AD3694E" w:rsidR="00B61F58" w:rsidRPr="00F7103E" w:rsidRDefault="00E05285" w:rsidP="008F48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COURSE</w:t>
            </w:r>
            <w:r w:rsidR="00B61F58" w:rsidRPr="00F7103E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E32F9F">
              <w:rPr>
                <w:rFonts w:ascii="Times New Roman" w:hAnsi="Times New Roman" w:cs="Times New Roman"/>
                <w:b/>
                <w:bCs/>
              </w:rPr>
              <w:t>DEGITAL LOGIC DESIGN</w:t>
            </w:r>
          </w:p>
          <w:p w14:paraId="6F127A6D" w14:textId="146486B8" w:rsidR="00B61F58" w:rsidRDefault="00B61F58" w:rsidP="008F48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F7103E">
              <w:rPr>
                <w:rFonts w:ascii="Times New Roman" w:hAnsi="Times New Roman" w:cs="Times New Roman"/>
                <w:bCs/>
                <w:i/>
              </w:rPr>
              <w:t>T</w:t>
            </w:r>
            <w:r w:rsidR="00A175E2">
              <w:rPr>
                <w:rFonts w:ascii="Times New Roman" w:hAnsi="Times New Roman" w:cs="Times New Roman"/>
                <w:bCs/>
                <w:i/>
              </w:rPr>
              <w:t xml:space="preserve">ime </w:t>
            </w:r>
            <w:r w:rsidR="00434E59">
              <w:rPr>
                <w:rFonts w:ascii="Times New Roman" w:hAnsi="Times New Roman" w:cs="Times New Roman"/>
                <w:bCs/>
                <w:i/>
              </w:rPr>
              <w:t>duration</w:t>
            </w:r>
            <w:r w:rsidRPr="00F7103E">
              <w:rPr>
                <w:rFonts w:ascii="Times New Roman" w:hAnsi="Times New Roman" w:cs="Times New Roman"/>
                <w:bCs/>
                <w:i/>
              </w:rPr>
              <w:t xml:space="preserve">: </w:t>
            </w:r>
            <w:r w:rsidR="00134ACF">
              <w:rPr>
                <w:rFonts w:ascii="Times New Roman" w:hAnsi="Times New Roman" w:cs="Times New Roman"/>
                <w:bCs/>
                <w:i/>
              </w:rPr>
              <w:t>7</w:t>
            </w:r>
            <w:bookmarkStart w:id="1" w:name="_GoBack"/>
            <w:bookmarkEnd w:id="1"/>
            <w:r w:rsidR="00434E59">
              <w:rPr>
                <w:rFonts w:ascii="Times New Roman" w:hAnsi="Times New Roman" w:cs="Times New Roman"/>
                <w:bCs/>
                <w:i/>
              </w:rPr>
              <w:t>0 minutes</w:t>
            </w:r>
          </w:p>
          <w:p w14:paraId="32EF8F60" w14:textId="2B690EFE" w:rsidR="00B435A9" w:rsidRDefault="00B435A9" w:rsidP="008F48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>
              <w:rPr>
                <w:rFonts w:ascii="Times New Roman" w:hAnsi="Times New Roman" w:cs="Times New Roman"/>
                <w:bCs/>
                <w:i/>
              </w:rPr>
              <w:t>(</w:t>
            </w:r>
            <w:r w:rsidR="008B7464">
              <w:rPr>
                <w:rFonts w:ascii="Times New Roman" w:hAnsi="Times New Roman" w:cs="Times New Roman"/>
                <w:bCs/>
                <w:i/>
              </w:rPr>
              <w:t>Paper</w:t>
            </w:r>
            <w:r w:rsidR="00726978">
              <w:rPr>
                <w:rFonts w:ascii="Times New Roman" w:hAnsi="Times New Roman" w:cs="Times New Roman"/>
                <w:bCs/>
                <w:i/>
              </w:rPr>
              <w:t xml:space="preserve"> materials are</w:t>
            </w:r>
            <w:r w:rsidR="009C4A5E">
              <w:rPr>
                <w:rFonts w:ascii="Times New Roman" w:hAnsi="Times New Roman" w:cs="Times New Roman"/>
                <w:bCs/>
                <w:i/>
              </w:rPr>
              <w:t xml:space="preserve"> not</w:t>
            </w:r>
            <w:r w:rsidR="00726978">
              <w:rPr>
                <w:rFonts w:ascii="Times New Roman" w:hAnsi="Times New Roman" w:cs="Times New Roman"/>
                <w:bCs/>
                <w:i/>
              </w:rPr>
              <w:t xml:space="preserve"> all</w:t>
            </w:r>
            <w:r w:rsidR="00BC28F8">
              <w:rPr>
                <w:rFonts w:ascii="Times New Roman" w:hAnsi="Times New Roman" w:cs="Times New Roman"/>
                <w:bCs/>
                <w:i/>
              </w:rPr>
              <w:t>owed</w:t>
            </w:r>
            <w:r w:rsidR="00F22F65">
              <w:rPr>
                <w:rFonts w:ascii="Times New Roman" w:hAnsi="Times New Roman" w:cs="Times New Roman"/>
                <w:bCs/>
                <w:i/>
              </w:rPr>
              <w:t>)</w:t>
            </w:r>
          </w:p>
          <w:p w14:paraId="20693DDE" w14:textId="77777777" w:rsidR="00D24E98" w:rsidRDefault="00D24E98" w:rsidP="00D24E9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>
              <w:rPr>
                <w:rFonts w:ascii="Times New Roman" w:hAnsi="Times New Roman" w:cs="Times New Roman"/>
                <w:bCs/>
                <w:i/>
              </w:rPr>
              <w:t>(OEP Students do the test by English,</w:t>
            </w:r>
          </w:p>
          <w:p w14:paraId="00772D6B" w14:textId="77777777" w:rsidR="00D24E98" w:rsidRDefault="00D24E98" w:rsidP="00D24E9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>
              <w:rPr>
                <w:rFonts w:ascii="Times New Roman" w:hAnsi="Times New Roman" w:cs="Times New Roman"/>
                <w:bCs/>
                <w:i/>
              </w:rPr>
              <w:t>Regular Students do the test by Vietnamese)</w:t>
            </w:r>
          </w:p>
          <w:p w14:paraId="7870F4B8" w14:textId="77777777" w:rsidR="00D24E98" w:rsidRPr="00F7103E" w:rsidRDefault="00D24E98" w:rsidP="008F48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</w:p>
          <w:p w14:paraId="2B5C1F62" w14:textId="77777777" w:rsidR="00B61F58" w:rsidRPr="00F7103E" w:rsidRDefault="00B61F58" w:rsidP="008F48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6B879B5" w14:textId="18175576" w:rsidR="003E5C50" w:rsidRDefault="003E5C50" w:rsidP="003E5C50">
      <w:pPr>
        <w:pStyle w:val="Heading1"/>
        <w:numPr>
          <w:ilvl w:val="0"/>
          <w:numId w:val="1"/>
        </w:numPr>
      </w:pPr>
      <w:r>
        <w:t>Question 1: (5 points)</w:t>
      </w:r>
    </w:p>
    <w:p w14:paraId="3CED4413" w14:textId="59BD98CB" w:rsidR="002D1B85" w:rsidRDefault="002D1B85" w:rsidP="001C6119">
      <w:pPr>
        <w:pStyle w:val="BodyTextFirstIndent"/>
        <w:numPr>
          <w:ilvl w:val="0"/>
          <w:numId w:val="30"/>
        </w:numPr>
      </w:pPr>
      <w:r>
        <w:t xml:space="preserve">What is combinational circuit? Describe </w:t>
      </w:r>
      <w:r w:rsidR="00946DDC">
        <w:t>5 combinational circuits</w:t>
      </w:r>
    </w:p>
    <w:p w14:paraId="599B7B90" w14:textId="79D97B5A" w:rsidR="00C747E2" w:rsidRDefault="00C747E2" w:rsidP="001C6119">
      <w:pPr>
        <w:pStyle w:val="BodyTextFirstIndent"/>
        <w:numPr>
          <w:ilvl w:val="0"/>
          <w:numId w:val="30"/>
        </w:numPr>
      </w:pPr>
      <w:r>
        <w:t>What is sequential circuit? Describe 5 sequen</w:t>
      </w:r>
      <w:r w:rsidR="009D700A">
        <w:t>tial circuits</w:t>
      </w:r>
    </w:p>
    <w:p w14:paraId="275E1EF0" w14:textId="4205EA57" w:rsidR="009D700A" w:rsidRDefault="009D700A" w:rsidP="001C6119">
      <w:pPr>
        <w:pStyle w:val="BodyTextFirstIndent"/>
        <w:numPr>
          <w:ilvl w:val="0"/>
          <w:numId w:val="30"/>
        </w:numPr>
      </w:pPr>
      <w:r>
        <w:t>Describe 5 memory components</w:t>
      </w:r>
    </w:p>
    <w:p w14:paraId="2C47DF94" w14:textId="77240C00" w:rsidR="00D46C33" w:rsidRDefault="00D46C33" w:rsidP="001C6119">
      <w:pPr>
        <w:pStyle w:val="BodyTextFirstIndent"/>
        <w:numPr>
          <w:ilvl w:val="0"/>
          <w:numId w:val="30"/>
        </w:numPr>
      </w:pPr>
      <w:r>
        <w:t xml:space="preserve">What </w:t>
      </w:r>
      <w:r w:rsidR="008B5D1C">
        <w:t>is</w:t>
      </w:r>
      <w:r>
        <w:t xml:space="preserve"> R</w:t>
      </w:r>
      <w:r w:rsidR="00414E8C">
        <w:t>egister Transfer Logic (R</w:t>
      </w:r>
      <w:r>
        <w:t>TL</w:t>
      </w:r>
      <w:r w:rsidR="00414E8C">
        <w:t>)</w:t>
      </w:r>
      <w:r>
        <w:t xml:space="preserve"> design?</w:t>
      </w:r>
    </w:p>
    <w:p w14:paraId="7D609A67" w14:textId="27B6D64C" w:rsidR="009564D0" w:rsidRDefault="009564D0" w:rsidP="001C6119">
      <w:pPr>
        <w:pStyle w:val="BodyTextFirstIndent"/>
        <w:numPr>
          <w:ilvl w:val="0"/>
          <w:numId w:val="30"/>
        </w:numPr>
      </w:pPr>
      <w:r>
        <w:t xml:space="preserve">How can </w:t>
      </w:r>
      <w:r w:rsidR="00314C01">
        <w:t xml:space="preserve">we determine the operation frequency of </w:t>
      </w:r>
      <w:r w:rsidR="00F10D6A">
        <w:t xml:space="preserve">a </w:t>
      </w:r>
      <w:r w:rsidR="00314C01">
        <w:t>desi</w:t>
      </w:r>
      <w:r w:rsidR="00987DE2">
        <w:t>gn circuit?</w:t>
      </w:r>
    </w:p>
    <w:p w14:paraId="20BA6EF9" w14:textId="4E891E6A" w:rsidR="001C6119" w:rsidRDefault="00B65263" w:rsidP="001C6119">
      <w:pPr>
        <w:pStyle w:val="BodyTextFirstIndent"/>
        <w:numPr>
          <w:ilvl w:val="0"/>
          <w:numId w:val="30"/>
        </w:numPr>
      </w:pPr>
      <w:r>
        <w:t>Compare</w:t>
      </w:r>
      <w:r w:rsidR="001C6119">
        <w:t xml:space="preserve"> the disadvantages and advantages </w:t>
      </w:r>
      <w:r>
        <w:t>between the</w:t>
      </w:r>
      <w:r w:rsidR="001C6119">
        <w:t xml:space="preserve"> </w:t>
      </w:r>
      <w:r>
        <w:t xml:space="preserve">single cycle design and the </w:t>
      </w:r>
      <w:r w:rsidR="001C6119">
        <w:t>multiple cycle design?</w:t>
      </w:r>
    </w:p>
    <w:p w14:paraId="55C46695" w14:textId="459CA6B2" w:rsidR="001C6119" w:rsidRDefault="001C6119" w:rsidP="001C6119">
      <w:pPr>
        <w:pStyle w:val="BodyTextFirstIndent"/>
        <w:numPr>
          <w:ilvl w:val="0"/>
          <w:numId w:val="30"/>
        </w:numPr>
      </w:pPr>
      <w:r>
        <w:t xml:space="preserve">What is </w:t>
      </w:r>
      <w:r w:rsidR="00B92724">
        <w:t xml:space="preserve">the </w:t>
      </w:r>
      <w:r w:rsidR="00CD4462">
        <w:t xml:space="preserve">main </w:t>
      </w:r>
      <w:r w:rsidR="003B3B93">
        <w:t>purpose</w:t>
      </w:r>
      <w:r w:rsidR="00CD4462">
        <w:t xml:space="preserve"> of </w:t>
      </w:r>
      <w:r w:rsidR="00B92724">
        <w:t>a</w:t>
      </w:r>
      <w:r w:rsidR="00CD4462">
        <w:t xml:space="preserve"> </w:t>
      </w:r>
      <w:r>
        <w:t>pipelined functional unit</w:t>
      </w:r>
      <w:r w:rsidR="001F112E">
        <w:t xml:space="preserve"> design</w:t>
      </w:r>
      <w:r>
        <w:t>?</w:t>
      </w:r>
    </w:p>
    <w:p w14:paraId="6FC984E8" w14:textId="3F83289E" w:rsidR="00B92724" w:rsidRDefault="00B92724" w:rsidP="00B92724">
      <w:pPr>
        <w:pStyle w:val="BodyTextFirstIndent"/>
        <w:numPr>
          <w:ilvl w:val="0"/>
          <w:numId w:val="30"/>
        </w:numPr>
      </w:pPr>
      <w:r>
        <w:t xml:space="preserve">What is the main purpose of a pipelined </w:t>
      </w:r>
      <w:r w:rsidR="00A9794A">
        <w:t>datapath</w:t>
      </w:r>
      <w:r>
        <w:t xml:space="preserve"> design?</w:t>
      </w:r>
    </w:p>
    <w:p w14:paraId="25BA0BF1" w14:textId="2E98E717" w:rsidR="00C97073" w:rsidRDefault="00C97073" w:rsidP="00B92724">
      <w:pPr>
        <w:pStyle w:val="BodyTextFirstIndent"/>
        <w:numPr>
          <w:ilvl w:val="0"/>
          <w:numId w:val="30"/>
        </w:numPr>
      </w:pPr>
      <w:r>
        <w:t xml:space="preserve">What is difference between </w:t>
      </w:r>
      <w:r w:rsidR="00605604">
        <w:t xml:space="preserve">register sharing technique and </w:t>
      </w:r>
      <w:r w:rsidR="00245718">
        <w:t>register merging technique?</w:t>
      </w:r>
    </w:p>
    <w:p w14:paraId="3AE631A7" w14:textId="63EF5926" w:rsidR="000E5074" w:rsidRDefault="00FE194D" w:rsidP="00B92724">
      <w:pPr>
        <w:pStyle w:val="BodyTextFirstIndent"/>
        <w:numPr>
          <w:ilvl w:val="0"/>
          <w:numId w:val="30"/>
        </w:numPr>
      </w:pPr>
      <w:r>
        <w:t xml:space="preserve">What </w:t>
      </w:r>
      <w:r w:rsidR="00053C67">
        <w:t>is difference between resource</w:t>
      </w:r>
      <w:r w:rsidR="00980844">
        <w:t>-</w:t>
      </w:r>
      <w:r w:rsidR="00053C67">
        <w:t xml:space="preserve">constraint </w:t>
      </w:r>
      <w:r w:rsidR="00980844">
        <w:t>scheduling and time-constraint scheduling?</w:t>
      </w:r>
    </w:p>
    <w:p w14:paraId="25B3D9C1" w14:textId="77777777" w:rsidR="00B92724" w:rsidRDefault="00B92724" w:rsidP="00A9794A">
      <w:pPr>
        <w:pStyle w:val="BodyTextFirstIndent"/>
        <w:ind w:left="720" w:firstLine="0"/>
      </w:pPr>
    </w:p>
    <w:p w14:paraId="204BE937" w14:textId="200E2994" w:rsidR="001C6119" w:rsidRDefault="00286658" w:rsidP="001C6119">
      <w:pPr>
        <w:pStyle w:val="Heading1"/>
      </w:pPr>
      <w:r>
        <w:t>Question 2: (</w:t>
      </w:r>
      <w:r w:rsidR="00F864AB">
        <w:t>2</w:t>
      </w:r>
      <w:r>
        <w:t xml:space="preserve"> points)</w:t>
      </w:r>
    </w:p>
    <w:p w14:paraId="646142E7" w14:textId="3F31D538" w:rsidR="00C13468" w:rsidRDefault="00451497" w:rsidP="00451497">
      <w:pPr>
        <w:pStyle w:val="BodyText"/>
        <w:numPr>
          <w:ilvl w:val="0"/>
          <w:numId w:val="33"/>
        </w:numPr>
      </w:pPr>
      <w:r>
        <w:t xml:space="preserve">Show </w:t>
      </w:r>
      <w:r w:rsidR="00E36F1D">
        <w:t xml:space="preserve">a </w:t>
      </w:r>
      <w:r w:rsidR="00D7042D">
        <w:t>Mo</w:t>
      </w:r>
      <w:r w:rsidR="00B0238D">
        <w:t xml:space="preserve">ore-based </w:t>
      </w:r>
      <w:r w:rsidR="00D7042D">
        <w:t xml:space="preserve">Finite-state machine </w:t>
      </w:r>
      <w:r w:rsidR="00304936">
        <w:t xml:space="preserve">(4 states) </w:t>
      </w:r>
      <w:r w:rsidR="00D7042D">
        <w:t>with datapath</w:t>
      </w:r>
      <w:r w:rsidR="00427F41">
        <w:t xml:space="preserve"> </w:t>
      </w:r>
      <w:r w:rsidR="00E80AB2">
        <w:t>(</w:t>
      </w:r>
      <w:r w:rsidR="00241CCB">
        <w:t xml:space="preserve">FSDM) </w:t>
      </w:r>
      <w:r w:rsidR="00427F41">
        <w:t xml:space="preserve">architecture of </w:t>
      </w:r>
      <w:r w:rsidR="005676D2">
        <w:t>a system design</w:t>
      </w:r>
      <w:r w:rsidR="00BB0CCA">
        <w:t>.</w:t>
      </w:r>
    </w:p>
    <w:p w14:paraId="722BE052" w14:textId="2A26A963" w:rsidR="00B0238D" w:rsidRDefault="00B0238D" w:rsidP="00B0238D">
      <w:pPr>
        <w:pStyle w:val="BodyText"/>
        <w:numPr>
          <w:ilvl w:val="0"/>
          <w:numId w:val="33"/>
        </w:numPr>
      </w:pPr>
      <w:r>
        <w:t>Show a M</w:t>
      </w:r>
      <w:r>
        <w:t>ealy</w:t>
      </w:r>
      <w:r>
        <w:t xml:space="preserve">-based Finite-state machine </w:t>
      </w:r>
      <w:r w:rsidR="00304936">
        <w:t>(</w:t>
      </w:r>
      <w:r w:rsidR="00304936">
        <w:t>7</w:t>
      </w:r>
      <w:r w:rsidR="00304936">
        <w:t xml:space="preserve"> states)</w:t>
      </w:r>
      <w:r w:rsidR="00304936">
        <w:t xml:space="preserve"> </w:t>
      </w:r>
      <w:r>
        <w:t xml:space="preserve">with datapath </w:t>
      </w:r>
      <w:r w:rsidR="00241CCB">
        <w:t>(FSDM)</w:t>
      </w:r>
      <w:r w:rsidR="00241CCB">
        <w:t xml:space="preserve"> </w:t>
      </w:r>
      <w:r>
        <w:t>architecture of a system design.</w:t>
      </w:r>
    </w:p>
    <w:p w14:paraId="66AF888A" w14:textId="77777777" w:rsidR="00C13468" w:rsidRDefault="00C13468" w:rsidP="00DB5F2E">
      <w:pPr>
        <w:pStyle w:val="BodyText"/>
      </w:pPr>
    </w:p>
    <w:p w14:paraId="52A38424" w14:textId="021EAF9D" w:rsidR="00F93BDC" w:rsidRDefault="00F93BDC" w:rsidP="00F93BDC">
      <w:pPr>
        <w:pStyle w:val="Heading1"/>
      </w:pPr>
      <w:r>
        <w:t xml:space="preserve">Question </w:t>
      </w:r>
      <w:r w:rsidR="000800CF">
        <w:t>3</w:t>
      </w:r>
      <w:r>
        <w:t xml:space="preserve"> (3 points)</w:t>
      </w:r>
    </w:p>
    <w:p w14:paraId="485FEB9D" w14:textId="2D0456DB" w:rsidR="00F91F55" w:rsidRPr="00365CAE" w:rsidRDefault="00530965" w:rsidP="004315AA">
      <w:pPr>
        <w:pStyle w:val="BodyTextFirstIndent"/>
        <w:jc w:val="left"/>
        <w:rPr>
          <w:sz w:val="28"/>
          <w:szCs w:val="28"/>
        </w:rPr>
      </w:pPr>
      <w:r>
        <w:t xml:space="preserve">Given: </w:t>
      </w:r>
      <w:r>
        <w:tab/>
      </w:r>
      <w:r>
        <w:tab/>
      </w:r>
      <w:r>
        <w:tab/>
      </w:r>
      <w:r w:rsidRPr="00365CAE">
        <w:rPr>
          <w:sz w:val="28"/>
          <w:szCs w:val="28"/>
        </w:rPr>
        <w:t xml:space="preserve">Sum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200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1A84CFA0" w14:textId="2AE6A1F1" w:rsidR="00007776" w:rsidRDefault="00FF69D7" w:rsidP="00FF69D7">
      <w:pPr>
        <w:pStyle w:val="BodyTextFirstIndent"/>
        <w:numPr>
          <w:ilvl w:val="0"/>
          <w:numId w:val="34"/>
        </w:numPr>
        <w:jc w:val="left"/>
      </w:pPr>
      <w:r>
        <w:t xml:space="preserve">Build the datapath to </w:t>
      </w:r>
      <w:r w:rsidR="00C265BE">
        <w:t>calculate the value of Sum</w:t>
      </w:r>
      <w:r w:rsidR="0031257F">
        <w:t>.</w:t>
      </w:r>
    </w:p>
    <w:p w14:paraId="3BDF315E" w14:textId="6357D0F6" w:rsidR="00C265BE" w:rsidRPr="007A516F" w:rsidRDefault="003855C2" w:rsidP="00FF69D7">
      <w:pPr>
        <w:pStyle w:val="BodyTextFirstIndent"/>
        <w:numPr>
          <w:ilvl w:val="0"/>
          <w:numId w:val="34"/>
        </w:numPr>
        <w:jc w:val="left"/>
      </w:pPr>
      <w:r>
        <w:lastRenderedPageBreak/>
        <w:t xml:space="preserve">Show the </w:t>
      </w:r>
      <w:r w:rsidR="00D1423E">
        <w:t xml:space="preserve">FSM </w:t>
      </w:r>
      <w:r w:rsidR="00FE17D8">
        <w:t xml:space="preserve">graph </w:t>
      </w:r>
      <w:r w:rsidR="009A208B">
        <w:t>to control the datapath built in (a).</w:t>
      </w:r>
    </w:p>
    <w:p w14:paraId="21626E93" w14:textId="290CC411" w:rsidR="00AC6007" w:rsidRPr="008225ED" w:rsidRDefault="00AC6007" w:rsidP="00AC6007">
      <w:pPr>
        <w:pStyle w:val="BodyTextFirstIndent"/>
        <w:jc w:val="center"/>
      </w:pPr>
    </w:p>
    <w:p w14:paraId="6DF816D5" w14:textId="468CC4A8" w:rsidR="00F22F65" w:rsidRPr="008225ED" w:rsidRDefault="00EC1B27" w:rsidP="00F22F65">
      <w:pPr>
        <w:spacing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This examination’s l</w:t>
      </w:r>
      <w:r w:rsidR="001044EA">
        <w:rPr>
          <w:rFonts w:ascii="Times New Roman" w:hAnsi="Times New Roman" w:cs="Times New Roman"/>
          <w:b/>
          <w:color w:val="000000"/>
          <w:sz w:val="26"/>
          <w:szCs w:val="26"/>
        </w:rPr>
        <w:t>earning outcome</w:t>
      </w:r>
      <w:r w:rsidR="001D7D1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s </w:t>
      </w:r>
      <w:r w:rsidR="006707A5">
        <w:rPr>
          <w:rFonts w:ascii="Times New Roman" w:hAnsi="Times New Roman" w:cs="Times New Roman"/>
          <w:b/>
          <w:color w:val="000000"/>
          <w:sz w:val="26"/>
          <w:szCs w:val="26"/>
        </w:rPr>
        <w:t>(</w:t>
      </w:r>
      <w:r w:rsidR="001D7D1B">
        <w:rPr>
          <w:rFonts w:ascii="Times New Roman" w:hAnsi="Times New Roman" w:cs="Times New Roman"/>
          <w:b/>
          <w:color w:val="000000"/>
          <w:sz w:val="26"/>
          <w:szCs w:val="26"/>
        </w:rPr>
        <w:t>LO</w:t>
      </w:r>
      <w:r w:rsidR="006707A5">
        <w:rPr>
          <w:rFonts w:ascii="Times New Roman" w:hAnsi="Times New Roman" w:cs="Times New Roman"/>
          <w:b/>
          <w:color w:val="000000"/>
          <w:sz w:val="26"/>
          <w:szCs w:val="26"/>
        </w:rPr>
        <w:t>)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="00BF2E53">
        <w:rPr>
          <w:rFonts w:ascii="Times New Roman" w:hAnsi="Times New Roman" w:cs="Times New Roman"/>
          <w:b/>
          <w:color w:val="000000"/>
          <w:sz w:val="26"/>
          <w:szCs w:val="26"/>
        </w:rPr>
        <w:t>(matching to subject sy</w:t>
      </w:r>
      <w:r w:rsidR="00935AA0">
        <w:rPr>
          <w:rFonts w:ascii="Times New Roman" w:hAnsi="Times New Roman" w:cs="Times New Roman"/>
          <w:b/>
          <w:color w:val="000000"/>
          <w:sz w:val="26"/>
          <w:szCs w:val="26"/>
        </w:rPr>
        <w:t>llabus</w:t>
      </w:r>
      <w:r w:rsidR="00F74AD1">
        <w:rPr>
          <w:rFonts w:ascii="Times New Roman" w:hAnsi="Times New Roman" w:cs="Times New Roman"/>
          <w:b/>
          <w:color w:val="000000"/>
          <w:sz w:val="26"/>
          <w:szCs w:val="26"/>
        </w:rPr>
        <w:t>’s LO)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905"/>
        <w:gridCol w:w="4590"/>
      </w:tblGrid>
      <w:tr w:rsidR="006707A5" w:rsidRPr="002B7605" w14:paraId="4C3DF836" w14:textId="77777777" w:rsidTr="00B00A8E">
        <w:tc>
          <w:tcPr>
            <w:tcW w:w="1870" w:type="dxa"/>
          </w:tcPr>
          <w:p w14:paraId="20C0FF07" w14:textId="31409FEF" w:rsidR="006707A5" w:rsidRPr="002B7605" w:rsidRDefault="00F74AD1" w:rsidP="008F48E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605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905" w:type="dxa"/>
          </w:tcPr>
          <w:p w14:paraId="27048291" w14:textId="46712B83" w:rsidR="006707A5" w:rsidRPr="002B7605" w:rsidRDefault="00F74AD1" w:rsidP="00A978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605">
              <w:rPr>
                <w:rFonts w:ascii="Times New Roman" w:hAnsi="Times New Roman" w:cs="Times New Roman"/>
                <w:b/>
                <w:sz w:val="24"/>
                <w:szCs w:val="24"/>
              </w:rPr>
              <w:t>LO</w:t>
            </w:r>
          </w:p>
        </w:tc>
        <w:tc>
          <w:tcPr>
            <w:tcW w:w="4590" w:type="dxa"/>
          </w:tcPr>
          <w:p w14:paraId="08E820C6" w14:textId="51628C8F" w:rsidR="006707A5" w:rsidRPr="002B7605" w:rsidRDefault="00F74AD1" w:rsidP="00A978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60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66F01" w:rsidRPr="002B7605" w14:paraId="471C6E35" w14:textId="77777777" w:rsidTr="00B00A8E">
        <w:tc>
          <w:tcPr>
            <w:tcW w:w="1870" w:type="dxa"/>
          </w:tcPr>
          <w:p w14:paraId="269C89E9" w14:textId="28BCC54A" w:rsidR="00A66F01" w:rsidRPr="002B7605" w:rsidRDefault="00A66F01" w:rsidP="008F48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76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5" w:type="dxa"/>
          </w:tcPr>
          <w:p w14:paraId="5E6375A0" w14:textId="199669BD" w:rsidR="00A66F01" w:rsidRPr="002B7605" w:rsidRDefault="002D7C74" w:rsidP="008F48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7605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18340D" w:rsidRPr="002B760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90" w:type="dxa"/>
          </w:tcPr>
          <w:p w14:paraId="28A46DFE" w14:textId="62485E9C" w:rsidR="00A66F01" w:rsidRPr="002B7605" w:rsidRDefault="0018340D" w:rsidP="007D5F5F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605">
              <w:rPr>
                <w:rFonts w:ascii="Times New Roman" w:hAnsi="Times New Roman" w:cs="Times New Roman"/>
                <w:sz w:val="24"/>
                <w:szCs w:val="24"/>
              </w:rPr>
              <w:t>Ability to comprehend professional materials</w:t>
            </w:r>
          </w:p>
        </w:tc>
      </w:tr>
      <w:tr w:rsidR="00CD1CBA" w:rsidRPr="002B7605" w14:paraId="048EB7C8" w14:textId="77777777" w:rsidTr="00B00A8E">
        <w:tc>
          <w:tcPr>
            <w:tcW w:w="1870" w:type="dxa"/>
          </w:tcPr>
          <w:p w14:paraId="207D02E7" w14:textId="1B6E0B1C" w:rsidR="00CD1CBA" w:rsidRPr="002B7605" w:rsidRDefault="00C47849" w:rsidP="008F48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5" w:type="dxa"/>
          </w:tcPr>
          <w:p w14:paraId="76E52CA9" w14:textId="1AE9F0BD" w:rsidR="00CD1CBA" w:rsidRPr="002B7605" w:rsidRDefault="001F6C5E" w:rsidP="00370F21">
            <w:pPr>
              <w:tabs>
                <w:tab w:val="left" w:pos="94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7605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370F21" w:rsidRPr="002B76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70F21" w:rsidRPr="002B760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90" w:type="dxa"/>
          </w:tcPr>
          <w:p w14:paraId="50EF39F1" w14:textId="42FE6AF4" w:rsidR="00CD1CBA" w:rsidRPr="002B7605" w:rsidRDefault="000F6ADC" w:rsidP="007D5F5F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2B760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Ability to analyze finite state machine circuits, data paths, and control units</w:t>
            </w:r>
            <w:r w:rsidRPr="002B7605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.</w:t>
            </w:r>
          </w:p>
        </w:tc>
      </w:tr>
      <w:tr w:rsidR="00C54FCF" w:rsidRPr="002B7605" w14:paraId="2B47F461" w14:textId="77777777" w:rsidTr="00B00A8E">
        <w:tc>
          <w:tcPr>
            <w:tcW w:w="1870" w:type="dxa"/>
          </w:tcPr>
          <w:p w14:paraId="41862109" w14:textId="718CC64A" w:rsidR="00C54FCF" w:rsidRPr="002B7605" w:rsidRDefault="00C47849" w:rsidP="008F48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05" w:type="dxa"/>
          </w:tcPr>
          <w:p w14:paraId="51AE332E" w14:textId="7952DC05" w:rsidR="00C54FCF" w:rsidRPr="002B7605" w:rsidRDefault="000F6ADC" w:rsidP="008F48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7605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370F21" w:rsidRPr="002B76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90" w:type="dxa"/>
          </w:tcPr>
          <w:p w14:paraId="22EE4E8B" w14:textId="1E1B2FD9" w:rsidR="00C54FCF" w:rsidRPr="002B7605" w:rsidRDefault="00505E88" w:rsidP="007D5F5F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605">
              <w:rPr>
                <w:rFonts w:ascii="Times New Roman" w:hAnsi="Times New Roman" w:cs="Times New Roman"/>
                <w:sz w:val="24"/>
                <w:szCs w:val="24"/>
              </w:rPr>
              <w:t>Ability to</w:t>
            </w:r>
            <w:r w:rsidR="002D0594">
              <w:rPr>
                <w:rFonts w:ascii="Times New Roman" w:hAnsi="Times New Roman" w:cs="Times New Roman"/>
                <w:sz w:val="24"/>
                <w:szCs w:val="24"/>
              </w:rPr>
              <w:t xml:space="preserve"> design and</w:t>
            </w:r>
            <w:r w:rsidRPr="002B7605">
              <w:rPr>
                <w:rFonts w:ascii="Times New Roman" w:hAnsi="Times New Roman" w:cs="Times New Roman"/>
                <w:sz w:val="24"/>
                <w:szCs w:val="24"/>
              </w:rPr>
              <w:t xml:space="preserve"> optimize the circuits use ASM and FSMD models in the design process</w:t>
            </w:r>
          </w:p>
        </w:tc>
      </w:tr>
    </w:tbl>
    <w:p w14:paraId="006816DF" w14:textId="77777777" w:rsidR="00F22F65" w:rsidRPr="00F7103E" w:rsidRDefault="00F22F65" w:rsidP="00F22F65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</w:rPr>
      </w:pPr>
    </w:p>
    <w:p w14:paraId="34422807" w14:textId="2EFB3B58" w:rsidR="00F22F65" w:rsidRPr="00F7103E" w:rsidRDefault="00FC2A93" w:rsidP="00F22F65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Approved by </w:t>
      </w:r>
      <w:r w:rsidR="00DA0F63">
        <w:rPr>
          <w:rFonts w:ascii="Times New Roman" w:hAnsi="Times New Roman" w:cs="Times New Roman"/>
          <w:b/>
        </w:rPr>
        <w:t xml:space="preserve">Head of </w:t>
      </w:r>
      <w:r w:rsidR="00266C27">
        <w:rPr>
          <w:rFonts w:ascii="Times New Roman" w:hAnsi="Times New Roman" w:cs="Times New Roman"/>
          <w:b/>
        </w:rPr>
        <w:t>Subject</w:t>
      </w:r>
      <w:r w:rsidR="00F22F65" w:rsidRPr="00F7103E">
        <w:rPr>
          <w:rFonts w:ascii="Times New Roman" w:hAnsi="Times New Roman" w:cs="Times New Roman"/>
          <w:b/>
        </w:rPr>
        <w:tab/>
      </w:r>
      <w:r w:rsidR="00F22F65" w:rsidRPr="00F7103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Designed by</w:t>
      </w:r>
      <w:r w:rsidR="00F22F65" w:rsidRPr="00F7103E">
        <w:rPr>
          <w:rFonts w:ascii="Times New Roman" w:hAnsi="Times New Roman" w:cs="Times New Roman"/>
          <w:b/>
        </w:rPr>
        <w:tab/>
      </w:r>
      <w:r w:rsidR="00F22F65" w:rsidRPr="00F7103E">
        <w:rPr>
          <w:rFonts w:ascii="Times New Roman" w:hAnsi="Times New Roman" w:cs="Times New Roman"/>
          <w:b/>
        </w:rPr>
        <w:tab/>
      </w:r>
      <w:r w:rsidR="00F22F65" w:rsidRPr="00F7103E">
        <w:rPr>
          <w:rFonts w:ascii="Times New Roman" w:hAnsi="Times New Roman" w:cs="Times New Roman"/>
          <w:b/>
        </w:rPr>
        <w:tab/>
      </w:r>
    </w:p>
    <w:bookmarkEnd w:id="0"/>
    <w:p w14:paraId="1592616F" w14:textId="25FF0644" w:rsidR="00A56ABF" w:rsidRDefault="00A56ABF" w:rsidP="00700E9B">
      <w:pPr>
        <w:spacing w:line="240" w:lineRule="auto"/>
      </w:pPr>
    </w:p>
    <w:sectPr w:rsidR="00A56ABF" w:rsidSect="001B6802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pgSz w:w="12240" w:h="15840" w:code="1"/>
      <w:pgMar w:top="1440" w:right="1440" w:bottom="1440" w:left="223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60F52" w14:textId="77777777" w:rsidR="00D85B5A" w:rsidRDefault="00D85B5A">
      <w:pPr>
        <w:spacing w:line="240" w:lineRule="auto"/>
      </w:pPr>
      <w:r>
        <w:separator/>
      </w:r>
    </w:p>
  </w:endnote>
  <w:endnote w:type="continuationSeparator" w:id="0">
    <w:p w14:paraId="52249AA2" w14:textId="77777777" w:rsidR="00D85B5A" w:rsidRDefault="00D85B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16323" w14:textId="77777777" w:rsidR="00D25B05" w:rsidRDefault="003525D9" w:rsidP="00472C83">
    <w:pPr>
      <w:framePr w:wrap="around" w:vAnchor="text" w:hAnchor="margin" w:xAlign="center" w:y="1"/>
    </w:pPr>
    <w:r>
      <w:fldChar w:fldCharType="begin"/>
    </w:r>
    <w:r w:rsidR="00D25B05">
      <w:instrText xml:space="preserve">PAGE  </w:instrText>
    </w:r>
    <w:r>
      <w:fldChar w:fldCharType="end"/>
    </w:r>
  </w:p>
  <w:p w14:paraId="6E54F794" w14:textId="77777777" w:rsidR="00D25B05" w:rsidRDefault="00D25B0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9B4BA" w14:textId="77777777" w:rsidR="00D25B05" w:rsidRDefault="00C96F70" w:rsidP="00472C83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B60976">
      <w:rPr>
        <w:noProof/>
      </w:rPr>
      <w:t>1</w:t>
    </w:r>
    <w:r>
      <w:rPr>
        <w:noProof/>
      </w:rPr>
      <w:fldChar w:fldCharType="end"/>
    </w:r>
  </w:p>
  <w:p w14:paraId="0B1714CC" w14:textId="77777777" w:rsidR="00D25B05" w:rsidRDefault="00D25B05" w:rsidP="00864AF1">
    <w:pPr>
      <w:jc w:val="center"/>
    </w:pPr>
    <w:r>
      <w:tab/>
    </w: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697E4" w14:textId="77777777" w:rsidR="00D25B05" w:rsidRDefault="00C96F70" w:rsidP="008A3228">
    <w:pPr>
      <w:jc w:val="center"/>
    </w:pPr>
    <w:r>
      <w:fldChar w:fldCharType="begin"/>
    </w:r>
    <w:r>
      <w:instrText xml:space="preserve"> PAGE </w:instrText>
    </w:r>
    <w:r>
      <w:fldChar w:fldCharType="separate"/>
    </w:r>
    <w:r w:rsidR="00D25B0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9D9EC" w14:textId="77777777" w:rsidR="00D85B5A" w:rsidRDefault="00D85B5A">
      <w:pPr>
        <w:spacing w:line="240" w:lineRule="auto"/>
      </w:pPr>
      <w:r>
        <w:separator/>
      </w:r>
    </w:p>
  </w:footnote>
  <w:footnote w:type="continuationSeparator" w:id="0">
    <w:p w14:paraId="49C2A40F" w14:textId="77777777" w:rsidR="00D85B5A" w:rsidRDefault="00D85B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06C11" w14:textId="77777777" w:rsidR="00D25B05" w:rsidRDefault="00C96F70" w:rsidP="00BB5DFD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D25B05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ADC76" w14:textId="77777777" w:rsidR="00D25B05" w:rsidRDefault="00D25B05" w:rsidP="00BB5DFD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05pt;height:11.05pt" o:bullet="t">
        <v:imagedata r:id="rId1" o:title="mso584"/>
      </v:shape>
    </w:pict>
  </w:numPicBullet>
  <w:abstractNum w:abstractNumId="0" w15:restartNumberingAfterBreak="0">
    <w:nsid w:val="045A263E"/>
    <w:multiLevelType w:val="hybridMultilevel"/>
    <w:tmpl w:val="0066AA4C"/>
    <w:lvl w:ilvl="0" w:tplc="9244E796">
      <w:start w:val="1"/>
      <w:numFmt w:val="lowerRoman"/>
      <w:pStyle w:val="Number2"/>
      <w:lvlText w:val="%1."/>
      <w:lvlJc w:val="righ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" w15:restartNumberingAfterBreak="0">
    <w:nsid w:val="04C6468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6326E97"/>
    <w:multiLevelType w:val="multilevel"/>
    <w:tmpl w:val="622C883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8D761FB"/>
    <w:multiLevelType w:val="hybridMultilevel"/>
    <w:tmpl w:val="7FC2D2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A001F"/>
    <w:multiLevelType w:val="hybridMultilevel"/>
    <w:tmpl w:val="5A9C80A8"/>
    <w:lvl w:ilvl="0" w:tplc="1CC2C2FA">
      <w:start w:val="1"/>
      <w:numFmt w:val="bullet"/>
      <w:pStyle w:val="Bullet1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023A2E"/>
    <w:multiLevelType w:val="hybridMultilevel"/>
    <w:tmpl w:val="51D0F2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7371A"/>
    <w:multiLevelType w:val="hybridMultilevel"/>
    <w:tmpl w:val="B8E24DD0"/>
    <w:lvl w:ilvl="0" w:tplc="9D787B7C"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1EFA0684"/>
    <w:multiLevelType w:val="hybridMultilevel"/>
    <w:tmpl w:val="18E4242A"/>
    <w:lvl w:ilvl="0" w:tplc="0F384E74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210449CF"/>
    <w:multiLevelType w:val="multilevel"/>
    <w:tmpl w:val="0409001D"/>
    <w:name w:val="chapter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2DF09AA"/>
    <w:multiLevelType w:val="hybridMultilevel"/>
    <w:tmpl w:val="A15CC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1283D"/>
    <w:multiLevelType w:val="multilevel"/>
    <w:tmpl w:val="D76CD7A2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00E50CD"/>
    <w:multiLevelType w:val="multilevel"/>
    <w:tmpl w:val="43F0CEBE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041798D"/>
    <w:multiLevelType w:val="hybridMultilevel"/>
    <w:tmpl w:val="EF8430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60987"/>
    <w:multiLevelType w:val="hybridMultilevel"/>
    <w:tmpl w:val="ABA0C4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60761"/>
    <w:multiLevelType w:val="multilevel"/>
    <w:tmpl w:val="9EA4A8A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AA30734"/>
    <w:multiLevelType w:val="hybridMultilevel"/>
    <w:tmpl w:val="465A7EFC"/>
    <w:lvl w:ilvl="0" w:tplc="4E742352">
      <w:start w:val="1"/>
      <w:numFmt w:val="bullet"/>
      <w:pStyle w:val="Bullet4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121F5"/>
    <w:multiLevelType w:val="hybridMultilevel"/>
    <w:tmpl w:val="7CC61B92"/>
    <w:lvl w:ilvl="0" w:tplc="7388C022">
      <w:start w:val="1"/>
      <w:numFmt w:val="lowerLetter"/>
      <w:pStyle w:val="Number3"/>
      <w:lvlText w:val="%1."/>
      <w:lvlJc w:val="left"/>
      <w:pPr>
        <w:ind w:left="201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7" w15:restartNumberingAfterBreak="0">
    <w:nsid w:val="53570ADF"/>
    <w:multiLevelType w:val="multilevel"/>
    <w:tmpl w:val="0409001D"/>
    <w:name w:val="chapter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549F1542"/>
    <w:multiLevelType w:val="multilevel"/>
    <w:tmpl w:val="CED07E40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5987030"/>
    <w:multiLevelType w:val="hybridMultilevel"/>
    <w:tmpl w:val="9F18DB32"/>
    <w:lvl w:ilvl="0" w:tplc="7056092E">
      <w:start w:val="1"/>
      <w:numFmt w:val="decimal"/>
      <w:pStyle w:val="Number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15952DA"/>
    <w:multiLevelType w:val="hybridMultilevel"/>
    <w:tmpl w:val="2DC2C22E"/>
    <w:lvl w:ilvl="0" w:tplc="0C22C550">
      <w:start w:val="1"/>
      <w:numFmt w:val="bullet"/>
      <w:pStyle w:val="Bullet3"/>
      <w:lvlText w:val=""/>
      <w:lvlJc w:val="left"/>
      <w:pPr>
        <w:ind w:left="20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1" w15:restartNumberingAfterBreak="0">
    <w:nsid w:val="637F52C9"/>
    <w:multiLevelType w:val="hybridMultilevel"/>
    <w:tmpl w:val="731449EE"/>
    <w:lvl w:ilvl="0" w:tplc="5E4ABA54">
      <w:start w:val="1"/>
      <w:numFmt w:val="bullet"/>
      <w:pStyle w:val="Bullet2"/>
      <w:lvlText w:val="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2" w15:restartNumberingAfterBreak="0">
    <w:nsid w:val="6F7E09F4"/>
    <w:multiLevelType w:val="multilevel"/>
    <w:tmpl w:val="0409001D"/>
    <w:name w:val="chapter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186DFA"/>
    <w:multiLevelType w:val="multilevel"/>
    <w:tmpl w:val="C108DB4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768F0E2C"/>
    <w:multiLevelType w:val="hybridMultilevel"/>
    <w:tmpl w:val="7BF25614"/>
    <w:lvl w:ilvl="0" w:tplc="05E212F4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23"/>
  </w:num>
  <w:num w:numId="2">
    <w:abstractNumId w:val="10"/>
  </w:num>
  <w:num w:numId="3">
    <w:abstractNumId w:val="18"/>
  </w:num>
  <w:num w:numId="4">
    <w:abstractNumId w:val="22"/>
  </w:num>
  <w:num w:numId="5">
    <w:abstractNumId w:val="8"/>
  </w:num>
  <w:num w:numId="6">
    <w:abstractNumId w:val="17"/>
  </w:num>
  <w:num w:numId="7">
    <w:abstractNumId w:val="23"/>
  </w:num>
  <w:num w:numId="8">
    <w:abstractNumId w:val="14"/>
  </w:num>
  <w:num w:numId="9">
    <w:abstractNumId w:val="2"/>
  </w:num>
  <w:num w:numId="10">
    <w:abstractNumId w:val="1"/>
  </w:num>
  <w:num w:numId="11">
    <w:abstractNumId w:val="11"/>
  </w:num>
  <w:num w:numId="12">
    <w:abstractNumId w:val="23"/>
  </w:num>
  <w:num w:numId="13">
    <w:abstractNumId w:val="23"/>
  </w:num>
  <w:num w:numId="14">
    <w:abstractNumId w:val="23"/>
  </w:num>
  <w:num w:numId="15">
    <w:abstractNumId w:val="23"/>
  </w:num>
  <w:num w:numId="16">
    <w:abstractNumId w:val="23"/>
  </w:num>
  <w:num w:numId="17">
    <w:abstractNumId w:val="23"/>
  </w:num>
  <w:num w:numId="18">
    <w:abstractNumId w:val="4"/>
  </w:num>
  <w:num w:numId="19">
    <w:abstractNumId w:val="21"/>
  </w:num>
  <w:num w:numId="20">
    <w:abstractNumId w:val="20"/>
  </w:num>
  <w:num w:numId="21">
    <w:abstractNumId w:val="19"/>
  </w:num>
  <w:num w:numId="22">
    <w:abstractNumId w:val="19"/>
    <w:lvlOverride w:ilvl="0">
      <w:startOverride w:val="1"/>
    </w:lvlOverride>
  </w:num>
  <w:num w:numId="23">
    <w:abstractNumId w:val="0"/>
  </w:num>
  <w:num w:numId="24">
    <w:abstractNumId w:val="16"/>
  </w:num>
  <w:num w:numId="25">
    <w:abstractNumId w:val="0"/>
    <w:lvlOverride w:ilvl="0">
      <w:startOverride w:val="1"/>
    </w:lvlOverride>
  </w:num>
  <w:num w:numId="26">
    <w:abstractNumId w:val="15"/>
  </w:num>
  <w:num w:numId="27">
    <w:abstractNumId w:val="6"/>
  </w:num>
  <w:num w:numId="28">
    <w:abstractNumId w:val="9"/>
  </w:num>
  <w:num w:numId="29">
    <w:abstractNumId w:val="13"/>
  </w:num>
  <w:num w:numId="30">
    <w:abstractNumId w:val="12"/>
  </w:num>
  <w:num w:numId="31">
    <w:abstractNumId w:val="24"/>
  </w:num>
  <w:num w:numId="32">
    <w:abstractNumId w:val="3"/>
  </w:num>
  <w:num w:numId="33">
    <w:abstractNumId w:val="5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1"/>
  <w:hyphenationZone w:val="720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58"/>
    <w:rsid w:val="000009C9"/>
    <w:rsid w:val="00003053"/>
    <w:rsid w:val="00007776"/>
    <w:rsid w:val="000115E3"/>
    <w:rsid w:val="000152DD"/>
    <w:rsid w:val="00020447"/>
    <w:rsid w:val="000244E2"/>
    <w:rsid w:val="000246EB"/>
    <w:rsid w:val="0002584E"/>
    <w:rsid w:val="00026704"/>
    <w:rsid w:val="00031D90"/>
    <w:rsid w:val="00033430"/>
    <w:rsid w:val="000344B3"/>
    <w:rsid w:val="00034DCD"/>
    <w:rsid w:val="0003657D"/>
    <w:rsid w:val="00045BB6"/>
    <w:rsid w:val="0005096E"/>
    <w:rsid w:val="00053C67"/>
    <w:rsid w:val="00060235"/>
    <w:rsid w:val="0006050F"/>
    <w:rsid w:val="00060E62"/>
    <w:rsid w:val="00067D92"/>
    <w:rsid w:val="000705BE"/>
    <w:rsid w:val="00075954"/>
    <w:rsid w:val="0007667D"/>
    <w:rsid w:val="000800CF"/>
    <w:rsid w:val="000824C9"/>
    <w:rsid w:val="00086F17"/>
    <w:rsid w:val="000A1327"/>
    <w:rsid w:val="000A3E73"/>
    <w:rsid w:val="000A6808"/>
    <w:rsid w:val="000B239E"/>
    <w:rsid w:val="000B596C"/>
    <w:rsid w:val="000C4576"/>
    <w:rsid w:val="000D4C17"/>
    <w:rsid w:val="000D4F3A"/>
    <w:rsid w:val="000E5074"/>
    <w:rsid w:val="000F090B"/>
    <w:rsid w:val="000F44FD"/>
    <w:rsid w:val="000F6ADC"/>
    <w:rsid w:val="001044EA"/>
    <w:rsid w:val="001048C0"/>
    <w:rsid w:val="001064DF"/>
    <w:rsid w:val="00130677"/>
    <w:rsid w:val="00133F07"/>
    <w:rsid w:val="00134ACF"/>
    <w:rsid w:val="001357E8"/>
    <w:rsid w:val="00143CD1"/>
    <w:rsid w:val="00145CE2"/>
    <w:rsid w:val="00175447"/>
    <w:rsid w:val="00181616"/>
    <w:rsid w:val="0018340D"/>
    <w:rsid w:val="00185D65"/>
    <w:rsid w:val="001932EF"/>
    <w:rsid w:val="001958D8"/>
    <w:rsid w:val="001A2689"/>
    <w:rsid w:val="001A32F0"/>
    <w:rsid w:val="001A61BB"/>
    <w:rsid w:val="001B146D"/>
    <w:rsid w:val="001B2C89"/>
    <w:rsid w:val="001B5DC7"/>
    <w:rsid w:val="001B6802"/>
    <w:rsid w:val="001B7729"/>
    <w:rsid w:val="001C1272"/>
    <w:rsid w:val="001C6119"/>
    <w:rsid w:val="001D757D"/>
    <w:rsid w:val="001D7D1B"/>
    <w:rsid w:val="001E4B9D"/>
    <w:rsid w:val="001F112E"/>
    <w:rsid w:val="001F311A"/>
    <w:rsid w:val="001F670A"/>
    <w:rsid w:val="001F6C5E"/>
    <w:rsid w:val="00207E9E"/>
    <w:rsid w:val="002130FE"/>
    <w:rsid w:val="002171C2"/>
    <w:rsid w:val="00220FCA"/>
    <w:rsid w:val="00225D63"/>
    <w:rsid w:val="002362C7"/>
    <w:rsid w:val="00241CCB"/>
    <w:rsid w:val="00245718"/>
    <w:rsid w:val="002460C5"/>
    <w:rsid w:val="00246AD4"/>
    <w:rsid w:val="0025272E"/>
    <w:rsid w:val="00253730"/>
    <w:rsid w:val="0025399E"/>
    <w:rsid w:val="00257CAF"/>
    <w:rsid w:val="00265DC6"/>
    <w:rsid w:val="00266C27"/>
    <w:rsid w:val="00285D8F"/>
    <w:rsid w:val="00286658"/>
    <w:rsid w:val="002A6099"/>
    <w:rsid w:val="002B1CBD"/>
    <w:rsid w:val="002B4240"/>
    <w:rsid w:val="002B7605"/>
    <w:rsid w:val="002D0594"/>
    <w:rsid w:val="002D1B85"/>
    <w:rsid w:val="002D58FE"/>
    <w:rsid w:val="002D7C74"/>
    <w:rsid w:val="002E59D2"/>
    <w:rsid w:val="002F186F"/>
    <w:rsid w:val="003007B7"/>
    <w:rsid w:val="00302475"/>
    <w:rsid w:val="00304936"/>
    <w:rsid w:val="003072D8"/>
    <w:rsid w:val="0031257F"/>
    <w:rsid w:val="00314C01"/>
    <w:rsid w:val="00320B1C"/>
    <w:rsid w:val="0032206B"/>
    <w:rsid w:val="003320A1"/>
    <w:rsid w:val="00333913"/>
    <w:rsid w:val="0034632B"/>
    <w:rsid w:val="003501BF"/>
    <w:rsid w:val="003525D9"/>
    <w:rsid w:val="0035341A"/>
    <w:rsid w:val="00362C45"/>
    <w:rsid w:val="00365CAE"/>
    <w:rsid w:val="00370803"/>
    <w:rsid w:val="00370F21"/>
    <w:rsid w:val="00371910"/>
    <w:rsid w:val="00374E9A"/>
    <w:rsid w:val="003855C2"/>
    <w:rsid w:val="003A00BD"/>
    <w:rsid w:val="003A07B8"/>
    <w:rsid w:val="003B00F4"/>
    <w:rsid w:val="003B261C"/>
    <w:rsid w:val="003B3B93"/>
    <w:rsid w:val="003B6000"/>
    <w:rsid w:val="003B6F7B"/>
    <w:rsid w:val="003B7049"/>
    <w:rsid w:val="003C0FD8"/>
    <w:rsid w:val="003D297C"/>
    <w:rsid w:val="003D6DA0"/>
    <w:rsid w:val="003E3864"/>
    <w:rsid w:val="003E5C50"/>
    <w:rsid w:val="003F4CF6"/>
    <w:rsid w:val="00400FDE"/>
    <w:rsid w:val="00402441"/>
    <w:rsid w:val="004052B5"/>
    <w:rsid w:val="00406C85"/>
    <w:rsid w:val="00412173"/>
    <w:rsid w:val="00414E8C"/>
    <w:rsid w:val="00415E56"/>
    <w:rsid w:val="00416D15"/>
    <w:rsid w:val="0041721B"/>
    <w:rsid w:val="004235B4"/>
    <w:rsid w:val="00424C31"/>
    <w:rsid w:val="004266BA"/>
    <w:rsid w:val="00427F41"/>
    <w:rsid w:val="004315AA"/>
    <w:rsid w:val="00434E59"/>
    <w:rsid w:val="00443B8F"/>
    <w:rsid w:val="00444C10"/>
    <w:rsid w:val="00451497"/>
    <w:rsid w:val="004550F9"/>
    <w:rsid w:val="004561E9"/>
    <w:rsid w:val="0046543D"/>
    <w:rsid w:val="00472C83"/>
    <w:rsid w:val="004735D8"/>
    <w:rsid w:val="0048053C"/>
    <w:rsid w:val="00482D95"/>
    <w:rsid w:val="00486FBA"/>
    <w:rsid w:val="00493ADF"/>
    <w:rsid w:val="00494BC4"/>
    <w:rsid w:val="004A28FD"/>
    <w:rsid w:val="004A609B"/>
    <w:rsid w:val="004E5D8F"/>
    <w:rsid w:val="004E5F6D"/>
    <w:rsid w:val="004E6400"/>
    <w:rsid w:val="004E7D45"/>
    <w:rsid w:val="004F07F3"/>
    <w:rsid w:val="00505227"/>
    <w:rsid w:val="00505E88"/>
    <w:rsid w:val="00517577"/>
    <w:rsid w:val="00527D78"/>
    <w:rsid w:val="00530965"/>
    <w:rsid w:val="0053384C"/>
    <w:rsid w:val="00536CF4"/>
    <w:rsid w:val="00541F6C"/>
    <w:rsid w:val="00561D23"/>
    <w:rsid w:val="005676D2"/>
    <w:rsid w:val="00574332"/>
    <w:rsid w:val="00590B18"/>
    <w:rsid w:val="00591B47"/>
    <w:rsid w:val="00591BD3"/>
    <w:rsid w:val="0059361A"/>
    <w:rsid w:val="005B14D0"/>
    <w:rsid w:val="005C4D4A"/>
    <w:rsid w:val="005C4D76"/>
    <w:rsid w:val="005C6F7A"/>
    <w:rsid w:val="005D6C94"/>
    <w:rsid w:val="005E29DD"/>
    <w:rsid w:val="005F18DF"/>
    <w:rsid w:val="005F37B5"/>
    <w:rsid w:val="005F7DED"/>
    <w:rsid w:val="00603613"/>
    <w:rsid w:val="00605604"/>
    <w:rsid w:val="006113CC"/>
    <w:rsid w:val="00613BB2"/>
    <w:rsid w:val="00617F33"/>
    <w:rsid w:val="00625B64"/>
    <w:rsid w:val="00632BBA"/>
    <w:rsid w:val="00634F35"/>
    <w:rsid w:val="00644095"/>
    <w:rsid w:val="00650F29"/>
    <w:rsid w:val="00662D85"/>
    <w:rsid w:val="00663267"/>
    <w:rsid w:val="006707A5"/>
    <w:rsid w:val="00680698"/>
    <w:rsid w:val="006825AE"/>
    <w:rsid w:val="006828B4"/>
    <w:rsid w:val="006837BC"/>
    <w:rsid w:val="00685AC6"/>
    <w:rsid w:val="0069698B"/>
    <w:rsid w:val="006A6E0E"/>
    <w:rsid w:val="006B0D9F"/>
    <w:rsid w:val="006C4305"/>
    <w:rsid w:val="006C63AF"/>
    <w:rsid w:val="006D40E7"/>
    <w:rsid w:val="006E7E98"/>
    <w:rsid w:val="006F5E9D"/>
    <w:rsid w:val="00700E9B"/>
    <w:rsid w:val="007172CC"/>
    <w:rsid w:val="00721B5F"/>
    <w:rsid w:val="00725818"/>
    <w:rsid w:val="00726978"/>
    <w:rsid w:val="00727881"/>
    <w:rsid w:val="00730248"/>
    <w:rsid w:val="00730BFD"/>
    <w:rsid w:val="00736F04"/>
    <w:rsid w:val="007501DD"/>
    <w:rsid w:val="00756CBB"/>
    <w:rsid w:val="00756D24"/>
    <w:rsid w:val="0076457D"/>
    <w:rsid w:val="00767410"/>
    <w:rsid w:val="00770B04"/>
    <w:rsid w:val="007712BE"/>
    <w:rsid w:val="00775CCC"/>
    <w:rsid w:val="00776938"/>
    <w:rsid w:val="00777F57"/>
    <w:rsid w:val="007806F4"/>
    <w:rsid w:val="0078402F"/>
    <w:rsid w:val="00787B76"/>
    <w:rsid w:val="00796AEF"/>
    <w:rsid w:val="007A516F"/>
    <w:rsid w:val="007B2B42"/>
    <w:rsid w:val="007B3ECA"/>
    <w:rsid w:val="007B4010"/>
    <w:rsid w:val="007B71CA"/>
    <w:rsid w:val="007B75A8"/>
    <w:rsid w:val="007C1C06"/>
    <w:rsid w:val="007C4068"/>
    <w:rsid w:val="007C6A0D"/>
    <w:rsid w:val="007D1ECB"/>
    <w:rsid w:val="007D5F5F"/>
    <w:rsid w:val="0081213C"/>
    <w:rsid w:val="00812405"/>
    <w:rsid w:val="008225ED"/>
    <w:rsid w:val="00823222"/>
    <w:rsid w:val="00826CCC"/>
    <w:rsid w:val="00833E37"/>
    <w:rsid w:val="008350AD"/>
    <w:rsid w:val="008378D7"/>
    <w:rsid w:val="00843677"/>
    <w:rsid w:val="00844DAB"/>
    <w:rsid w:val="00850775"/>
    <w:rsid w:val="008518E9"/>
    <w:rsid w:val="00853626"/>
    <w:rsid w:val="00853FAA"/>
    <w:rsid w:val="00856FC4"/>
    <w:rsid w:val="00860F22"/>
    <w:rsid w:val="00864AF1"/>
    <w:rsid w:val="0086591C"/>
    <w:rsid w:val="00880F78"/>
    <w:rsid w:val="008A16F8"/>
    <w:rsid w:val="008A3228"/>
    <w:rsid w:val="008A345C"/>
    <w:rsid w:val="008A3B7A"/>
    <w:rsid w:val="008B1F95"/>
    <w:rsid w:val="008B32DD"/>
    <w:rsid w:val="008B5D1C"/>
    <w:rsid w:val="008B66E8"/>
    <w:rsid w:val="008B6A3A"/>
    <w:rsid w:val="008B7464"/>
    <w:rsid w:val="008C2390"/>
    <w:rsid w:val="008C5092"/>
    <w:rsid w:val="008E2FB5"/>
    <w:rsid w:val="008E3707"/>
    <w:rsid w:val="008F1EEC"/>
    <w:rsid w:val="008F5970"/>
    <w:rsid w:val="008F7CDC"/>
    <w:rsid w:val="00903422"/>
    <w:rsid w:val="009053D7"/>
    <w:rsid w:val="00905F74"/>
    <w:rsid w:val="0091612C"/>
    <w:rsid w:val="00927FC5"/>
    <w:rsid w:val="00935AA0"/>
    <w:rsid w:val="00935B1C"/>
    <w:rsid w:val="00943CAF"/>
    <w:rsid w:val="00946DDC"/>
    <w:rsid w:val="009524AD"/>
    <w:rsid w:val="009564D0"/>
    <w:rsid w:val="00957BA3"/>
    <w:rsid w:val="00961726"/>
    <w:rsid w:val="00967552"/>
    <w:rsid w:val="00970189"/>
    <w:rsid w:val="00976761"/>
    <w:rsid w:val="00980844"/>
    <w:rsid w:val="00985E1D"/>
    <w:rsid w:val="00987DE2"/>
    <w:rsid w:val="0099132F"/>
    <w:rsid w:val="0099176D"/>
    <w:rsid w:val="009A208B"/>
    <w:rsid w:val="009A2FE9"/>
    <w:rsid w:val="009A5897"/>
    <w:rsid w:val="009A638A"/>
    <w:rsid w:val="009B5146"/>
    <w:rsid w:val="009B67CF"/>
    <w:rsid w:val="009C4A5E"/>
    <w:rsid w:val="009C4BA8"/>
    <w:rsid w:val="009D2775"/>
    <w:rsid w:val="009D700A"/>
    <w:rsid w:val="009D7563"/>
    <w:rsid w:val="009F2A14"/>
    <w:rsid w:val="00A12982"/>
    <w:rsid w:val="00A13349"/>
    <w:rsid w:val="00A16E97"/>
    <w:rsid w:val="00A175E2"/>
    <w:rsid w:val="00A17679"/>
    <w:rsid w:val="00A178A0"/>
    <w:rsid w:val="00A2489A"/>
    <w:rsid w:val="00A2514A"/>
    <w:rsid w:val="00A27DD5"/>
    <w:rsid w:val="00A3167F"/>
    <w:rsid w:val="00A37B2B"/>
    <w:rsid w:val="00A47DAF"/>
    <w:rsid w:val="00A54698"/>
    <w:rsid w:val="00A56ABF"/>
    <w:rsid w:val="00A56BBD"/>
    <w:rsid w:val="00A57010"/>
    <w:rsid w:val="00A61338"/>
    <w:rsid w:val="00A66F01"/>
    <w:rsid w:val="00A71595"/>
    <w:rsid w:val="00A72136"/>
    <w:rsid w:val="00A724F1"/>
    <w:rsid w:val="00A779EB"/>
    <w:rsid w:val="00A8146B"/>
    <w:rsid w:val="00A84011"/>
    <w:rsid w:val="00A941E2"/>
    <w:rsid w:val="00A94800"/>
    <w:rsid w:val="00A97849"/>
    <w:rsid w:val="00A9794A"/>
    <w:rsid w:val="00AA1D0C"/>
    <w:rsid w:val="00AA2854"/>
    <w:rsid w:val="00AA5509"/>
    <w:rsid w:val="00AA7BC6"/>
    <w:rsid w:val="00AB6F1F"/>
    <w:rsid w:val="00AB78FD"/>
    <w:rsid w:val="00AC6007"/>
    <w:rsid w:val="00AD2018"/>
    <w:rsid w:val="00AE4927"/>
    <w:rsid w:val="00AE642E"/>
    <w:rsid w:val="00AF4D0F"/>
    <w:rsid w:val="00AF7B07"/>
    <w:rsid w:val="00B005F8"/>
    <w:rsid w:val="00B0238D"/>
    <w:rsid w:val="00B03637"/>
    <w:rsid w:val="00B12E38"/>
    <w:rsid w:val="00B33EF8"/>
    <w:rsid w:val="00B351F7"/>
    <w:rsid w:val="00B354FE"/>
    <w:rsid w:val="00B40C2C"/>
    <w:rsid w:val="00B41B11"/>
    <w:rsid w:val="00B4255F"/>
    <w:rsid w:val="00B435A9"/>
    <w:rsid w:val="00B43FBF"/>
    <w:rsid w:val="00B60976"/>
    <w:rsid w:val="00B61F58"/>
    <w:rsid w:val="00B65263"/>
    <w:rsid w:val="00B7364F"/>
    <w:rsid w:val="00B7504C"/>
    <w:rsid w:val="00B8184F"/>
    <w:rsid w:val="00B90FDD"/>
    <w:rsid w:val="00B92724"/>
    <w:rsid w:val="00B94F82"/>
    <w:rsid w:val="00B954D9"/>
    <w:rsid w:val="00BA6715"/>
    <w:rsid w:val="00BA6870"/>
    <w:rsid w:val="00BB0CCA"/>
    <w:rsid w:val="00BB5DFD"/>
    <w:rsid w:val="00BC1D8B"/>
    <w:rsid w:val="00BC28F8"/>
    <w:rsid w:val="00BC5B3C"/>
    <w:rsid w:val="00BD4370"/>
    <w:rsid w:val="00BD67D8"/>
    <w:rsid w:val="00BE1D5A"/>
    <w:rsid w:val="00BE2D48"/>
    <w:rsid w:val="00BE6704"/>
    <w:rsid w:val="00BE769F"/>
    <w:rsid w:val="00BF2E53"/>
    <w:rsid w:val="00C13468"/>
    <w:rsid w:val="00C14592"/>
    <w:rsid w:val="00C22E5B"/>
    <w:rsid w:val="00C255BA"/>
    <w:rsid w:val="00C265BE"/>
    <w:rsid w:val="00C41D8E"/>
    <w:rsid w:val="00C47849"/>
    <w:rsid w:val="00C51A27"/>
    <w:rsid w:val="00C52210"/>
    <w:rsid w:val="00C533E9"/>
    <w:rsid w:val="00C54FCF"/>
    <w:rsid w:val="00C62FEE"/>
    <w:rsid w:val="00C73B89"/>
    <w:rsid w:val="00C747E2"/>
    <w:rsid w:val="00C82C43"/>
    <w:rsid w:val="00C854B6"/>
    <w:rsid w:val="00C86395"/>
    <w:rsid w:val="00C91A51"/>
    <w:rsid w:val="00C96F70"/>
    <w:rsid w:val="00C97073"/>
    <w:rsid w:val="00CA6107"/>
    <w:rsid w:val="00CB4331"/>
    <w:rsid w:val="00CB7444"/>
    <w:rsid w:val="00CD1CBA"/>
    <w:rsid w:val="00CD3AE3"/>
    <w:rsid w:val="00CD4462"/>
    <w:rsid w:val="00CD7E3D"/>
    <w:rsid w:val="00CE1F1E"/>
    <w:rsid w:val="00D00304"/>
    <w:rsid w:val="00D1423E"/>
    <w:rsid w:val="00D14BB1"/>
    <w:rsid w:val="00D150C1"/>
    <w:rsid w:val="00D24E98"/>
    <w:rsid w:val="00D2573A"/>
    <w:rsid w:val="00D25B05"/>
    <w:rsid w:val="00D25CF3"/>
    <w:rsid w:val="00D26F56"/>
    <w:rsid w:val="00D37FFD"/>
    <w:rsid w:val="00D40FA5"/>
    <w:rsid w:val="00D41D53"/>
    <w:rsid w:val="00D454E3"/>
    <w:rsid w:val="00D45958"/>
    <w:rsid w:val="00D46C33"/>
    <w:rsid w:val="00D51E06"/>
    <w:rsid w:val="00D552AE"/>
    <w:rsid w:val="00D563CC"/>
    <w:rsid w:val="00D62E74"/>
    <w:rsid w:val="00D7042D"/>
    <w:rsid w:val="00D71929"/>
    <w:rsid w:val="00D71948"/>
    <w:rsid w:val="00D82623"/>
    <w:rsid w:val="00D85B5A"/>
    <w:rsid w:val="00D85F2C"/>
    <w:rsid w:val="00D90E9E"/>
    <w:rsid w:val="00D92CD2"/>
    <w:rsid w:val="00D96FC5"/>
    <w:rsid w:val="00DA0F63"/>
    <w:rsid w:val="00DA3674"/>
    <w:rsid w:val="00DB5F2E"/>
    <w:rsid w:val="00DC4C14"/>
    <w:rsid w:val="00DC66D8"/>
    <w:rsid w:val="00DD46F6"/>
    <w:rsid w:val="00DD48E0"/>
    <w:rsid w:val="00DD7619"/>
    <w:rsid w:val="00DE02B7"/>
    <w:rsid w:val="00DE701F"/>
    <w:rsid w:val="00DF20AA"/>
    <w:rsid w:val="00DF38C4"/>
    <w:rsid w:val="00DF4A10"/>
    <w:rsid w:val="00E05155"/>
    <w:rsid w:val="00E05285"/>
    <w:rsid w:val="00E21920"/>
    <w:rsid w:val="00E30B5D"/>
    <w:rsid w:val="00E31DC3"/>
    <w:rsid w:val="00E321F7"/>
    <w:rsid w:val="00E32F9F"/>
    <w:rsid w:val="00E36F1D"/>
    <w:rsid w:val="00E40D20"/>
    <w:rsid w:val="00E506AA"/>
    <w:rsid w:val="00E52D54"/>
    <w:rsid w:val="00E61C1D"/>
    <w:rsid w:val="00E624A7"/>
    <w:rsid w:val="00E63ED5"/>
    <w:rsid w:val="00E63F02"/>
    <w:rsid w:val="00E72DFD"/>
    <w:rsid w:val="00E80AB2"/>
    <w:rsid w:val="00E8208B"/>
    <w:rsid w:val="00E96720"/>
    <w:rsid w:val="00EA09F4"/>
    <w:rsid w:val="00EA79C3"/>
    <w:rsid w:val="00EB1B61"/>
    <w:rsid w:val="00EB1CAA"/>
    <w:rsid w:val="00EB7DB8"/>
    <w:rsid w:val="00EC1B27"/>
    <w:rsid w:val="00EC23CF"/>
    <w:rsid w:val="00ED4269"/>
    <w:rsid w:val="00ED6932"/>
    <w:rsid w:val="00EE0D79"/>
    <w:rsid w:val="00EE440D"/>
    <w:rsid w:val="00EE4D2B"/>
    <w:rsid w:val="00EE5A3F"/>
    <w:rsid w:val="00EF256B"/>
    <w:rsid w:val="00EF2C5D"/>
    <w:rsid w:val="00EF54A7"/>
    <w:rsid w:val="00F0276F"/>
    <w:rsid w:val="00F045C8"/>
    <w:rsid w:val="00F05C1E"/>
    <w:rsid w:val="00F061B8"/>
    <w:rsid w:val="00F10D6A"/>
    <w:rsid w:val="00F136A8"/>
    <w:rsid w:val="00F22F65"/>
    <w:rsid w:val="00F25E2E"/>
    <w:rsid w:val="00F30326"/>
    <w:rsid w:val="00F35C3D"/>
    <w:rsid w:val="00F373F3"/>
    <w:rsid w:val="00F466E1"/>
    <w:rsid w:val="00F47E2E"/>
    <w:rsid w:val="00F511C1"/>
    <w:rsid w:val="00F5173B"/>
    <w:rsid w:val="00F54242"/>
    <w:rsid w:val="00F566C6"/>
    <w:rsid w:val="00F577ED"/>
    <w:rsid w:val="00F61DB8"/>
    <w:rsid w:val="00F62127"/>
    <w:rsid w:val="00F73193"/>
    <w:rsid w:val="00F746D6"/>
    <w:rsid w:val="00F74AD1"/>
    <w:rsid w:val="00F864AB"/>
    <w:rsid w:val="00F91F55"/>
    <w:rsid w:val="00F93BDC"/>
    <w:rsid w:val="00FA428D"/>
    <w:rsid w:val="00FA7F7F"/>
    <w:rsid w:val="00FC0C27"/>
    <w:rsid w:val="00FC2A5E"/>
    <w:rsid w:val="00FC2A93"/>
    <w:rsid w:val="00FC31EC"/>
    <w:rsid w:val="00FC4E42"/>
    <w:rsid w:val="00FD6B4F"/>
    <w:rsid w:val="00FE17D8"/>
    <w:rsid w:val="00FE194D"/>
    <w:rsid w:val="00FE568E"/>
    <w:rsid w:val="00FF070C"/>
    <w:rsid w:val="00FF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234E5BD"/>
  <w15:docId w15:val="{8686D71E-0A36-4314-AC2B-A2F6A398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1F58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next w:val="BodyText"/>
    <w:qFormat/>
    <w:rsid w:val="00BC5B3C"/>
    <w:pPr>
      <w:keepNext/>
      <w:keepLines/>
      <w:numPr>
        <w:numId w:val="17"/>
      </w:numPr>
      <w:suppressAutoHyphens/>
      <w:spacing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qFormat/>
    <w:rsid w:val="00AE642E"/>
    <w:pPr>
      <w:numPr>
        <w:ilvl w:val="1"/>
      </w:numPr>
      <w:spacing w:before="24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BodyText"/>
    <w:qFormat/>
    <w:rsid w:val="00D25B05"/>
    <w:pPr>
      <w:numPr>
        <w:ilvl w:val="2"/>
      </w:numPr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BodyText"/>
    <w:qFormat/>
    <w:rsid w:val="00D25B05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"/>
    <w:qFormat/>
    <w:rsid w:val="00D25B05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qFormat/>
    <w:rsid w:val="00D25B05"/>
    <w:pPr>
      <w:numPr>
        <w:ilvl w:val="5"/>
      </w:numPr>
      <w:outlineLvl w:val="5"/>
    </w:pPr>
    <w:rPr>
      <w:b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next w:val="BodyText"/>
    <w:rsid w:val="00265DC6"/>
    <w:pPr>
      <w:spacing w:before="60" w:after="240" w:line="240" w:lineRule="auto"/>
      <w:ind w:left="720" w:right="720"/>
      <w:jc w:val="both"/>
    </w:pPr>
    <w:rPr>
      <w:rFonts w:ascii="Times New Roman" w:hAnsi="Times New Roman" w:cs="Times New Roman"/>
      <w:sz w:val="28"/>
      <w:szCs w:val="24"/>
    </w:rPr>
  </w:style>
  <w:style w:type="paragraph" w:styleId="Title">
    <w:name w:val="Title"/>
    <w:basedOn w:val="Normal"/>
    <w:next w:val="BodyText"/>
    <w:qFormat/>
    <w:rsid w:val="00FC0C27"/>
    <w:pPr>
      <w:spacing w:after="60" w:line="240" w:lineRule="auto"/>
      <w:jc w:val="center"/>
      <w:outlineLvl w:val="0"/>
    </w:pPr>
    <w:rPr>
      <w:rFonts w:ascii="Times New Roman" w:hAnsi="Times New Roman" w:cs="Arial"/>
      <w:b/>
      <w:bCs/>
      <w:kern w:val="28"/>
      <w:sz w:val="48"/>
      <w:szCs w:val="32"/>
    </w:rPr>
  </w:style>
  <w:style w:type="paragraph" w:styleId="TOC2">
    <w:name w:val="toc 2"/>
    <w:basedOn w:val="TOC1"/>
    <w:next w:val="Normal"/>
    <w:autoRedefine/>
    <w:semiHidden/>
    <w:rsid w:val="0032206B"/>
    <w:pPr>
      <w:ind w:left="936" w:hanging="576"/>
    </w:pPr>
  </w:style>
  <w:style w:type="paragraph" w:styleId="TOC1">
    <w:name w:val="toc 1"/>
    <w:basedOn w:val="Normal"/>
    <w:next w:val="Normal"/>
    <w:autoRedefine/>
    <w:semiHidden/>
    <w:rsid w:val="008B66E8"/>
    <w:pPr>
      <w:tabs>
        <w:tab w:val="right" w:leader="dot" w:pos="8558"/>
      </w:tabs>
      <w:spacing w:line="240" w:lineRule="auto"/>
      <w:ind w:left="360" w:hanging="360"/>
      <w:jc w:val="both"/>
    </w:pPr>
    <w:rPr>
      <w:rFonts w:ascii="Times New Roman" w:hAnsi="Times New Roman" w:cs="Times New Roman"/>
      <w:sz w:val="28"/>
      <w:szCs w:val="24"/>
    </w:rPr>
  </w:style>
  <w:style w:type="paragraph" w:styleId="BodyText">
    <w:name w:val="Body Text"/>
    <w:basedOn w:val="Normal"/>
    <w:next w:val="BodyTextFirstIndent"/>
    <w:rsid w:val="00031D90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BodyTextFirstIndent">
    <w:name w:val="Body Text First Indent"/>
    <w:basedOn w:val="BodyText"/>
    <w:rsid w:val="008A3228"/>
    <w:pPr>
      <w:ind w:firstLine="432"/>
    </w:pPr>
  </w:style>
  <w:style w:type="paragraph" w:styleId="TOC3">
    <w:name w:val="toc 3"/>
    <w:basedOn w:val="TOC2"/>
    <w:next w:val="Normal"/>
    <w:autoRedefine/>
    <w:semiHidden/>
    <w:rsid w:val="0032206B"/>
    <w:pPr>
      <w:ind w:left="1656" w:hanging="720"/>
    </w:pPr>
  </w:style>
  <w:style w:type="character" w:styleId="Hyperlink">
    <w:name w:val="Hyperlink"/>
    <w:basedOn w:val="DefaultParagraphFont"/>
    <w:uiPriority w:val="99"/>
    <w:rsid w:val="00680698"/>
    <w:rPr>
      <w:color w:val="0000FF"/>
      <w:u w:val="single"/>
    </w:rPr>
  </w:style>
  <w:style w:type="paragraph" w:styleId="TOC4">
    <w:name w:val="toc 4"/>
    <w:basedOn w:val="TOC3"/>
    <w:next w:val="Normal"/>
    <w:autoRedefine/>
    <w:semiHidden/>
    <w:rsid w:val="00A724F1"/>
    <w:pPr>
      <w:ind w:left="2506" w:hanging="864"/>
    </w:pPr>
  </w:style>
  <w:style w:type="paragraph" w:customStyle="1" w:styleId="Frontmatter">
    <w:name w:val="Frontmatter"/>
    <w:basedOn w:val="Heading1"/>
    <w:next w:val="BodyText"/>
    <w:rsid w:val="007B4010"/>
    <w:pPr>
      <w:numPr>
        <w:numId w:val="0"/>
      </w:numPr>
    </w:pPr>
  </w:style>
  <w:style w:type="paragraph" w:styleId="Caption">
    <w:name w:val="caption"/>
    <w:basedOn w:val="Normal"/>
    <w:next w:val="Normal"/>
    <w:qFormat/>
    <w:rsid w:val="008F1EEC"/>
    <w:pPr>
      <w:spacing w:before="120" w:after="120" w:line="360" w:lineRule="auto"/>
      <w:jc w:val="both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CaptionFigure">
    <w:name w:val="Caption: Figure"/>
    <w:basedOn w:val="Caption"/>
    <w:next w:val="BodyText"/>
    <w:rsid w:val="00F466E1"/>
    <w:pPr>
      <w:spacing w:line="240" w:lineRule="auto"/>
      <w:jc w:val="center"/>
    </w:pPr>
    <w:rPr>
      <w:sz w:val="24"/>
    </w:rPr>
  </w:style>
  <w:style w:type="paragraph" w:customStyle="1" w:styleId="CaptionTable">
    <w:name w:val="Caption: Table"/>
    <w:basedOn w:val="Caption"/>
    <w:next w:val="BodyText"/>
    <w:rsid w:val="009053D7"/>
    <w:pPr>
      <w:spacing w:line="240" w:lineRule="auto"/>
    </w:pPr>
    <w:rPr>
      <w:sz w:val="24"/>
    </w:rPr>
  </w:style>
  <w:style w:type="paragraph" w:customStyle="1" w:styleId="Bibentry">
    <w:name w:val="Bibentry"/>
    <w:basedOn w:val="Normal"/>
    <w:rsid w:val="004E7D45"/>
    <w:pPr>
      <w:keepLines/>
      <w:suppressAutoHyphens/>
      <w:spacing w:after="240" w:line="240" w:lineRule="auto"/>
      <w:ind w:left="720" w:hanging="720"/>
      <w:jc w:val="both"/>
    </w:pPr>
    <w:rPr>
      <w:rFonts w:ascii="Times New Roman" w:hAnsi="Times New Roman" w:cs="Times New Roman"/>
      <w:sz w:val="28"/>
      <w:szCs w:val="24"/>
    </w:rPr>
  </w:style>
  <w:style w:type="paragraph" w:customStyle="1" w:styleId="Bullet1">
    <w:name w:val="Bullet 1"/>
    <w:basedOn w:val="Normal"/>
    <w:next w:val="BodyText"/>
    <w:qFormat/>
    <w:rsid w:val="008B32DD"/>
    <w:pPr>
      <w:numPr>
        <w:numId w:val="18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Bullet2">
    <w:name w:val="Bullet 2"/>
    <w:basedOn w:val="Normal"/>
    <w:next w:val="BodyText"/>
    <w:qFormat/>
    <w:rsid w:val="0002584E"/>
    <w:pPr>
      <w:numPr>
        <w:numId w:val="19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Bullet3">
    <w:name w:val="Bullet 3"/>
    <w:basedOn w:val="Normal"/>
    <w:next w:val="BodyText"/>
    <w:qFormat/>
    <w:rsid w:val="0002584E"/>
    <w:pPr>
      <w:numPr>
        <w:numId w:val="20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umber1">
    <w:name w:val="Number 1"/>
    <w:basedOn w:val="Normal"/>
    <w:next w:val="BodyText"/>
    <w:qFormat/>
    <w:rsid w:val="0002584E"/>
    <w:pPr>
      <w:numPr>
        <w:numId w:val="21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umber2">
    <w:name w:val="Number 2"/>
    <w:basedOn w:val="Normal"/>
    <w:next w:val="BodyText"/>
    <w:qFormat/>
    <w:rsid w:val="0002584E"/>
    <w:pPr>
      <w:numPr>
        <w:numId w:val="23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umber3">
    <w:name w:val="Number 3"/>
    <w:basedOn w:val="Normal"/>
    <w:next w:val="BodyText"/>
    <w:qFormat/>
    <w:rsid w:val="0002584E"/>
    <w:pPr>
      <w:numPr>
        <w:numId w:val="24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BodyCenter">
    <w:name w:val="Body Center"/>
    <w:basedOn w:val="Normal"/>
    <w:next w:val="BodyText"/>
    <w:qFormat/>
    <w:rsid w:val="00EF256B"/>
    <w:pPr>
      <w:spacing w:after="0" w:line="360" w:lineRule="auto"/>
      <w:jc w:val="center"/>
    </w:pPr>
    <w:rPr>
      <w:rFonts w:ascii="Times New Roman" w:hAnsi="Times New Roman" w:cs="Times New Roman"/>
      <w:sz w:val="28"/>
      <w:szCs w:val="24"/>
    </w:rPr>
  </w:style>
  <w:style w:type="paragraph" w:customStyle="1" w:styleId="Bullet4">
    <w:name w:val="Bullet 4"/>
    <w:basedOn w:val="Normal"/>
    <w:next w:val="BodyText"/>
    <w:qFormat/>
    <w:rsid w:val="0002584E"/>
    <w:pPr>
      <w:numPr>
        <w:numId w:val="26"/>
      </w:numPr>
      <w:spacing w:after="0" w:line="360" w:lineRule="auto"/>
      <w:ind w:left="0" w:firstLine="1584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6ABF"/>
  </w:style>
  <w:style w:type="table" w:styleId="TableGrid">
    <w:name w:val="Table Grid"/>
    <w:basedOn w:val="TableNormal"/>
    <w:uiPriority w:val="39"/>
    <w:rsid w:val="00A56ABF"/>
    <w:rPr>
      <w:rFonts w:asciiTheme="minorHAnsi" w:hAnsiTheme="minorHAnsi" w:cstheme="minorBidi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F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1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F5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145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cKhai\AppData\Roaming\Microsoft\Templates\BaocaoWo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BaocaoWord_Template</Template>
  <TotalTime>725</TotalTime>
  <Pages>2</Pages>
  <Words>274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Academic &amp; Research Computing, RPI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DucKhai Lam</dc:creator>
  <cp:keywords/>
  <dc:description/>
  <cp:lastModifiedBy>DucKhai Lam</cp:lastModifiedBy>
  <cp:revision>435</cp:revision>
  <cp:lastPrinted>2019-12-31T08:30:00Z</cp:lastPrinted>
  <dcterms:created xsi:type="dcterms:W3CDTF">2019-03-26T04:06:00Z</dcterms:created>
  <dcterms:modified xsi:type="dcterms:W3CDTF">2020-07-02T07:38:00Z</dcterms:modified>
</cp:coreProperties>
</file>